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9B850" w14:textId="77777777" w:rsidR="00FE5402" w:rsidRDefault="00FE5402" w:rsidP="00FE5402">
      <w:pPr>
        <w:tabs>
          <w:tab w:val="left" w:pos="997"/>
        </w:tabs>
        <w:jc w:val="center"/>
        <w:rPr>
          <w:b/>
        </w:rPr>
      </w:pPr>
      <w:r w:rsidRPr="00FE5402">
        <w:rPr>
          <w:b/>
        </w:rPr>
        <w:t xml:space="preserve">Лабораторна робота №2 (максимально - 10 балів) </w:t>
      </w:r>
    </w:p>
    <w:p w14:paraId="0563D444" w14:textId="60F2C5BB" w:rsidR="00FE5402" w:rsidRPr="00FE5402" w:rsidRDefault="00FE5402" w:rsidP="00FE5402">
      <w:pPr>
        <w:tabs>
          <w:tab w:val="left" w:pos="997"/>
        </w:tabs>
        <w:jc w:val="center"/>
      </w:pPr>
      <w:r w:rsidRPr="00FE5402">
        <w:t>Тема: Породжувальні шаблони</w:t>
      </w:r>
    </w:p>
    <w:p w14:paraId="34655096" w14:textId="5C988A66" w:rsidR="005D4E3D" w:rsidRDefault="00FE5402" w:rsidP="00FE5402">
      <w:pPr>
        <w:tabs>
          <w:tab w:val="left" w:pos="997"/>
        </w:tabs>
        <w:jc w:val="center"/>
      </w:pPr>
      <w:r w:rsidRPr="00FE5402">
        <w:t>Мета роботи: навчитися реалізовувати породжувальні шаблони проєктування</w:t>
      </w:r>
    </w:p>
    <w:p w14:paraId="6302415F" w14:textId="52281FF2" w:rsidR="00FE5402" w:rsidRDefault="00FE5402" w:rsidP="00FE5402">
      <w:pPr>
        <w:tabs>
          <w:tab w:val="left" w:pos="997"/>
        </w:tabs>
      </w:pPr>
      <w:r>
        <w:t>Завдання 1: Фабричний метод. 1. Напишіть систему класів для реалізації функціоналу створення різних типів підписок для відео провайдера. 2. Кожна з підписок повинна мати щомісячну плату, мінімальний період підписки та список каналів й інших можливостей. 3. Види підписок: DomesticSubscription, EducationalSubscription, PremiumSubscription. 4. Придбати (тобто створити) підписку можна за допомогою трьох різних класів: WebSite, MobileApp, ManagerCall, кожен з них має реалізувати свою логіку створення підписок. 5. Покажіть правильність роботи свого коду запустивши його в головному методі програми. 6. Підготуйте діаграму створених у програмі класів та інтерфейсів за допомогою https://app.diagrams.net/, експортуйте та завантажте її до репозиторія.</w:t>
      </w:r>
    </w:p>
    <w:p w14:paraId="6553FE5B"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FF"/>
          <w:sz w:val="19"/>
          <w:szCs w:val="19"/>
          <w:lang w:val="en-US" w:eastAsia="ru-RU"/>
        </w:rPr>
        <w:t>using</w:t>
      </w:r>
      <w:r w:rsidRPr="00FE5402">
        <w:rPr>
          <w:rFonts w:ascii="Cascadia Mono" w:eastAsiaTheme="minorEastAsia" w:hAnsi="Cascadia Mono" w:cs="Cascadia Mono"/>
          <w:color w:val="000000"/>
          <w:sz w:val="19"/>
          <w:szCs w:val="19"/>
          <w:lang w:val="en-US" w:eastAsia="ru-RU"/>
        </w:rPr>
        <w:t xml:space="preserve"> System;</w:t>
      </w:r>
    </w:p>
    <w:p w14:paraId="6251C8D1"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FF"/>
          <w:sz w:val="19"/>
          <w:szCs w:val="19"/>
          <w:lang w:val="en-US" w:eastAsia="ru-RU"/>
        </w:rPr>
        <w:t>using</w:t>
      </w:r>
      <w:r w:rsidRPr="00FE5402">
        <w:rPr>
          <w:rFonts w:ascii="Cascadia Mono" w:eastAsiaTheme="minorEastAsia" w:hAnsi="Cascadia Mono" w:cs="Cascadia Mono"/>
          <w:color w:val="000000"/>
          <w:sz w:val="19"/>
          <w:szCs w:val="19"/>
          <w:lang w:val="en-US" w:eastAsia="ru-RU"/>
        </w:rPr>
        <w:t xml:space="preserve"> System.Collections.Generic;</w:t>
      </w:r>
    </w:p>
    <w:p w14:paraId="7691D902"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43F0ED2"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FF"/>
          <w:sz w:val="19"/>
          <w:szCs w:val="19"/>
          <w:lang w:val="en-US" w:eastAsia="ru-RU"/>
        </w:rPr>
        <w:t>namespace</w:t>
      </w:r>
      <w:r w:rsidRPr="00FE5402">
        <w:rPr>
          <w:rFonts w:ascii="Cascadia Mono" w:eastAsiaTheme="minorEastAsia" w:hAnsi="Cascadia Mono" w:cs="Cascadia Mono"/>
          <w:color w:val="000000"/>
          <w:sz w:val="19"/>
          <w:szCs w:val="19"/>
          <w:lang w:val="en-US" w:eastAsia="ru-RU"/>
        </w:rPr>
        <w:t xml:space="preserve"> FabrichniMethod</w:t>
      </w:r>
    </w:p>
    <w:p w14:paraId="12287A1D"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w:t>
      </w:r>
    </w:p>
    <w:p w14:paraId="35E16C9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410F18C"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Абстрактний</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представлення</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підписок</w:t>
      </w:r>
    </w:p>
    <w:p w14:paraId="390F3CE9"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FF"/>
          <w:sz w:val="19"/>
          <w:szCs w:val="19"/>
          <w:lang w:val="ru-RU" w:eastAsia="ru-RU"/>
        </w:rPr>
        <w:t>public</w:t>
      </w: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abstract</w:t>
      </w: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class</w:t>
      </w: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2B91AF"/>
          <w:sz w:val="19"/>
          <w:szCs w:val="19"/>
          <w:lang w:val="ru-RU" w:eastAsia="ru-RU"/>
        </w:rPr>
        <w:t>Subscription</w:t>
      </w:r>
    </w:p>
    <w:p w14:paraId="18A08133"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60895119"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decimal</w:t>
      </w:r>
      <w:r w:rsidRPr="00FE5402">
        <w:rPr>
          <w:rFonts w:ascii="Cascadia Mono" w:eastAsiaTheme="minorEastAsia" w:hAnsi="Cascadia Mono" w:cs="Cascadia Mono"/>
          <w:color w:val="000000"/>
          <w:sz w:val="19"/>
          <w:szCs w:val="19"/>
          <w:lang w:val="en-US" w:eastAsia="ru-RU"/>
        </w:rPr>
        <w:t xml:space="preserve"> MonthlyPrice { </w:t>
      </w:r>
      <w:r w:rsidRPr="00FE5402">
        <w:rPr>
          <w:rFonts w:ascii="Cascadia Mono" w:eastAsiaTheme="minorEastAsia" w:hAnsi="Cascadia Mono" w:cs="Cascadia Mono"/>
          <w:color w:val="0000FF"/>
          <w:sz w:val="19"/>
          <w:szCs w:val="19"/>
          <w:lang w:val="en-US" w:eastAsia="ru-RU"/>
        </w:rPr>
        <w:t>get</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protected</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set</w:t>
      </w:r>
      <w:r w:rsidRPr="00FE5402">
        <w:rPr>
          <w:rFonts w:ascii="Cascadia Mono" w:eastAsiaTheme="minorEastAsia" w:hAnsi="Cascadia Mono" w:cs="Cascadia Mono"/>
          <w:color w:val="000000"/>
          <w:sz w:val="19"/>
          <w:szCs w:val="19"/>
          <w:lang w:val="en-US" w:eastAsia="ru-RU"/>
        </w:rPr>
        <w:t xml:space="preserve">; }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щомісячна</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оплата</w:t>
      </w:r>
    </w:p>
    <w:p w14:paraId="0EF9288B"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int</w:t>
      </w:r>
      <w:r w:rsidRPr="00FE5402">
        <w:rPr>
          <w:rFonts w:ascii="Cascadia Mono" w:eastAsiaTheme="minorEastAsia" w:hAnsi="Cascadia Mono" w:cs="Cascadia Mono"/>
          <w:color w:val="000000"/>
          <w:sz w:val="19"/>
          <w:szCs w:val="19"/>
          <w:lang w:val="en-US" w:eastAsia="ru-RU"/>
        </w:rPr>
        <w:t xml:space="preserve"> MinSubscriptionMonths { </w:t>
      </w:r>
      <w:r w:rsidRPr="00FE5402">
        <w:rPr>
          <w:rFonts w:ascii="Cascadia Mono" w:eastAsiaTheme="minorEastAsia" w:hAnsi="Cascadia Mono" w:cs="Cascadia Mono"/>
          <w:color w:val="0000FF"/>
          <w:sz w:val="19"/>
          <w:szCs w:val="19"/>
          <w:lang w:val="en-US" w:eastAsia="ru-RU"/>
        </w:rPr>
        <w:t>get</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protected</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set</w:t>
      </w:r>
      <w:r w:rsidRPr="00FE5402">
        <w:rPr>
          <w:rFonts w:ascii="Cascadia Mono" w:eastAsiaTheme="minorEastAsia" w:hAnsi="Cascadia Mono" w:cs="Cascadia Mono"/>
          <w:color w:val="000000"/>
          <w:sz w:val="19"/>
          <w:szCs w:val="19"/>
          <w:lang w:val="en-US" w:eastAsia="ru-RU"/>
        </w:rPr>
        <w:t xml:space="preserve">; }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мінімальний</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термін</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підписки</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місяцях</w:t>
      </w:r>
    </w:p>
    <w:p w14:paraId="079504A9"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List&lt;</w:t>
      </w:r>
      <w:r w:rsidRPr="00FE5402">
        <w:rPr>
          <w:rFonts w:ascii="Cascadia Mono" w:eastAsiaTheme="minorEastAsia" w:hAnsi="Cascadia Mono" w:cs="Cascadia Mono"/>
          <w:color w:val="0000FF"/>
          <w:sz w:val="19"/>
          <w:szCs w:val="19"/>
          <w:lang w:val="en-US" w:eastAsia="ru-RU"/>
        </w:rPr>
        <w:t>string</w:t>
      </w:r>
      <w:r w:rsidRPr="00FE5402">
        <w:rPr>
          <w:rFonts w:ascii="Cascadia Mono" w:eastAsiaTheme="minorEastAsia" w:hAnsi="Cascadia Mono" w:cs="Cascadia Mono"/>
          <w:color w:val="000000"/>
          <w:sz w:val="19"/>
          <w:szCs w:val="19"/>
          <w:lang w:val="en-US" w:eastAsia="ru-RU"/>
        </w:rPr>
        <w:t xml:space="preserve">&gt; IncludedChannels { </w:t>
      </w:r>
      <w:r w:rsidRPr="00FE5402">
        <w:rPr>
          <w:rFonts w:ascii="Cascadia Mono" w:eastAsiaTheme="minorEastAsia" w:hAnsi="Cascadia Mono" w:cs="Cascadia Mono"/>
          <w:color w:val="0000FF"/>
          <w:sz w:val="19"/>
          <w:szCs w:val="19"/>
          <w:lang w:val="en-US" w:eastAsia="ru-RU"/>
        </w:rPr>
        <w:t>get</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protected</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set</w:t>
      </w:r>
      <w:r w:rsidRPr="00FE5402">
        <w:rPr>
          <w:rFonts w:ascii="Cascadia Mono" w:eastAsiaTheme="minorEastAsia" w:hAnsi="Cascadia Mono" w:cs="Cascadia Mono"/>
          <w:color w:val="000000"/>
          <w:sz w:val="19"/>
          <w:szCs w:val="19"/>
          <w:lang w:val="en-US" w:eastAsia="ru-RU"/>
        </w:rPr>
        <w:t xml:space="preserve">; }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список</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включених</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каналів</w:t>
      </w:r>
    </w:p>
    <w:p w14:paraId="7AE088A7"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2E776E4"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Конструктор</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класу</w:t>
      </w:r>
      <w:r w:rsidRPr="00FE5402">
        <w:rPr>
          <w:rFonts w:ascii="Cascadia Mono" w:eastAsiaTheme="minorEastAsia" w:hAnsi="Cascadia Mono" w:cs="Cascadia Mono"/>
          <w:color w:val="008000"/>
          <w:sz w:val="19"/>
          <w:szCs w:val="19"/>
          <w:lang w:val="en-US" w:eastAsia="ru-RU"/>
        </w:rPr>
        <w:t xml:space="preserve"> Subscription</w:t>
      </w:r>
    </w:p>
    <w:p w14:paraId="54C8C4F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Subscription</w:t>
      </w:r>
      <w:r w:rsidRPr="00FE5402">
        <w:rPr>
          <w:rFonts w:ascii="Cascadia Mono" w:eastAsiaTheme="minorEastAsia" w:hAnsi="Cascadia Mono" w:cs="Cascadia Mono"/>
          <w:color w:val="000000"/>
          <w:sz w:val="19"/>
          <w:szCs w:val="19"/>
          <w:lang w:val="en-US" w:eastAsia="ru-RU"/>
        </w:rPr>
        <w:t>(</w:t>
      </w:r>
      <w:r w:rsidRPr="00FE5402">
        <w:rPr>
          <w:rFonts w:ascii="Cascadia Mono" w:eastAsiaTheme="minorEastAsia" w:hAnsi="Cascadia Mono" w:cs="Cascadia Mono"/>
          <w:color w:val="0000FF"/>
          <w:sz w:val="19"/>
          <w:szCs w:val="19"/>
          <w:lang w:val="en-US" w:eastAsia="ru-RU"/>
        </w:rPr>
        <w:t>decimal</w:t>
      </w:r>
      <w:r w:rsidRPr="00FE5402">
        <w:rPr>
          <w:rFonts w:ascii="Cascadia Mono" w:eastAsiaTheme="minorEastAsia" w:hAnsi="Cascadia Mono" w:cs="Cascadia Mono"/>
          <w:color w:val="000000"/>
          <w:sz w:val="19"/>
          <w:szCs w:val="19"/>
          <w:lang w:val="en-US" w:eastAsia="ru-RU"/>
        </w:rPr>
        <w:t xml:space="preserve"> monthlyPrice, </w:t>
      </w:r>
      <w:r w:rsidRPr="00FE5402">
        <w:rPr>
          <w:rFonts w:ascii="Cascadia Mono" w:eastAsiaTheme="minorEastAsia" w:hAnsi="Cascadia Mono" w:cs="Cascadia Mono"/>
          <w:color w:val="0000FF"/>
          <w:sz w:val="19"/>
          <w:szCs w:val="19"/>
          <w:lang w:val="en-US" w:eastAsia="ru-RU"/>
        </w:rPr>
        <w:t>int</w:t>
      </w:r>
      <w:r w:rsidRPr="00FE5402">
        <w:rPr>
          <w:rFonts w:ascii="Cascadia Mono" w:eastAsiaTheme="minorEastAsia" w:hAnsi="Cascadia Mono" w:cs="Cascadia Mono"/>
          <w:color w:val="000000"/>
          <w:sz w:val="19"/>
          <w:szCs w:val="19"/>
          <w:lang w:val="en-US" w:eastAsia="ru-RU"/>
        </w:rPr>
        <w:t xml:space="preserve"> minSubscriptionMonths, List&lt;</w:t>
      </w:r>
      <w:r w:rsidRPr="00FE5402">
        <w:rPr>
          <w:rFonts w:ascii="Cascadia Mono" w:eastAsiaTheme="minorEastAsia" w:hAnsi="Cascadia Mono" w:cs="Cascadia Mono"/>
          <w:color w:val="0000FF"/>
          <w:sz w:val="19"/>
          <w:szCs w:val="19"/>
          <w:lang w:val="en-US" w:eastAsia="ru-RU"/>
        </w:rPr>
        <w:t>string</w:t>
      </w:r>
      <w:r w:rsidRPr="00FE5402">
        <w:rPr>
          <w:rFonts w:ascii="Cascadia Mono" w:eastAsiaTheme="minorEastAsia" w:hAnsi="Cascadia Mono" w:cs="Cascadia Mono"/>
          <w:color w:val="000000"/>
          <w:sz w:val="19"/>
          <w:szCs w:val="19"/>
          <w:lang w:val="en-US" w:eastAsia="ru-RU"/>
        </w:rPr>
        <w:t>&gt; includedChannels)</w:t>
      </w:r>
    </w:p>
    <w:p w14:paraId="353A3F02"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168FF770"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MonthlyPrice = monthlyPrice;</w:t>
      </w:r>
    </w:p>
    <w:p w14:paraId="2C1430A5"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MinSubscriptionMonths = minSubscriptionMonths;</w:t>
      </w:r>
    </w:p>
    <w:p w14:paraId="1D9B032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IncludedChannels = includedChannels;</w:t>
      </w:r>
    </w:p>
    <w:p w14:paraId="5ED5E25C"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4E59DDC7"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689E0CE2"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12612208"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Конкретний клас для підписки на вітчизняні канали</w:t>
      </w:r>
    </w:p>
    <w:p w14:paraId="33633DE9"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class</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DomesticSubscription</w:t>
      </w:r>
      <w:r w:rsidRPr="00FE5402">
        <w:rPr>
          <w:rFonts w:ascii="Cascadia Mono" w:eastAsiaTheme="minorEastAsia" w:hAnsi="Cascadia Mono" w:cs="Cascadia Mono"/>
          <w:color w:val="000000"/>
          <w:sz w:val="19"/>
          <w:szCs w:val="19"/>
          <w:lang w:val="en-US" w:eastAsia="ru-RU"/>
        </w:rPr>
        <w:t xml:space="preserve"> : Subscription</w:t>
      </w:r>
    </w:p>
    <w:p w14:paraId="014AE58C"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3154CD6E"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Конструктор</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класу</w:t>
      </w:r>
      <w:r w:rsidRPr="00FE5402">
        <w:rPr>
          <w:rFonts w:ascii="Cascadia Mono" w:eastAsiaTheme="minorEastAsia" w:hAnsi="Cascadia Mono" w:cs="Cascadia Mono"/>
          <w:color w:val="008000"/>
          <w:sz w:val="19"/>
          <w:szCs w:val="19"/>
          <w:lang w:val="en-US" w:eastAsia="ru-RU"/>
        </w:rPr>
        <w:t xml:space="preserve"> DomesticSubscription</w:t>
      </w:r>
    </w:p>
    <w:p w14:paraId="1D59B6D4"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DomesticSubscription</w:t>
      </w:r>
      <w:r w:rsidRPr="00FE5402">
        <w:rPr>
          <w:rFonts w:ascii="Cascadia Mono" w:eastAsiaTheme="minorEastAsia" w:hAnsi="Cascadia Mono" w:cs="Cascadia Mono"/>
          <w:color w:val="000000"/>
          <w:sz w:val="19"/>
          <w:szCs w:val="19"/>
          <w:lang w:val="en-US" w:eastAsia="ru-RU"/>
        </w:rPr>
        <w:t xml:space="preserve">() : </w:t>
      </w:r>
      <w:r w:rsidRPr="00FE5402">
        <w:rPr>
          <w:rFonts w:ascii="Cascadia Mono" w:eastAsiaTheme="minorEastAsia" w:hAnsi="Cascadia Mono" w:cs="Cascadia Mono"/>
          <w:color w:val="0000FF"/>
          <w:sz w:val="19"/>
          <w:szCs w:val="19"/>
          <w:lang w:val="en-US" w:eastAsia="ru-RU"/>
        </w:rPr>
        <w:t>base</w:t>
      </w:r>
      <w:r w:rsidRPr="00FE5402">
        <w:rPr>
          <w:rFonts w:ascii="Cascadia Mono" w:eastAsiaTheme="minorEastAsia" w:hAnsi="Cascadia Mono" w:cs="Cascadia Mono"/>
          <w:color w:val="000000"/>
          <w:sz w:val="19"/>
          <w:szCs w:val="19"/>
          <w:lang w:val="en-US" w:eastAsia="ru-RU"/>
        </w:rPr>
        <w:t xml:space="preserve">(10m, 1, </w:t>
      </w:r>
      <w:r w:rsidRPr="00FE5402">
        <w:rPr>
          <w:rFonts w:ascii="Cascadia Mono" w:eastAsiaTheme="minorEastAsia" w:hAnsi="Cascadia Mono" w:cs="Cascadia Mono"/>
          <w:color w:val="0000FF"/>
          <w:sz w:val="19"/>
          <w:szCs w:val="19"/>
          <w:lang w:val="en-US" w:eastAsia="ru-RU"/>
        </w:rPr>
        <w:t>new</w:t>
      </w:r>
      <w:r w:rsidRPr="00FE5402">
        <w:rPr>
          <w:rFonts w:ascii="Cascadia Mono" w:eastAsiaTheme="minorEastAsia" w:hAnsi="Cascadia Mono" w:cs="Cascadia Mono"/>
          <w:color w:val="000000"/>
          <w:sz w:val="19"/>
          <w:szCs w:val="19"/>
          <w:lang w:val="en-US" w:eastAsia="ru-RU"/>
        </w:rPr>
        <w:t xml:space="preserve"> List&lt;</w:t>
      </w:r>
      <w:r w:rsidRPr="00FE5402">
        <w:rPr>
          <w:rFonts w:ascii="Cascadia Mono" w:eastAsiaTheme="minorEastAsia" w:hAnsi="Cascadia Mono" w:cs="Cascadia Mono"/>
          <w:color w:val="0000FF"/>
          <w:sz w:val="19"/>
          <w:szCs w:val="19"/>
          <w:lang w:val="en-US" w:eastAsia="ru-RU"/>
        </w:rPr>
        <w:t>string</w:t>
      </w:r>
      <w:r w:rsidRPr="00FE5402">
        <w:rPr>
          <w:rFonts w:ascii="Cascadia Mono" w:eastAsiaTheme="minorEastAsia" w:hAnsi="Cascadia Mono" w:cs="Cascadia Mono"/>
          <w:color w:val="000000"/>
          <w:sz w:val="19"/>
          <w:szCs w:val="19"/>
          <w:lang w:val="en-US" w:eastAsia="ru-RU"/>
        </w:rPr>
        <w:t xml:space="preserve">&gt; { </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Вітчизняний</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канал</w:t>
      </w:r>
      <w:r w:rsidRPr="00FE5402">
        <w:rPr>
          <w:rFonts w:ascii="Cascadia Mono" w:eastAsiaTheme="minorEastAsia" w:hAnsi="Cascadia Mono" w:cs="Cascadia Mono"/>
          <w:color w:val="A31515"/>
          <w:sz w:val="19"/>
          <w:szCs w:val="19"/>
          <w:lang w:val="en-US" w:eastAsia="ru-RU"/>
        </w:rPr>
        <w:t xml:space="preserve"> 1"</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Вітчизняний</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канал</w:t>
      </w:r>
      <w:r w:rsidRPr="00FE5402">
        <w:rPr>
          <w:rFonts w:ascii="Cascadia Mono" w:eastAsiaTheme="minorEastAsia" w:hAnsi="Cascadia Mono" w:cs="Cascadia Mono"/>
          <w:color w:val="A31515"/>
          <w:sz w:val="19"/>
          <w:szCs w:val="19"/>
          <w:lang w:val="en-US" w:eastAsia="ru-RU"/>
        </w:rPr>
        <w:t xml:space="preserve"> 2"</w:t>
      </w:r>
      <w:r w:rsidRPr="00FE5402">
        <w:rPr>
          <w:rFonts w:ascii="Cascadia Mono" w:eastAsiaTheme="minorEastAsia" w:hAnsi="Cascadia Mono" w:cs="Cascadia Mono"/>
          <w:color w:val="000000"/>
          <w:sz w:val="19"/>
          <w:szCs w:val="19"/>
          <w:lang w:val="en-US" w:eastAsia="ru-RU"/>
        </w:rPr>
        <w:t xml:space="preserve"> }) { }</w:t>
      </w:r>
    </w:p>
    <w:p w14:paraId="15C79508"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24AD23F8"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149AAF0"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Конкретний</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освітньої</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підписки</w:t>
      </w:r>
    </w:p>
    <w:p w14:paraId="222F801C"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class</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EducationalSubscription</w:t>
      </w:r>
      <w:r w:rsidRPr="00FE5402">
        <w:rPr>
          <w:rFonts w:ascii="Cascadia Mono" w:eastAsiaTheme="minorEastAsia" w:hAnsi="Cascadia Mono" w:cs="Cascadia Mono"/>
          <w:color w:val="000000"/>
          <w:sz w:val="19"/>
          <w:szCs w:val="19"/>
          <w:lang w:val="en-US" w:eastAsia="ru-RU"/>
        </w:rPr>
        <w:t xml:space="preserve"> : Subscription</w:t>
      </w:r>
    </w:p>
    <w:p w14:paraId="135275D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5D80B6FA"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Конструктор</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класу</w:t>
      </w:r>
      <w:r w:rsidRPr="00FE5402">
        <w:rPr>
          <w:rFonts w:ascii="Cascadia Mono" w:eastAsiaTheme="minorEastAsia" w:hAnsi="Cascadia Mono" w:cs="Cascadia Mono"/>
          <w:color w:val="008000"/>
          <w:sz w:val="19"/>
          <w:szCs w:val="19"/>
          <w:lang w:val="en-US" w:eastAsia="ru-RU"/>
        </w:rPr>
        <w:t xml:space="preserve"> EducationalSubscription</w:t>
      </w:r>
    </w:p>
    <w:p w14:paraId="2DF8778A"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EducationalSubscription</w:t>
      </w:r>
      <w:r w:rsidRPr="00FE5402">
        <w:rPr>
          <w:rFonts w:ascii="Cascadia Mono" w:eastAsiaTheme="minorEastAsia" w:hAnsi="Cascadia Mono" w:cs="Cascadia Mono"/>
          <w:color w:val="000000"/>
          <w:sz w:val="19"/>
          <w:szCs w:val="19"/>
          <w:lang w:val="en-US" w:eastAsia="ru-RU"/>
        </w:rPr>
        <w:t xml:space="preserve">() : </w:t>
      </w:r>
      <w:r w:rsidRPr="00FE5402">
        <w:rPr>
          <w:rFonts w:ascii="Cascadia Mono" w:eastAsiaTheme="minorEastAsia" w:hAnsi="Cascadia Mono" w:cs="Cascadia Mono"/>
          <w:color w:val="0000FF"/>
          <w:sz w:val="19"/>
          <w:szCs w:val="19"/>
          <w:lang w:val="en-US" w:eastAsia="ru-RU"/>
        </w:rPr>
        <w:t>base</w:t>
      </w:r>
      <w:r w:rsidRPr="00FE5402">
        <w:rPr>
          <w:rFonts w:ascii="Cascadia Mono" w:eastAsiaTheme="minorEastAsia" w:hAnsi="Cascadia Mono" w:cs="Cascadia Mono"/>
          <w:color w:val="000000"/>
          <w:sz w:val="19"/>
          <w:szCs w:val="19"/>
          <w:lang w:val="en-US" w:eastAsia="ru-RU"/>
        </w:rPr>
        <w:t xml:space="preserve">(15m, 3, </w:t>
      </w:r>
      <w:r w:rsidRPr="00FE5402">
        <w:rPr>
          <w:rFonts w:ascii="Cascadia Mono" w:eastAsiaTheme="minorEastAsia" w:hAnsi="Cascadia Mono" w:cs="Cascadia Mono"/>
          <w:color w:val="0000FF"/>
          <w:sz w:val="19"/>
          <w:szCs w:val="19"/>
          <w:lang w:val="en-US" w:eastAsia="ru-RU"/>
        </w:rPr>
        <w:t>new</w:t>
      </w:r>
      <w:r w:rsidRPr="00FE5402">
        <w:rPr>
          <w:rFonts w:ascii="Cascadia Mono" w:eastAsiaTheme="minorEastAsia" w:hAnsi="Cascadia Mono" w:cs="Cascadia Mono"/>
          <w:color w:val="000000"/>
          <w:sz w:val="19"/>
          <w:szCs w:val="19"/>
          <w:lang w:val="en-US" w:eastAsia="ru-RU"/>
        </w:rPr>
        <w:t xml:space="preserve"> List&lt;</w:t>
      </w:r>
      <w:r w:rsidRPr="00FE5402">
        <w:rPr>
          <w:rFonts w:ascii="Cascadia Mono" w:eastAsiaTheme="minorEastAsia" w:hAnsi="Cascadia Mono" w:cs="Cascadia Mono"/>
          <w:color w:val="0000FF"/>
          <w:sz w:val="19"/>
          <w:szCs w:val="19"/>
          <w:lang w:val="en-US" w:eastAsia="ru-RU"/>
        </w:rPr>
        <w:t>string</w:t>
      </w:r>
      <w:r w:rsidRPr="00FE5402">
        <w:rPr>
          <w:rFonts w:ascii="Cascadia Mono" w:eastAsiaTheme="minorEastAsia" w:hAnsi="Cascadia Mono" w:cs="Cascadia Mono"/>
          <w:color w:val="000000"/>
          <w:sz w:val="19"/>
          <w:szCs w:val="19"/>
          <w:lang w:val="en-US" w:eastAsia="ru-RU"/>
        </w:rPr>
        <w:t xml:space="preserve">&gt; { </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Освітній</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канал</w:t>
      </w:r>
      <w:r w:rsidRPr="00FE5402">
        <w:rPr>
          <w:rFonts w:ascii="Cascadia Mono" w:eastAsiaTheme="minorEastAsia" w:hAnsi="Cascadia Mono" w:cs="Cascadia Mono"/>
          <w:color w:val="A31515"/>
          <w:sz w:val="19"/>
          <w:szCs w:val="19"/>
          <w:lang w:val="en-US" w:eastAsia="ru-RU"/>
        </w:rPr>
        <w:t xml:space="preserve"> 1"</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Освітній</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канал</w:t>
      </w:r>
      <w:r w:rsidRPr="00FE5402">
        <w:rPr>
          <w:rFonts w:ascii="Cascadia Mono" w:eastAsiaTheme="minorEastAsia" w:hAnsi="Cascadia Mono" w:cs="Cascadia Mono"/>
          <w:color w:val="A31515"/>
          <w:sz w:val="19"/>
          <w:szCs w:val="19"/>
          <w:lang w:val="en-US" w:eastAsia="ru-RU"/>
        </w:rPr>
        <w:t xml:space="preserve"> 2"</w:t>
      </w:r>
      <w:r w:rsidRPr="00FE5402">
        <w:rPr>
          <w:rFonts w:ascii="Cascadia Mono" w:eastAsiaTheme="minorEastAsia" w:hAnsi="Cascadia Mono" w:cs="Cascadia Mono"/>
          <w:color w:val="000000"/>
          <w:sz w:val="19"/>
          <w:szCs w:val="19"/>
          <w:lang w:val="en-US" w:eastAsia="ru-RU"/>
        </w:rPr>
        <w:t xml:space="preserve"> }) { }</w:t>
      </w:r>
    </w:p>
    <w:p w14:paraId="300EBBB5"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4043C8AC" w14:textId="56D3EC00"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B11A6C7" w14:textId="4B0BC5F9"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DB6CF9B" w14:textId="474FE944"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FB4B1F0" w14:textId="2CD3C0D8"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299F469" w14:textId="24EE21B6"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E90134A" w14:textId="6C098DC4"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5908E37" w14:textId="7A5D7582"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E71E4AD" w14:textId="184B262A"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603E610" w14:textId="7770F943"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417654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37657FD"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lastRenderedPageBreak/>
        <w:t xml:space="preserve">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Конкретний</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преміальної</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підписки</w:t>
      </w:r>
    </w:p>
    <w:p w14:paraId="6E1A2ECB"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class</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PremiumSubscription</w:t>
      </w:r>
      <w:r w:rsidRPr="00FE5402">
        <w:rPr>
          <w:rFonts w:ascii="Cascadia Mono" w:eastAsiaTheme="minorEastAsia" w:hAnsi="Cascadia Mono" w:cs="Cascadia Mono"/>
          <w:color w:val="000000"/>
          <w:sz w:val="19"/>
          <w:szCs w:val="19"/>
          <w:lang w:val="en-US" w:eastAsia="ru-RU"/>
        </w:rPr>
        <w:t xml:space="preserve"> : Subscription</w:t>
      </w:r>
    </w:p>
    <w:p w14:paraId="7D821030"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01B3F7C1"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Конструктор</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класу</w:t>
      </w:r>
      <w:r w:rsidRPr="00FE5402">
        <w:rPr>
          <w:rFonts w:ascii="Cascadia Mono" w:eastAsiaTheme="minorEastAsia" w:hAnsi="Cascadia Mono" w:cs="Cascadia Mono"/>
          <w:color w:val="008000"/>
          <w:sz w:val="19"/>
          <w:szCs w:val="19"/>
          <w:lang w:val="en-US" w:eastAsia="ru-RU"/>
        </w:rPr>
        <w:t xml:space="preserve"> PremiumSubscription</w:t>
      </w:r>
    </w:p>
    <w:p w14:paraId="70345365"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PremiumSubscription</w:t>
      </w:r>
      <w:r w:rsidRPr="00FE5402">
        <w:rPr>
          <w:rFonts w:ascii="Cascadia Mono" w:eastAsiaTheme="minorEastAsia" w:hAnsi="Cascadia Mono" w:cs="Cascadia Mono"/>
          <w:color w:val="000000"/>
          <w:sz w:val="19"/>
          <w:szCs w:val="19"/>
          <w:lang w:val="en-US" w:eastAsia="ru-RU"/>
        </w:rPr>
        <w:t xml:space="preserve">() : </w:t>
      </w:r>
      <w:r w:rsidRPr="00FE5402">
        <w:rPr>
          <w:rFonts w:ascii="Cascadia Mono" w:eastAsiaTheme="minorEastAsia" w:hAnsi="Cascadia Mono" w:cs="Cascadia Mono"/>
          <w:color w:val="0000FF"/>
          <w:sz w:val="19"/>
          <w:szCs w:val="19"/>
          <w:lang w:val="en-US" w:eastAsia="ru-RU"/>
        </w:rPr>
        <w:t>base</w:t>
      </w:r>
      <w:r w:rsidRPr="00FE5402">
        <w:rPr>
          <w:rFonts w:ascii="Cascadia Mono" w:eastAsiaTheme="minorEastAsia" w:hAnsi="Cascadia Mono" w:cs="Cascadia Mono"/>
          <w:color w:val="000000"/>
          <w:sz w:val="19"/>
          <w:szCs w:val="19"/>
          <w:lang w:val="en-US" w:eastAsia="ru-RU"/>
        </w:rPr>
        <w:t xml:space="preserve">(25m, 6, </w:t>
      </w:r>
      <w:r w:rsidRPr="00FE5402">
        <w:rPr>
          <w:rFonts w:ascii="Cascadia Mono" w:eastAsiaTheme="minorEastAsia" w:hAnsi="Cascadia Mono" w:cs="Cascadia Mono"/>
          <w:color w:val="0000FF"/>
          <w:sz w:val="19"/>
          <w:szCs w:val="19"/>
          <w:lang w:val="en-US" w:eastAsia="ru-RU"/>
        </w:rPr>
        <w:t>new</w:t>
      </w:r>
      <w:r w:rsidRPr="00FE5402">
        <w:rPr>
          <w:rFonts w:ascii="Cascadia Mono" w:eastAsiaTheme="minorEastAsia" w:hAnsi="Cascadia Mono" w:cs="Cascadia Mono"/>
          <w:color w:val="000000"/>
          <w:sz w:val="19"/>
          <w:szCs w:val="19"/>
          <w:lang w:val="en-US" w:eastAsia="ru-RU"/>
        </w:rPr>
        <w:t xml:space="preserve"> List&lt;</w:t>
      </w:r>
      <w:r w:rsidRPr="00FE5402">
        <w:rPr>
          <w:rFonts w:ascii="Cascadia Mono" w:eastAsiaTheme="minorEastAsia" w:hAnsi="Cascadia Mono" w:cs="Cascadia Mono"/>
          <w:color w:val="0000FF"/>
          <w:sz w:val="19"/>
          <w:szCs w:val="19"/>
          <w:lang w:val="en-US" w:eastAsia="ru-RU"/>
        </w:rPr>
        <w:t>string</w:t>
      </w:r>
      <w:r w:rsidRPr="00FE5402">
        <w:rPr>
          <w:rFonts w:ascii="Cascadia Mono" w:eastAsiaTheme="minorEastAsia" w:hAnsi="Cascadia Mono" w:cs="Cascadia Mono"/>
          <w:color w:val="000000"/>
          <w:sz w:val="19"/>
          <w:szCs w:val="19"/>
          <w:lang w:val="en-US" w:eastAsia="ru-RU"/>
        </w:rPr>
        <w:t xml:space="preserve">&gt; { </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Преміум</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канал</w:t>
      </w:r>
      <w:r w:rsidRPr="00FE5402">
        <w:rPr>
          <w:rFonts w:ascii="Cascadia Mono" w:eastAsiaTheme="minorEastAsia" w:hAnsi="Cascadia Mono" w:cs="Cascadia Mono"/>
          <w:color w:val="A31515"/>
          <w:sz w:val="19"/>
          <w:szCs w:val="19"/>
          <w:lang w:val="en-US" w:eastAsia="ru-RU"/>
        </w:rPr>
        <w:t xml:space="preserve"> 1"</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Преміум</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канал</w:t>
      </w:r>
      <w:r w:rsidRPr="00FE5402">
        <w:rPr>
          <w:rFonts w:ascii="Cascadia Mono" w:eastAsiaTheme="minorEastAsia" w:hAnsi="Cascadia Mono" w:cs="Cascadia Mono"/>
          <w:color w:val="A31515"/>
          <w:sz w:val="19"/>
          <w:szCs w:val="19"/>
          <w:lang w:val="en-US" w:eastAsia="ru-RU"/>
        </w:rPr>
        <w:t xml:space="preserve"> 2"</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Преміум</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канал</w:t>
      </w:r>
      <w:r w:rsidRPr="00FE5402">
        <w:rPr>
          <w:rFonts w:ascii="Cascadia Mono" w:eastAsiaTheme="minorEastAsia" w:hAnsi="Cascadia Mono" w:cs="Cascadia Mono"/>
          <w:color w:val="A31515"/>
          <w:sz w:val="19"/>
          <w:szCs w:val="19"/>
          <w:lang w:val="en-US" w:eastAsia="ru-RU"/>
        </w:rPr>
        <w:t xml:space="preserve"> 3"</w:t>
      </w:r>
      <w:r w:rsidRPr="00FE5402">
        <w:rPr>
          <w:rFonts w:ascii="Cascadia Mono" w:eastAsiaTheme="minorEastAsia" w:hAnsi="Cascadia Mono" w:cs="Cascadia Mono"/>
          <w:color w:val="000000"/>
          <w:sz w:val="19"/>
          <w:szCs w:val="19"/>
          <w:lang w:val="en-US" w:eastAsia="ru-RU"/>
        </w:rPr>
        <w:t xml:space="preserve"> }) { }</w:t>
      </w:r>
    </w:p>
    <w:p w14:paraId="227030F2"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45128A02"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73453D40"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Інтерфейс для фабричного методу створення підписок</w:t>
      </w:r>
    </w:p>
    <w:p w14:paraId="424BA7E0"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interface</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ISubscriptionFactory</w:t>
      </w:r>
    </w:p>
    <w:p w14:paraId="6B741E4E"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60BB7FA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Subscription CreateSubscription();</w:t>
      </w:r>
    </w:p>
    <w:p w14:paraId="141E4567"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68593850"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41D2423C"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Реалізація фабрики для створення підписок через веб-сайт</w:t>
      </w:r>
    </w:p>
    <w:p w14:paraId="3A43C439"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class</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WebSite</w:t>
      </w:r>
      <w:r w:rsidRPr="00FE5402">
        <w:rPr>
          <w:rFonts w:ascii="Cascadia Mono" w:eastAsiaTheme="minorEastAsia" w:hAnsi="Cascadia Mono" w:cs="Cascadia Mono"/>
          <w:color w:val="000000"/>
          <w:sz w:val="19"/>
          <w:szCs w:val="19"/>
          <w:lang w:val="en-US" w:eastAsia="ru-RU"/>
        </w:rPr>
        <w:t xml:space="preserve"> : ISubscriptionFactory</w:t>
      </w:r>
    </w:p>
    <w:p w14:paraId="54CBA309"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233A726D"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Subscription CreateSubscription()</w:t>
      </w:r>
    </w:p>
    <w:p w14:paraId="1444977E"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267472B9"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return</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new</w:t>
      </w:r>
      <w:r w:rsidRPr="00FE5402">
        <w:rPr>
          <w:rFonts w:ascii="Cascadia Mono" w:eastAsiaTheme="minorEastAsia" w:hAnsi="Cascadia Mono" w:cs="Cascadia Mono"/>
          <w:color w:val="000000"/>
          <w:sz w:val="19"/>
          <w:szCs w:val="19"/>
          <w:lang w:val="en-US" w:eastAsia="ru-RU"/>
        </w:rPr>
        <w:t xml:space="preserve"> DomesticSubscription();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Тимчасово</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повертаємо</w:t>
      </w:r>
      <w:r w:rsidRPr="00FE5402">
        <w:rPr>
          <w:rFonts w:ascii="Cascadia Mono" w:eastAsiaTheme="minorEastAsia" w:hAnsi="Cascadia Mono" w:cs="Cascadia Mono"/>
          <w:color w:val="008000"/>
          <w:sz w:val="19"/>
          <w:szCs w:val="19"/>
          <w:lang w:val="en-US" w:eastAsia="ru-RU"/>
        </w:rPr>
        <w:t xml:space="preserve"> DomesticSubscription</w:t>
      </w:r>
    </w:p>
    <w:p w14:paraId="5C61F4A7"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34F39584"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7FBBC38A"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6149761F"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Реалізація фабрики для створення підписок через мобільний додаток</w:t>
      </w:r>
    </w:p>
    <w:p w14:paraId="5A45802A"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class</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MobileApp</w:t>
      </w:r>
      <w:r w:rsidRPr="00FE5402">
        <w:rPr>
          <w:rFonts w:ascii="Cascadia Mono" w:eastAsiaTheme="minorEastAsia" w:hAnsi="Cascadia Mono" w:cs="Cascadia Mono"/>
          <w:color w:val="000000"/>
          <w:sz w:val="19"/>
          <w:szCs w:val="19"/>
          <w:lang w:val="en-US" w:eastAsia="ru-RU"/>
        </w:rPr>
        <w:t xml:space="preserve"> : ISubscriptionFactory</w:t>
      </w:r>
    </w:p>
    <w:p w14:paraId="3752C398"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7D266D1D"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Subscription CreateSubscription()</w:t>
      </w:r>
    </w:p>
    <w:p w14:paraId="4634FC01"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79B47F9C"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return</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new</w:t>
      </w:r>
      <w:r w:rsidRPr="00FE5402">
        <w:rPr>
          <w:rFonts w:ascii="Cascadia Mono" w:eastAsiaTheme="minorEastAsia" w:hAnsi="Cascadia Mono" w:cs="Cascadia Mono"/>
          <w:color w:val="000000"/>
          <w:sz w:val="19"/>
          <w:szCs w:val="19"/>
          <w:lang w:val="en-US" w:eastAsia="ru-RU"/>
        </w:rPr>
        <w:t xml:space="preserve"> EducationalSubscription();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Тимчасово</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повертаємо</w:t>
      </w:r>
      <w:r w:rsidRPr="00FE5402">
        <w:rPr>
          <w:rFonts w:ascii="Cascadia Mono" w:eastAsiaTheme="minorEastAsia" w:hAnsi="Cascadia Mono" w:cs="Cascadia Mono"/>
          <w:color w:val="008000"/>
          <w:sz w:val="19"/>
          <w:szCs w:val="19"/>
          <w:lang w:val="en-US" w:eastAsia="ru-RU"/>
        </w:rPr>
        <w:t xml:space="preserve"> EducationalSubscription</w:t>
      </w:r>
    </w:p>
    <w:p w14:paraId="1C908E4B"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70AF8838"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1909B64C"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24A32F18"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Реалізація фабрики для створення підписок через дзвінок менеджеру</w:t>
      </w:r>
    </w:p>
    <w:p w14:paraId="23526903"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class</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ManagerCall</w:t>
      </w:r>
      <w:r w:rsidRPr="00FE5402">
        <w:rPr>
          <w:rFonts w:ascii="Cascadia Mono" w:eastAsiaTheme="minorEastAsia" w:hAnsi="Cascadia Mono" w:cs="Cascadia Mono"/>
          <w:color w:val="000000"/>
          <w:sz w:val="19"/>
          <w:szCs w:val="19"/>
          <w:lang w:val="en-US" w:eastAsia="ru-RU"/>
        </w:rPr>
        <w:t xml:space="preserve"> : ISubscriptionFactory</w:t>
      </w:r>
    </w:p>
    <w:p w14:paraId="2B9361E5"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501F64C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Subscription CreateSubscription()</w:t>
      </w:r>
    </w:p>
    <w:p w14:paraId="5F6B3223"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2E6F59DC"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return</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new</w:t>
      </w:r>
      <w:r w:rsidRPr="00FE5402">
        <w:rPr>
          <w:rFonts w:ascii="Cascadia Mono" w:eastAsiaTheme="minorEastAsia" w:hAnsi="Cascadia Mono" w:cs="Cascadia Mono"/>
          <w:color w:val="000000"/>
          <w:sz w:val="19"/>
          <w:szCs w:val="19"/>
          <w:lang w:val="en-US" w:eastAsia="ru-RU"/>
        </w:rPr>
        <w:t xml:space="preserve"> PremiumSubscription(); </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Тимчасово</w:t>
      </w:r>
      <w:r w:rsidRPr="00FE5402">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повертаємо</w:t>
      </w:r>
      <w:r w:rsidRPr="00FE5402">
        <w:rPr>
          <w:rFonts w:ascii="Cascadia Mono" w:eastAsiaTheme="minorEastAsia" w:hAnsi="Cascadia Mono" w:cs="Cascadia Mono"/>
          <w:color w:val="008000"/>
          <w:sz w:val="19"/>
          <w:szCs w:val="19"/>
          <w:lang w:val="en-US" w:eastAsia="ru-RU"/>
        </w:rPr>
        <w:t xml:space="preserve"> PremiumSubscription</w:t>
      </w:r>
    </w:p>
    <w:p w14:paraId="00D70B0B"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54CF485C"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2F17E770"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31675D9"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internal</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class</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2B91AF"/>
          <w:sz w:val="19"/>
          <w:szCs w:val="19"/>
          <w:lang w:val="en-US" w:eastAsia="ru-RU"/>
        </w:rPr>
        <w:t>Program</w:t>
      </w:r>
    </w:p>
    <w:p w14:paraId="4FB3EE95"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44D4A16C"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static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void</w:t>
      </w:r>
      <w:r w:rsidRPr="00FE5402">
        <w:rPr>
          <w:rFonts w:ascii="Cascadia Mono" w:eastAsiaTheme="minorEastAsia" w:hAnsi="Cascadia Mono" w:cs="Cascadia Mono"/>
          <w:color w:val="000000"/>
          <w:sz w:val="19"/>
          <w:szCs w:val="19"/>
          <w:lang w:val="en-US" w:eastAsia="ru-RU"/>
        </w:rPr>
        <w:t xml:space="preserve"> Main(</w:t>
      </w:r>
      <w:r w:rsidRPr="00FE5402">
        <w:rPr>
          <w:rFonts w:ascii="Cascadia Mono" w:eastAsiaTheme="minorEastAsia" w:hAnsi="Cascadia Mono" w:cs="Cascadia Mono"/>
          <w:color w:val="0000FF"/>
          <w:sz w:val="19"/>
          <w:szCs w:val="19"/>
          <w:lang w:val="en-US" w:eastAsia="ru-RU"/>
        </w:rPr>
        <w:t>string</w:t>
      </w:r>
      <w:r w:rsidRPr="00FE5402">
        <w:rPr>
          <w:rFonts w:ascii="Cascadia Mono" w:eastAsiaTheme="minorEastAsia" w:hAnsi="Cascadia Mono" w:cs="Cascadia Mono"/>
          <w:color w:val="000000"/>
          <w:sz w:val="19"/>
          <w:szCs w:val="19"/>
          <w:lang w:val="en-US" w:eastAsia="ru-RU"/>
        </w:rPr>
        <w:t>[] args)</w:t>
      </w:r>
    </w:p>
    <w:p w14:paraId="2C41772A"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6685524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Console.OutputEncoding = System.Text.Encoding.Unicode;</w:t>
      </w:r>
    </w:p>
    <w:p w14:paraId="23B3888D"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8000"/>
          <w:sz w:val="19"/>
          <w:szCs w:val="19"/>
          <w:lang w:val="ru-RU" w:eastAsia="ru-RU"/>
        </w:rPr>
        <w:t>// Приклад використання фабричного методу для створення підписок</w:t>
      </w:r>
    </w:p>
    <w:p w14:paraId="398A599F"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Створення підписки через веб-сайт</w:t>
      </w:r>
    </w:p>
    <w:p w14:paraId="0B9CFEC8"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ISubscriptionFactory website = </w:t>
      </w:r>
      <w:r>
        <w:rPr>
          <w:rFonts w:ascii="Cascadia Mono" w:eastAsiaTheme="minorEastAsia" w:hAnsi="Cascadia Mono" w:cs="Cascadia Mono"/>
          <w:color w:val="0000FF"/>
          <w:sz w:val="19"/>
          <w:szCs w:val="19"/>
          <w:lang w:val="ru-RU" w:eastAsia="ru-RU"/>
        </w:rPr>
        <w:t>new</w:t>
      </w:r>
      <w:r>
        <w:rPr>
          <w:rFonts w:ascii="Cascadia Mono" w:eastAsiaTheme="minorEastAsia" w:hAnsi="Cascadia Mono" w:cs="Cascadia Mono"/>
          <w:color w:val="000000"/>
          <w:sz w:val="19"/>
          <w:szCs w:val="19"/>
          <w:lang w:val="ru-RU" w:eastAsia="ru-RU"/>
        </w:rPr>
        <w:t xml:space="preserve"> WebSite();</w:t>
      </w:r>
    </w:p>
    <w:p w14:paraId="20E70637"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Subscription websiteSubscription = website.CreateSubscription();</w:t>
      </w:r>
    </w:p>
    <w:p w14:paraId="59E6315D"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Console.WriteLine(</w:t>
      </w:r>
      <w:r>
        <w:rPr>
          <w:rFonts w:ascii="Cascadia Mono" w:eastAsiaTheme="minorEastAsia" w:hAnsi="Cascadia Mono" w:cs="Cascadia Mono"/>
          <w:color w:val="A31515"/>
          <w:sz w:val="19"/>
          <w:szCs w:val="19"/>
          <w:lang w:val="ru-RU" w:eastAsia="ru-RU"/>
        </w:rPr>
        <w:t>"Підписка створена через веб-сайт:"</w:t>
      </w:r>
      <w:r>
        <w:rPr>
          <w:rFonts w:ascii="Cascadia Mono" w:eastAsiaTheme="minorEastAsia" w:hAnsi="Cascadia Mono" w:cs="Cascadia Mono"/>
          <w:color w:val="000000"/>
          <w:sz w:val="19"/>
          <w:szCs w:val="19"/>
          <w:lang w:val="ru-RU" w:eastAsia="ru-RU"/>
        </w:rPr>
        <w:t>);</w:t>
      </w:r>
    </w:p>
    <w:p w14:paraId="6F009E44"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DisplaySubscriptionDetails(websiteSubscription);</w:t>
      </w:r>
    </w:p>
    <w:p w14:paraId="05C47C9C"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5DED2158"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Створення підписки через мобільний додаток</w:t>
      </w:r>
    </w:p>
    <w:p w14:paraId="6D252168"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E5402">
        <w:rPr>
          <w:rFonts w:ascii="Cascadia Mono" w:eastAsiaTheme="minorEastAsia" w:hAnsi="Cascadia Mono" w:cs="Cascadia Mono"/>
          <w:color w:val="000000"/>
          <w:sz w:val="19"/>
          <w:szCs w:val="19"/>
          <w:lang w:val="en-US" w:eastAsia="ru-RU"/>
        </w:rPr>
        <w:t xml:space="preserve">ISubscriptionFactory mobileApp = </w:t>
      </w:r>
      <w:r w:rsidRPr="00FE5402">
        <w:rPr>
          <w:rFonts w:ascii="Cascadia Mono" w:eastAsiaTheme="minorEastAsia" w:hAnsi="Cascadia Mono" w:cs="Cascadia Mono"/>
          <w:color w:val="0000FF"/>
          <w:sz w:val="19"/>
          <w:szCs w:val="19"/>
          <w:lang w:val="en-US" w:eastAsia="ru-RU"/>
        </w:rPr>
        <w:t>new</w:t>
      </w:r>
      <w:r w:rsidRPr="00FE5402">
        <w:rPr>
          <w:rFonts w:ascii="Cascadia Mono" w:eastAsiaTheme="minorEastAsia" w:hAnsi="Cascadia Mono" w:cs="Cascadia Mono"/>
          <w:color w:val="000000"/>
          <w:sz w:val="19"/>
          <w:szCs w:val="19"/>
          <w:lang w:val="en-US" w:eastAsia="ru-RU"/>
        </w:rPr>
        <w:t xml:space="preserve"> MobileApp();</w:t>
      </w:r>
    </w:p>
    <w:p w14:paraId="447F76F6"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Subscription mobileAppSubscription = mobileApp.CreateSubscription();</w:t>
      </w:r>
    </w:p>
    <w:p w14:paraId="69038FA9"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Console.WriteLine(</w:t>
      </w:r>
      <w:r>
        <w:rPr>
          <w:rFonts w:ascii="Cascadia Mono" w:eastAsiaTheme="minorEastAsia" w:hAnsi="Cascadia Mono" w:cs="Cascadia Mono"/>
          <w:color w:val="A31515"/>
          <w:sz w:val="19"/>
          <w:szCs w:val="19"/>
          <w:lang w:val="ru-RU" w:eastAsia="ru-RU"/>
        </w:rPr>
        <w:t>"\nПідписка створена через мобільний додаток:"</w:t>
      </w:r>
      <w:r>
        <w:rPr>
          <w:rFonts w:ascii="Cascadia Mono" w:eastAsiaTheme="minorEastAsia" w:hAnsi="Cascadia Mono" w:cs="Cascadia Mono"/>
          <w:color w:val="000000"/>
          <w:sz w:val="19"/>
          <w:szCs w:val="19"/>
          <w:lang w:val="ru-RU" w:eastAsia="ru-RU"/>
        </w:rPr>
        <w:t>);</w:t>
      </w:r>
    </w:p>
    <w:p w14:paraId="48AB2D7F"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DisplaySubscriptionDetails(mobileAppSubscription);</w:t>
      </w:r>
    </w:p>
    <w:p w14:paraId="69FD3893"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32705EA2"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Створення підписки через дзвінок менеджеру</w:t>
      </w:r>
    </w:p>
    <w:p w14:paraId="1BEB30AA"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E5402">
        <w:rPr>
          <w:rFonts w:ascii="Cascadia Mono" w:eastAsiaTheme="minorEastAsia" w:hAnsi="Cascadia Mono" w:cs="Cascadia Mono"/>
          <w:color w:val="000000"/>
          <w:sz w:val="19"/>
          <w:szCs w:val="19"/>
          <w:lang w:val="en-US" w:eastAsia="ru-RU"/>
        </w:rPr>
        <w:t xml:space="preserve">ISubscriptionFactory managerCall = </w:t>
      </w:r>
      <w:r w:rsidRPr="00FE5402">
        <w:rPr>
          <w:rFonts w:ascii="Cascadia Mono" w:eastAsiaTheme="minorEastAsia" w:hAnsi="Cascadia Mono" w:cs="Cascadia Mono"/>
          <w:color w:val="0000FF"/>
          <w:sz w:val="19"/>
          <w:szCs w:val="19"/>
          <w:lang w:val="en-US" w:eastAsia="ru-RU"/>
        </w:rPr>
        <w:t>new</w:t>
      </w:r>
      <w:r w:rsidRPr="00FE5402">
        <w:rPr>
          <w:rFonts w:ascii="Cascadia Mono" w:eastAsiaTheme="minorEastAsia" w:hAnsi="Cascadia Mono" w:cs="Cascadia Mono"/>
          <w:color w:val="000000"/>
          <w:sz w:val="19"/>
          <w:szCs w:val="19"/>
          <w:lang w:val="en-US" w:eastAsia="ru-RU"/>
        </w:rPr>
        <w:t xml:space="preserve"> ManagerCall();</w:t>
      </w:r>
    </w:p>
    <w:p w14:paraId="28B6ABF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Subscription managerCallSubscription = managerCall.CreateSubscription();</w:t>
      </w:r>
    </w:p>
    <w:p w14:paraId="02F11EFF"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Console.WriteLine(</w:t>
      </w:r>
      <w:r>
        <w:rPr>
          <w:rFonts w:ascii="Cascadia Mono" w:eastAsiaTheme="minorEastAsia" w:hAnsi="Cascadia Mono" w:cs="Cascadia Mono"/>
          <w:color w:val="A31515"/>
          <w:sz w:val="19"/>
          <w:szCs w:val="19"/>
          <w:lang w:val="ru-RU" w:eastAsia="ru-RU"/>
        </w:rPr>
        <w:t>"\nПідписка створена через дзвінок менеджеру:"</w:t>
      </w:r>
      <w:r>
        <w:rPr>
          <w:rFonts w:ascii="Cascadia Mono" w:eastAsiaTheme="minorEastAsia" w:hAnsi="Cascadia Mono" w:cs="Cascadia Mono"/>
          <w:color w:val="000000"/>
          <w:sz w:val="19"/>
          <w:szCs w:val="19"/>
          <w:lang w:val="ru-RU" w:eastAsia="ru-RU"/>
        </w:rPr>
        <w:t>);</w:t>
      </w:r>
    </w:p>
    <w:p w14:paraId="773EC971"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DisplaySubscriptionDetails(managerCallSubscription);</w:t>
      </w:r>
    </w:p>
    <w:p w14:paraId="3EC2E5B8" w14:textId="6CBD1C0B"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2DE9BE1E" w14:textId="3F10A51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7C9A3519"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55F3A360"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7ECF8A6A"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lastRenderedPageBreak/>
        <w:t xml:space="preserve">        </w:t>
      </w:r>
      <w:r>
        <w:rPr>
          <w:rFonts w:ascii="Cascadia Mono" w:eastAsiaTheme="minorEastAsia" w:hAnsi="Cascadia Mono" w:cs="Cascadia Mono"/>
          <w:color w:val="008000"/>
          <w:sz w:val="19"/>
          <w:szCs w:val="19"/>
          <w:lang w:val="ru-RU" w:eastAsia="ru-RU"/>
        </w:rPr>
        <w:t>// Метод для виведення деталей підписки на екран</w:t>
      </w:r>
    </w:p>
    <w:p w14:paraId="7AFDFDF7"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E5402">
        <w:rPr>
          <w:rFonts w:ascii="Cascadia Mono" w:eastAsiaTheme="minorEastAsia" w:hAnsi="Cascadia Mono" w:cs="Cascadia Mono"/>
          <w:color w:val="0000FF"/>
          <w:sz w:val="19"/>
          <w:szCs w:val="19"/>
          <w:lang w:val="en-US" w:eastAsia="ru-RU"/>
        </w:rPr>
        <w:t>public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static</w:t>
      </w: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void</w:t>
      </w:r>
      <w:r w:rsidRPr="00FE5402">
        <w:rPr>
          <w:rFonts w:ascii="Cascadia Mono" w:eastAsiaTheme="minorEastAsia" w:hAnsi="Cascadia Mono" w:cs="Cascadia Mono"/>
          <w:color w:val="000000"/>
          <w:sz w:val="19"/>
          <w:szCs w:val="19"/>
          <w:lang w:val="en-US" w:eastAsia="ru-RU"/>
        </w:rPr>
        <w:t xml:space="preserve"> DisplaySubscriptionDetails(Subscription subscription)</w:t>
      </w:r>
    </w:p>
    <w:p w14:paraId="7D04D780"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p>
    <w:p w14:paraId="3DCC438F"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Console.WriteLine(</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Щомісячна</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оплата</w:t>
      </w:r>
      <w:r w:rsidRPr="00FE5402">
        <w:rPr>
          <w:rFonts w:ascii="Cascadia Mono" w:eastAsiaTheme="minorEastAsia" w:hAnsi="Cascadia Mono" w:cs="Cascadia Mono"/>
          <w:color w:val="A31515"/>
          <w:sz w:val="19"/>
          <w:szCs w:val="19"/>
          <w:lang w:val="en-US" w:eastAsia="ru-RU"/>
        </w:rPr>
        <w:t xml:space="preserve">: </w:t>
      </w:r>
      <w:r w:rsidRPr="00FE5402">
        <w:rPr>
          <w:rFonts w:ascii="Cascadia Mono" w:eastAsiaTheme="minorEastAsia" w:hAnsi="Cascadia Mono" w:cs="Cascadia Mono"/>
          <w:color w:val="000000"/>
          <w:sz w:val="19"/>
          <w:szCs w:val="19"/>
          <w:lang w:val="en-US" w:eastAsia="ru-RU"/>
        </w:rPr>
        <w:t>{subscription.MonthlyPrice}</w:t>
      </w:r>
      <w:r w:rsidRPr="00FE5402">
        <w:rPr>
          <w:rFonts w:ascii="Cascadia Mono" w:eastAsiaTheme="minorEastAsia" w:hAnsi="Cascadia Mono" w:cs="Cascadia Mono"/>
          <w:color w:val="A31515"/>
          <w:sz w:val="19"/>
          <w:szCs w:val="19"/>
          <w:lang w:val="en-US" w:eastAsia="ru-RU"/>
        </w:rPr>
        <w:t>$"</w:t>
      </w:r>
      <w:r w:rsidRPr="00FE5402">
        <w:rPr>
          <w:rFonts w:ascii="Cascadia Mono" w:eastAsiaTheme="minorEastAsia" w:hAnsi="Cascadia Mono" w:cs="Cascadia Mono"/>
          <w:color w:val="000000"/>
          <w:sz w:val="19"/>
          <w:szCs w:val="19"/>
          <w:lang w:val="en-US" w:eastAsia="ru-RU"/>
        </w:rPr>
        <w:t>);</w:t>
      </w:r>
    </w:p>
    <w:p w14:paraId="60489ABE"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Console.WriteLine(</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Мінімальний</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термін</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підписки</w:t>
      </w:r>
      <w:r w:rsidRPr="00FE5402">
        <w:rPr>
          <w:rFonts w:ascii="Cascadia Mono" w:eastAsiaTheme="minorEastAsia" w:hAnsi="Cascadia Mono" w:cs="Cascadia Mono"/>
          <w:color w:val="A31515"/>
          <w:sz w:val="19"/>
          <w:szCs w:val="19"/>
          <w:lang w:val="en-US" w:eastAsia="ru-RU"/>
        </w:rPr>
        <w:t xml:space="preserve">: </w:t>
      </w:r>
      <w:r w:rsidRPr="00FE5402">
        <w:rPr>
          <w:rFonts w:ascii="Cascadia Mono" w:eastAsiaTheme="minorEastAsia" w:hAnsi="Cascadia Mono" w:cs="Cascadia Mono"/>
          <w:color w:val="000000"/>
          <w:sz w:val="19"/>
          <w:szCs w:val="19"/>
          <w:lang w:val="en-US" w:eastAsia="ru-RU"/>
        </w:rPr>
        <w:t>{subscription.MinSubscriptionMonths}</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місяців</w:t>
      </w:r>
      <w:r w:rsidRPr="00FE5402">
        <w:rPr>
          <w:rFonts w:ascii="Cascadia Mono" w:eastAsiaTheme="minorEastAsia" w:hAnsi="Cascadia Mono" w:cs="Cascadia Mono"/>
          <w:color w:val="A31515"/>
          <w:sz w:val="19"/>
          <w:szCs w:val="19"/>
          <w:lang w:val="en-US" w:eastAsia="ru-RU"/>
        </w:rPr>
        <w:t>"</w:t>
      </w:r>
      <w:r w:rsidRPr="00FE5402">
        <w:rPr>
          <w:rFonts w:ascii="Cascadia Mono" w:eastAsiaTheme="minorEastAsia" w:hAnsi="Cascadia Mono" w:cs="Cascadia Mono"/>
          <w:color w:val="000000"/>
          <w:sz w:val="19"/>
          <w:szCs w:val="19"/>
          <w:lang w:val="en-US" w:eastAsia="ru-RU"/>
        </w:rPr>
        <w:t>);</w:t>
      </w:r>
    </w:p>
    <w:p w14:paraId="5C654409"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Console.WriteLine(</w:t>
      </w:r>
      <w:r w:rsidRPr="00FE5402">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Включені</w:t>
      </w:r>
      <w:r w:rsidRPr="00FE5402">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канали</w:t>
      </w:r>
      <w:r w:rsidRPr="00FE5402">
        <w:rPr>
          <w:rFonts w:ascii="Cascadia Mono" w:eastAsiaTheme="minorEastAsia" w:hAnsi="Cascadia Mono" w:cs="Cascadia Mono"/>
          <w:color w:val="A31515"/>
          <w:sz w:val="19"/>
          <w:szCs w:val="19"/>
          <w:lang w:val="en-US" w:eastAsia="ru-RU"/>
        </w:rPr>
        <w:t>:"</w:t>
      </w:r>
      <w:r w:rsidRPr="00FE5402">
        <w:rPr>
          <w:rFonts w:ascii="Cascadia Mono" w:eastAsiaTheme="minorEastAsia" w:hAnsi="Cascadia Mono" w:cs="Cascadia Mono"/>
          <w:color w:val="000000"/>
          <w:sz w:val="19"/>
          <w:szCs w:val="19"/>
          <w:lang w:val="en-US" w:eastAsia="ru-RU"/>
        </w:rPr>
        <w:t>);</w:t>
      </w:r>
    </w:p>
    <w:p w14:paraId="33F00561" w14:textId="77777777" w:rsidR="00FE5402" w:rsidRP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E5402">
        <w:rPr>
          <w:rFonts w:ascii="Cascadia Mono" w:eastAsiaTheme="minorEastAsia" w:hAnsi="Cascadia Mono" w:cs="Cascadia Mono"/>
          <w:color w:val="000000"/>
          <w:sz w:val="19"/>
          <w:szCs w:val="19"/>
          <w:lang w:val="en-US" w:eastAsia="ru-RU"/>
        </w:rPr>
        <w:t xml:space="preserve">            </w:t>
      </w:r>
      <w:r w:rsidRPr="00FE5402">
        <w:rPr>
          <w:rFonts w:ascii="Cascadia Mono" w:eastAsiaTheme="minorEastAsia" w:hAnsi="Cascadia Mono" w:cs="Cascadia Mono"/>
          <w:color w:val="0000FF"/>
          <w:sz w:val="19"/>
          <w:szCs w:val="19"/>
          <w:lang w:val="en-US" w:eastAsia="ru-RU"/>
        </w:rPr>
        <w:t>foreach</w:t>
      </w:r>
      <w:r w:rsidRPr="00FE5402">
        <w:rPr>
          <w:rFonts w:ascii="Cascadia Mono" w:eastAsiaTheme="minorEastAsia" w:hAnsi="Cascadia Mono" w:cs="Cascadia Mono"/>
          <w:color w:val="000000"/>
          <w:sz w:val="19"/>
          <w:szCs w:val="19"/>
          <w:lang w:val="en-US" w:eastAsia="ru-RU"/>
        </w:rPr>
        <w:t xml:space="preserve"> (var channel </w:t>
      </w:r>
      <w:r w:rsidRPr="00FE5402">
        <w:rPr>
          <w:rFonts w:ascii="Cascadia Mono" w:eastAsiaTheme="minorEastAsia" w:hAnsi="Cascadia Mono" w:cs="Cascadia Mono"/>
          <w:color w:val="0000FF"/>
          <w:sz w:val="19"/>
          <w:szCs w:val="19"/>
          <w:lang w:val="en-US" w:eastAsia="ru-RU"/>
        </w:rPr>
        <w:t>in</w:t>
      </w:r>
      <w:r w:rsidRPr="00FE5402">
        <w:rPr>
          <w:rFonts w:ascii="Cascadia Mono" w:eastAsiaTheme="minorEastAsia" w:hAnsi="Cascadia Mono" w:cs="Cascadia Mono"/>
          <w:color w:val="000000"/>
          <w:sz w:val="19"/>
          <w:szCs w:val="19"/>
          <w:lang w:val="en-US" w:eastAsia="ru-RU"/>
        </w:rPr>
        <w:t xml:space="preserve"> subscription.IncludedChannels)</w:t>
      </w:r>
    </w:p>
    <w:p w14:paraId="1A0B3A99"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3BD3C9B0"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Console.WriteLine(</w:t>
      </w:r>
      <w:r>
        <w:rPr>
          <w:rFonts w:ascii="Cascadia Mono" w:eastAsiaTheme="minorEastAsia" w:hAnsi="Cascadia Mono" w:cs="Cascadia Mono"/>
          <w:color w:val="A31515"/>
          <w:sz w:val="19"/>
          <w:szCs w:val="19"/>
          <w:lang w:val="ru-RU" w:eastAsia="ru-RU"/>
        </w:rPr>
        <w:t xml:space="preserve">$"- </w:t>
      </w:r>
      <w:r>
        <w:rPr>
          <w:rFonts w:ascii="Cascadia Mono" w:eastAsiaTheme="minorEastAsia" w:hAnsi="Cascadia Mono" w:cs="Cascadia Mono"/>
          <w:color w:val="000000"/>
          <w:sz w:val="19"/>
          <w:szCs w:val="19"/>
          <w:lang w:val="ru-RU" w:eastAsia="ru-RU"/>
        </w:rPr>
        <w:t>{channel}</w:t>
      </w:r>
      <w:r>
        <w:rPr>
          <w:rFonts w:ascii="Cascadia Mono" w:eastAsiaTheme="minorEastAsia" w:hAnsi="Cascadia Mono" w:cs="Cascadia Mono"/>
          <w:color w:val="A31515"/>
          <w:sz w:val="19"/>
          <w:szCs w:val="19"/>
          <w:lang w:val="ru-RU" w:eastAsia="ru-RU"/>
        </w:rPr>
        <w:t>"</w:t>
      </w:r>
      <w:r>
        <w:rPr>
          <w:rFonts w:ascii="Cascadia Mono" w:eastAsiaTheme="minorEastAsia" w:hAnsi="Cascadia Mono" w:cs="Cascadia Mono"/>
          <w:color w:val="000000"/>
          <w:sz w:val="19"/>
          <w:szCs w:val="19"/>
          <w:lang w:val="ru-RU" w:eastAsia="ru-RU"/>
        </w:rPr>
        <w:t>);</w:t>
      </w:r>
    </w:p>
    <w:p w14:paraId="46ED3111"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148021A2"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12971022" w14:textId="7777777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48529861" w14:textId="1F983F21"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w:t>
      </w:r>
    </w:p>
    <w:p w14:paraId="2EBA9295" w14:textId="1E46D4D7"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E5402">
        <w:rPr>
          <w:rFonts w:ascii="Cascadia Mono" w:eastAsiaTheme="minorEastAsia" w:hAnsi="Cascadia Mono" w:cs="Cascadia Mono"/>
          <w:color w:val="000000"/>
          <w:sz w:val="19"/>
          <w:szCs w:val="19"/>
          <w:lang w:val="ru-RU" w:eastAsia="ru-RU"/>
        </w:rPr>
        <w:drawing>
          <wp:inline distT="0" distB="0" distL="0" distR="0" wp14:anchorId="67FB10E3" wp14:editId="25C3CD67">
            <wp:extent cx="5073911" cy="44198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3911" cy="4419827"/>
                    </a:xfrm>
                    <a:prstGeom prst="rect">
                      <a:avLst/>
                    </a:prstGeom>
                  </pic:spPr>
                </pic:pic>
              </a:graphicData>
            </a:graphic>
          </wp:inline>
        </w:drawing>
      </w:r>
    </w:p>
    <w:p w14:paraId="1E5FEBD6" w14:textId="29FBECD2" w:rsidR="00FE5402" w:rsidRDefault="00FE5402"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0B90A4F" w14:textId="0FBA6925" w:rsidR="008070CB" w:rsidRDefault="008070CB" w:rsidP="00FE5402">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lastRenderedPageBreak/>
        <w:drawing>
          <wp:inline distT="0" distB="0" distL="0" distR="0" wp14:anchorId="15E1749B" wp14:editId="3C50E8E1">
            <wp:extent cx="6299281" cy="5542671"/>
            <wp:effectExtent l="0" t="0" r="635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6659" cy="5549162"/>
                    </a:xfrm>
                    <a:prstGeom prst="rect">
                      <a:avLst/>
                    </a:prstGeom>
                  </pic:spPr>
                </pic:pic>
              </a:graphicData>
            </a:graphic>
          </wp:inline>
        </w:drawing>
      </w:r>
    </w:p>
    <w:p w14:paraId="7D607C6A" w14:textId="13FBBFA0" w:rsidR="008070CB" w:rsidRDefault="008070CB" w:rsidP="008070CB">
      <w:pPr>
        <w:autoSpaceDE w:val="0"/>
        <w:autoSpaceDN w:val="0"/>
        <w:adjustRightInd w:val="0"/>
        <w:spacing w:after="0" w:line="240" w:lineRule="auto"/>
      </w:pPr>
      <w:r>
        <w:t>Завдання 2: Абстрактна фабрика. 1. Створіть фабрику виробництва техніки. 2. На фабриці мають створюватися різні девайси (наприклад, Laptop, Netbook, EBook, Smartphone) для різних брендів (IProne, Kiaomi, Balaxy). 3. Покажіть правильність роботи свого коду запустивши його в головному методі програми. 4. Підготуйте діаграму створених у програмі класів та інтерфейсів за допомогою https://app.diagrams.net/, експортуйте та завантажте її до репозиторія.</w:t>
      </w:r>
    </w:p>
    <w:p w14:paraId="5076417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Pr>
          <w:rFonts w:ascii="Cascadia Mono" w:eastAsiaTheme="minorEastAsia" w:hAnsi="Cascadia Mono" w:cs="Cascadia Mono"/>
          <w:color w:val="0000FF"/>
          <w:sz w:val="19"/>
          <w:szCs w:val="19"/>
          <w:lang w:val="ru-RU" w:eastAsia="ru-RU"/>
        </w:rPr>
        <w:t>using</w:t>
      </w:r>
      <w:r w:rsidRPr="008070CB">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00"/>
          <w:sz w:val="19"/>
          <w:szCs w:val="19"/>
          <w:lang w:val="ru-RU" w:eastAsia="ru-RU"/>
        </w:rPr>
        <w:t>System</w:t>
      </w:r>
      <w:r w:rsidRPr="008070CB">
        <w:rPr>
          <w:rFonts w:ascii="Cascadia Mono" w:eastAsiaTheme="minorEastAsia" w:hAnsi="Cascadia Mono" w:cs="Cascadia Mono"/>
          <w:color w:val="000000"/>
          <w:sz w:val="19"/>
          <w:szCs w:val="19"/>
          <w:lang w:eastAsia="ru-RU"/>
        </w:rPr>
        <w:t>;</w:t>
      </w:r>
    </w:p>
    <w:p w14:paraId="63B9635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eastAsia="ru-RU"/>
        </w:rPr>
      </w:pPr>
    </w:p>
    <w:p w14:paraId="5A24F1E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Pr>
          <w:rFonts w:ascii="Cascadia Mono" w:eastAsiaTheme="minorEastAsia" w:hAnsi="Cascadia Mono" w:cs="Cascadia Mono"/>
          <w:color w:val="0000FF"/>
          <w:sz w:val="19"/>
          <w:szCs w:val="19"/>
          <w:lang w:val="ru-RU" w:eastAsia="ru-RU"/>
        </w:rPr>
        <w:t>namespace</w:t>
      </w:r>
      <w:r w:rsidRPr="008070CB">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00"/>
          <w:sz w:val="19"/>
          <w:szCs w:val="19"/>
          <w:lang w:val="ru-RU" w:eastAsia="ru-RU"/>
        </w:rPr>
        <w:t>AbstractFactory</w:t>
      </w:r>
    </w:p>
    <w:p w14:paraId="5660D09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8070CB">
        <w:rPr>
          <w:rFonts w:ascii="Cascadia Mono" w:eastAsiaTheme="minorEastAsia" w:hAnsi="Cascadia Mono" w:cs="Cascadia Mono"/>
          <w:color w:val="000000"/>
          <w:sz w:val="19"/>
          <w:szCs w:val="19"/>
          <w:lang w:eastAsia="ru-RU"/>
        </w:rPr>
        <w:t>{</w:t>
      </w:r>
    </w:p>
    <w:p w14:paraId="5B2FB22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8070CB">
        <w:rPr>
          <w:rFonts w:ascii="Cascadia Mono" w:eastAsiaTheme="minorEastAsia" w:hAnsi="Cascadia Mono" w:cs="Cascadia Mono"/>
          <w:color w:val="000000"/>
          <w:sz w:val="19"/>
          <w:szCs w:val="19"/>
          <w:lang w:eastAsia="ru-RU"/>
        </w:rPr>
        <w:t xml:space="preserve">    </w:t>
      </w:r>
      <w:r w:rsidRPr="008070CB">
        <w:rPr>
          <w:rFonts w:ascii="Cascadia Mono" w:eastAsiaTheme="minorEastAsia" w:hAnsi="Cascadia Mono" w:cs="Cascadia Mono"/>
          <w:color w:val="008000"/>
          <w:sz w:val="19"/>
          <w:szCs w:val="19"/>
          <w:lang w:eastAsia="ru-RU"/>
        </w:rPr>
        <w:t>// Абстрактний клас для різних типів техніки</w:t>
      </w:r>
    </w:p>
    <w:p w14:paraId="4FD29F4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eastAsia="ru-RU"/>
        </w:rPr>
        <w:t xml:space="preserve">    </w:t>
      </w:r>
      <w:r w:rsidRPr="008070CB">
        <w:rPr>
          <w:rFonts w:ascii="Cascadia Mono" w:eastAsiaTheme="minorEastAsia" w:hAnsi="Cascadia Mono" w:cs="Cascadia Mono"/>
          <w:color w:val="0000FF"/>
          <w:sz w:val="19"/>
          <w:szCs w:val="19"/>
          <w:lang w:val="en-US" w:eastAsia="ru-RU"/>
        </w:rPr>
        <w:t>abstract</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class</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2B91AF"/>
          <w:sz w:val="19"/>
          <w:szCs w:val="19"/>
          <w:lang w:val="en-US" w:eastAsia="ru-RU"/>
        </w:rPr>
        <w:t>Device</w:t>
      </w:r>
    </w:p>
    <w:p w14:paraId="5E35D64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269B642"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abstract</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void</w:t>
      </w:r>
      <w:r w:rsidRPr="008070CB">
        <w:rPr>
          <w:rFonts w:ascii="Cascadia Mono" w:eastAsiaTheme="minorEastAsia" w:hAnsi="Cascadia Mono" w:cs="Cascadia Mono"/>
          <w:color w:val="000000"/>
          <w:sz w:val="19"/>
          <w:szCs w:val="19"/>
          <w:lang w:val="en-US" w:eastAsia="ru-RU"/>
        </w:rPr>
        <w:t xml:space="preserve"> DisplayInfo();</w:t>
      </w:r>
    </w:p>
    <w:p w14:paraId="3C81EDB9"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8070CB">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5F89B3B0"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40BF4CD7"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Конкретний клас для ноутбука</w:t>
      </w:r>
    </w:p>
    <w:p w14:paraId="05F3AF26"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class</w:t>
      </w: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2B91AF"/>
          <w:sz w:val="19"/>
          <w:szCs w:val="19"/>
          <w:lang w:val="ru-RU" w:eastAsia="ru-RU"/>
        </w:rPr>
        <w:t>Laptop</w:t>
      </w:r>
      <w:r>
        <w:rPr>
          <w:rFonts w:ascii="Cascadia Mono" w:eastAsiaTheme="minorEastAsia" w:hAnsi="Cascadia Mono" w:cs="Cascadia Mono"/>
          <w:color w:val="000000"/>
          <w:sz w:val="19"/>
          <w:szCs w:val="19"/>
          <w:lang w:val="ru-RU" w:eastAsia="ru-RU"/>
        </w:rPr>
        <w:t xml:space="preserve"> : Device</w:t>
      </w:r>
    </w:p>
    <w:p w14:paraId="7092EC84"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4F886822"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void</w:t>
      </w:r>
      <w:r w:rsidRPr="008070CB">
        <w:rPr>
          <w:rFonts w:ascii="Cascadia Mono" w:eastAsiaTheme="minorEastAsia" w:hAnsi="Cascadia Mono" w:cs="Cascadia Mono"/>
          <w:color w:val="000000"/>
          <w:sz w:val="19"/>
          <w:szCs w:val="19"/>
          <w:lang w:val="en-US" w:eastAsia="ru-RU"/>
        </w:rPr>
        <w:t xml:space="preserve"> DisplayInfo()</w:t>
      </w:r>
    </w:p>
    <w:p w14:paraId="3F0FB4A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892050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Console.WriteLine(</w:t>
      </w:r>
      <w:r w:rsidRPr="008070CB">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Ноутбук</w:t>
      </w:r>
      <w:r w:rsidRPr="008070CB">
        <w:rPr>
          <w:rFonts w:ascii="Cascadia Mono" w:eastAsiaTheme="minorEastAsia" w:hAnsi="Cascadia Mono" w:cs="Cascadia Mono"/>
          <w:color w:val="A31515"/>
          <w:sz w:val="19"/>
          <w:szCs w:val="19"/>
          <w:lang w:val="en-US" w:eastAsia="ru-RU"/>
        </w:rPr>
        <w:t>"</w:t>
      </w:r>
      <w:r w:rsidRPr="008070CB">
        <w:rPr>
          <w:rFonts w:ascii="Cascadia Mono" w:eastAsiaTheme="minorEastAsia" w:hAnsi="Cascadia Mono" w:cs="Cascadia Mono"/>
          <w:color w:val="000000"/>
          <w:sz w:val="19"/>
          <w:szCs w:val="19"/>
          <w:lang w:val="en-US" w:eastAsia="ru-RU"/>
        </w:rPr>
        <w:t>);</w:t>
      </w:r>
    </w:p>
    <w:p w14:paraId="74D84E6F"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8070CB">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2945F78E"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7C36C68B" w14:textId="10B5927E"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20C1B43B" w14:textId="640F6FBC"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3F3E7888" w14:textId="7AADAE3B"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7401F894" w14:textId="3DA7BC49"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66EEFED4" w14:textId="4415BDA5"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11193118"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5C6BB908"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lastRenderedPageBreak/>
        <w:t xml:space="preserve">    </w:t>
      </w:r>
      <w:r>
        <w:rPr>
          <w:rFonts w:ascii="Cascadia Mono" w:eastAsiaTheme="minorEastAsia" w:hAnsi="Cascadia Mono" w:cs="Cascadia Mono"/>
          <w:color w:val="008000"/>
          <w:sz w:val="19"/>
          <w:szCs w:val="19"/>
          <w:lang w:val="ru-RU" w:eastAsia="ru-RU"/>
        </w:rPr>
        <w:t>// Конкретний клас для нетбука</w:t>
      </w:r>
    </w:p>
    <w:p w14:paraId="2BA64F89"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class</w:t>
      </w: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2B91AF"/>
          <w:sz w:val="19"/>
          <w:szCs w:val="19"/>
          <w:lang w:val="ru-RU" w:eastAsia="ru-RU"/>
        </w:rPr>
        <w:t>Netbook</w:t>
      </w:r>
      <w:r>
        <w:rPr>
          <w:rFonts w:ascii="Cascadia Mono" w:eastAsiaTheme="minorEastAsia" w:hAnsi="Cascadia Mono" w:cs="Cascadia Mono"/>
          <w:color w:val="000000"/>
          <w:sz w:val="19"/>
          <w:szCs w:val="19"/>
          <w:lang w:val="ru-RU" w:eastAsia="ru-RU"/>
        </w:rPr>
        <w:t xml:space="preserve"> : Device</w:t>
      </w:r>
    </w:p>
    <w:p w14:paraId="2645F644"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8070CB">
        <w:rPr>
          <w:rFonts w:ascii="Cascadia Mono" w:eastAsiaTheme="minorEastAsia" w:hAnsi="Cascadia Mono" w:cs="Cascadia Mono"/>
          <w:color w:val="000000"/>
          <w:sz w:val="19"/>
          <w:szCs w:val="19"/>
          <w:lang w:val="en-US" w:eastAsia="ru-RU"/>
        </w:rPr>
        <w:t>{</w:t>
      </w:r>
    </w:p>
    <w:p w14:paraId="65054AB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void</w:t>
      </w:r>
      <w:r w:rsidRPr="008070CB">
        <w:rPr>
          <w:rFonts w:ascii="Cascadia Mono" w:eastAsiaTheme="minorEastAsia" w:hAnsi="Cascadia Mono" w:cs="Cascadia Mono"/>
          <w:color w:val="000000"/>
          <w:sz w:val="19"/>
          <w:szCs w:val="19"/>
          <w:lang w:val="en-US" w:eastAsia="ru-RU"/>
        </w:rPr>
        <w:t xml:space="preserve"> DisplayInfo()</w:t>
      </w:r>
    </w:p>
    <w:p w14:paraId="171061A4"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6A7EA08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Console.WriteLine(</w:t>
      </w:r>
      <w:r w:rsidRPr="008070CB">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Нетбук</w:t>
      </w:r>
      <w:r w:rsidRPr="008070CB">
        <w:rPr>
          <w:rFonts w:ascii="Cascadia Mono" w:eastAsiaTheme="minorEastAsia" w:hAnsi="Cascadia Mono" w:cs="Cascadia Mono"/>
          <w:color w:val="A31515"/>
          <w:sz w:val="19"/>
          <w:szCs w:val="19"/>
          <w:lang w:val="en-US" w:eastAsia="ru-RU"/>
        </w:rPr>
        <w:t>"</w:t>
      </w:r>
      <w:r w:rsidRPr="008070CB">
        <w:rPr>
          <w:rFonts w:ascii="Cascadia Mono" w:eastAsiaTheme="minorEastAsia" w:hAnsi="Cascadia Mono" w:cs="Cascadia Mono"/>
          <w:color w:val="000000"/>
          <w:sz w:val="19"/>
          <w:szCs w:val="19"/>
          <w:lang w:val="en-US" w:eastAsia="ru-RU"/>
        </w:rPr>
        <w:t>);</w:t>
      </w:r>
    </w:p>
    <w:p w14:paraId="16E12D9E"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8070CB">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579FC051"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26A1CCED"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283F7059"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Конкретний клас для електронної книги</w:t>
      </w:r>
    </w:p>
    <w:p w14:paraId="24C5CE6A"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class</w:t>
      </w: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2B91AF"/>
          <w:sz w:val="19"/>
          <w:szCs w:val="19"/>
          <w:lang w:val="ru-RU" w:eastAsia="ru-RU"/>
        </w:rPr>
        <w:t>EBook</w:t>
      </w:r>
      <w:r>
        <w:rPr>
          <w:rFonts w:ascii="Cascadia Mono" w:eastAsiaTheme="minorEastAsia" w:hAnsi="Cascadia Mono" w:cs="Cascadia Mono"/>
          <w:color w:val="000000"/>
          <w:sz w:val="19"/>
          <w:szCs w:val="19"/>
          <w:lang w:val="ru-RU" w:eastAsia="ru-RU"/>
        </w:rPr>
        <w:t xml:space="preserve"> : Device</w:t>
      </w:r>
    </w:p>
    <w:p w14:paraId="538C884E"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8070CB">
        <w:rPr>
          <w:rFonts w:ascii="Cascadia Mono" w:eastAsiaTheme="minorEastAsia" w:hAnsi="Cascadia Mono" w:cs="Cascadia Mono"/>
          <w:color w:val="000000"/>
          <w:sz w:val="19"/>
          <w:szCs w:val="19"/>
          <w:lang w:val="en-US" w:eastAsia="ru-RU"/>
        </w:rPr>
        <w:t>{</w:t>
      </w:r>
    </w:p>
    <w:p w14:paraId="5156035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void</w:t>
      </w:r>
      <w:r w:rsidRPr="008070CB">
        <w:rPr>
          <w:rFonts w:ascii="Cascadia Mono" w:eastAsiaTheme="minorEastAsia" w:hAnsi="Cascadia Mono" w:cs="Cascadia Mono"/>
          <w:color w:val="000000"/>
          <w:sz w:val="19"/>
          <w:szCs w:val="19"/>
          <w:lang w:val="en-US" w:eastAsia="ru-RU"/>
        </w:rPr>
        <w:t xml:space="preserve"> DisplayInfo()</w:t>
      </w:r>
    </w:p>
    <w:p w14:paraId="6BCABC6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BAAA42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Console.WriteLine(</w:t>
      </w:r>
      <w:r w:rsidRPr="008070CB">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Електронна</w:t>
      </w:r>
      <w:r w:rsidRPr="008070CB">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книга</w:t>
      </w:r>
      <w:r w:rsidRPr="008070CB">
        <w:rPr>
          <w:rFonts w:ascii="Cascadia Mono" w:eastAsiaTheme="minorEastAsia" w:hAnsi="Cascadia Mono" w:cs="Cascadia Mono"/>
          <w:color w:val="A31515"/>
          <w:sz w:val="19"/>
          <w:szCs w:val="19"/>
          <w:lang w:val="en-US" w:eastAsia="ru-RU"/>
        </w:rPr>
        <w:t>"</w:t>
      </w:r>
      <w:r w:rsidRPr="008070CB">
        <w:rPr>
          <w:rFonts w:ascii="Cascadia Mono" w:eastAsiaTheme="minorEastAsia" w:hAnsi="Cascadia Mono" w:cs="Cascadia Mono"/>
          <w:color w:val="000000"/>
          <w:sz w:val="19"/>
          <w:szCs w:val="19"/>
          <w:lang w:val="en-US" w:eastAsia="ru-RU"/>
        </w:rPr>
        <w:t>);</w:t>
      </w:r>
    </w:p>
    <w:p w14:paraId="3C68DD10"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1DF587AE"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6F62E20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F85C26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Конкретний</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смартфона</w:t>
      </w:r>
    </w:p>
    <w:p w14:paraId="09804C3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class</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2B91AF"/>
          <w:sz w:val="19"/>
          <w:szCs w:val="19"/>
          <w:lang w:val="en-US" w:eastAsia="ru-RU"/>
        </w:rPr>
        <w:t>Smartphone</w:t>
      </w:r>
      <w:r w:rsidRPr="008070CB">
        <w:rPr>
          <w:rFonts w:ascii="Cascadia Mono" w:eastAsiaTheme="minorEastAsia" w:hAnsi="Cascadia Mono" w:cs="Cascadia Mono"/>
          <w:color w:val="000000"/>
          <w:sz w:val="19"/>
          <w:szCs w:val="19"/>
          <w:lang w:val="en-US" w:eastAsia="ru-RU"/>
        </w:rPr>
        <w:t xml:space="preserve"> : Device</w:t>
      </w:r>
    </w:p>
    <w:p w14:paraId="19F9203E"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0556B5D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void</w:t>
      </w:r>
      <w:r w:rsidRPr="008070CB">
        <w:rPr>
          <w:rFonts w:ascii="Cascadia Mono" w:eastAsiaTheme="minorEastAsia" w:hAnsi="Cascadia Mono" w:cs="Cascadia Mono"/>
          <w:color w:val="000000"/>
          <w:sz w:val="19"/>
          <w:szCs w:val="19"/>
          <w:lang w:val="en-US" w:eastAsia="ru-RU"/>
        </w:rPr>
        <w:t xml:space="preserve"> DisplayInfo()</w:t>
      </w:r>
    </w:p>
    <w:p w14:paraId="6A8A4E8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6F4241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Console.WriteLine(</w:t>
      </w:r>
      <w:r w:rsidRPr="008070CB">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Смартфон</w:t>
      </w:r>
      <w:r w:rsidRPr="008070CB">
        <w:rPr>
          <w:rFonts w:ascii="Cascadia Mono" w:eastAsiaTheme="minorEastAsia" w:hAnsi="Cascadia Mono" w:cs="Cascadia Mono"/>
          <w:color w:val="A31515"/>
          <w:sz w:val="19"/>
          <w:szCs w:val="19"/>
          <w:lang w:val="en-US" w:eastAsia="ru-RU"/>
        </w:rPr>
        <w:t>"</w:t>
      </w:r>
      <w:r w:rsidRPr="008070CB">
        <w:rPr>
          <w:rFonts w:ascii="Cascadia Mono" w:eastAsiaTheme="minorEastAsia" w:hAnsi="Cascadia Mono" w:cs="Cascadia Mono"/>
          <w:color w:val="000000"/>
          <w:sz w:val="19"/>
          <w:szCs w:val="19"/>
          <w:lang w:val="en-US" w:eastAsia="ru-RU"/>
        </w:rPr>
        <w:t>);</w:t>
      </w:r>
    </w:p>
    <w:p w14:paraId="6F19F214"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8070CB">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5168D40A"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3D9B5754"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0B72073D"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Абстрактний клас фабрики, який визначає методи створення різних пристроїв</w:t>
      </w:r>
    </w:p>
    <w:p w14:paraId="308C5AD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8070CB">
        <w:rPr>
          <w:rFonts w:ascii="Cascadia Mono" w:eastAsiaTheme="minorEastAsia" w:hAnsi="Cascadia Mono" w:cs="Cascadia Mono"/>
          <w:color w:val="0000FF"/>
          <w:sz w:val="19"/>
          <w:szCs w:val="19"/>
          <w:lang w:val="en-US" w:eastAsia="ru-RU"/>
        </w:rPr>
        <w:t>abstract</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class</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2B91AF"/>
          <w:sz w:val="19"/>
          <w:szCs w:val="19"/>
          <w:lang w:val="en-US" w:eastAsia="ru-RU"/>
        </w:rPr>
        <w:t>DeviceFactory</w:t>
      </w:r>
    </w:p>
    <w:p w14:paraId="1385E65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12E2513A"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abstract</w:t>
      </w:r>
      <w:r w:rsidRPr="008070CB">
        <w:rPr>
          <w:rFonts w:ascii="Cascadia Mono" w:eastAsiaTheme="minorEastAsia" w:hAnsi="Cascadia Mono" w:cs="Cascadia Mono"/>
          <w:color w:val="000000"/>
          <w:sz w:val="19"/>
          <w:szCs w:val="19"/>
          <w:lang w:val="en-US" w:eastAsia="ru-RU"/>
        </w:rPr>
        <w:t xml:space="preserve"> Device CreateLaptop();</w:t>
      </w:r>
    </w:p>
    <w:p w14:paraId="0F52EBB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abstract</w:t>
      </w:r>
      <w:r w:rsidRPr="008070CB">
        <w:rPr>
          <w:rFonts w:ascii="Cascadia Mono" w:eastAsiaTheme="minorEastAsia" w:hAnsi="Cascadia Mono" w:cs="Cascadia Mono"/>
          <w:color w:val="000000"/>
          <w:sz w:val="19"/>
          <w:szCs w:val="19"/>
          <w:lang w:val="en-US" w:eastAsia="ru-RU"/>
        </w:rPr>
        <w:t xml:space="preserve"> Device CreateNetbook();</w:t>
      </w:r>
    </w:p>
    <w:p w14:paraId="7B28EC6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abstract</w:t>
      </w:r>
      <w:r w:rsidRPr="008070CB">
        <w:rPr>
          <w:rFonts w:ascii="Cascadia Mono" w:eastAsiaTheme="minorEastAsia" w:hAnsi="Cascadia Mono" w:cs="Cascadia Mono"/>
          <w:color w:val="000000"/>
          <w:sz w:val="19"/>
          <w:szCs w:val="19"/>
          <w:lang w:val="en-US" w:eastAsia="ru-RU"/>
        </w:rPr>
        <w:t xml:space="preserve"> Device CreateEBook();</w:t>
      </w:r>
    </w:p>
    <w:p w14:paraId="6C01CBA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abstract</w:t>
      </w:r>
      <w:r w:rsidRPr="008070CB">
        <w:rPr>
          <w:rFonts w:ascii="Cascadia Mono" w:eastAsiaTheme="minorEastAsia" w:hAnsi="Cascadia Mono" w:cs="Cascadia Mono"/>
          <w:color w:val="000000"/>
          <w:sz w:val="19"/>
          <w:szCs w:val="19"/>
          <w:lang w:val="en-US" w:eastAsia="ru-RU"/>
        </w:rPr>
        <w:t xml:space="preserve"> Device CreateSmartphone();</w:t>
      </w:r>
    </w:p>
    <w:p w14:paraId="1BEE0A4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160C119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80BAD9D"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Конкретна</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фабрика</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бренду</w:t>
      </w:r>
      <w:r w:rsidRPr="008070CB">
        <w:rPr>
          <w:rFonts w:ascii="Cascadia Mono" w:eastAsiaTheme="minorEastAsia" w:hAnsi="Cascadia Mono" w:cs="Cascadia Mono"/>
          <w:color w:val="008000"/>
          <w:sz w:val="19"/>
          <w:szCs w:val="19"/>
          <w:lang w:val="en-US" w:eastAsia="ru-RU"/>
        </w:rPr>
        <w:t xml:space="preserve"> "IProne"</w:t>
      </w:r>
    </w:p>
    <w:p w14:paraId="23103F1F"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class</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2B91AF"/>
          <w:sz w:val="19"/>
          <w:szCs w:val="19"/>
          <w:lang w:val="en-US" w:eastAsia="ru-RU"/>
        </w:rPr>
        <w:t>IProneFactory</w:t>
      </w:r>
      <w:r w:rsidRPr="008070CB">
        <w:rPr>
          <w:rFonts w:ascii="Cascadia Mono" w:eastAsiaTheme="minorEastAsia" w:hAnsi="Cascadia Mono" w:cs="Cascadia Mono"/>
          <w:color w:val="000000"/>
          <w:sz w:val="19"/>
          <w:szCs w:val="19"/>
          <w:lang w:val="en-US" w:eastAsia="ru-RU"/>
        </w:rPr>
        <w:t xml:space="preserve"> : DeviceFactory</w:t>
      </w:r>
    </w:p>
    <w:p w14:paraId="41524EFF"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0DAD5219"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CreateLaptop()</w:t>
      </w:r>
    </w:p>
    <w:p w14:paraId="4D334B2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43D7926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Laptop();</w:t>
      </w:r>
    </w:p>
    <w:p w14:paraId="401854D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007B39F0"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26A556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CreateNetbook()</w:t>
      </w:r>
    </w:p>
    <w:p w14:paraId="145B002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02218BD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Netbook();</w:t>
      </w:r>
    </w:p>
    <w:p w14:paraId="5BFE3A4A"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430F0B2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32BBD4C"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CreateEBook()</w:t>
      </w:r>
    </w:p>
    <w:p w14:paraId="3009D63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046AD784"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EBook();</w:t>
      </w:r>
    </w:p>
    <w:p w14:paraId="11DAA1E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0B8197D9"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5AB2884"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CreateSmartphone()</w:t>
      </w:r>
    </w:p>
    <w:p w14:paraId="123E0AC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713017F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Smartphone();</w:t>
      </w:r>
    </w:p>
    <w:p w14:paraId="5D13FD8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62F1F0B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76ABAF88" w14:textId="595D6E4B"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05D21D6" w14:textId="61EBFE3F"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5859393" w14:textId="17FEC3B9"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3A761CE" w14:textId="0F0DE272"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2B4EC7C" w14:textId="357366A2"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73532D0" w14:textId="0934A0AC"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30490E5" w14:textId="591AC64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33565EF" w14:textId="53486C03"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C648183" w14:textId="495B7B96"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5A11337" w14:textId="561B3481"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CBA14A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379F090"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lastRenderedPageBreak/>
        <w:t xml:space="preserve">    </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Конкретна</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фабрика</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бренду</w:t>
      </w:r>
      <w:r w:rsidRPr="008070CB">
        <w:rPr>
          <w:rFonts w:ascii="Cascadia Mono" w:eastAsiaTheme="minorEastAsia" w:hAnsi="Cascadia Mono" w:cs="Cascadia Mono"/>
          <w:color w:val="008000"/>
          <w:sz w:val="19"/>
          <w:szCs w:val="19"/>
          <w:lang w:val="en-US" w:eastAsia="ru-RU"/>
        </w:rPr>
        <w:t xml:space="preserve"> "Kiaomi"</w:t>
      </w:r>
    </w:p>
    <w:p w14:paraId="680E9D6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class</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2B91AF"/>
          <w:sz w:val="19"/>
          <w:szCs w:val="19"/>
          <w:lang w:val="en-US" w:eastAsia="ru-RU"/>
        </w:rPr>
        <w:t>KiaomiFactory</w:t>
      </w:r>
      <w:r w:rsidRPr="008070CB">
        <w:rPr>
          <w:rFonts w:ascii="Cascadia Mono" w:eastAsiaTheme="minorEastAsia" w:hAnsi="Cascadia Mono" w:cs="Cascadia Mono"/>
          <w:color w:val="000000"/>
          <w:sz w:val="19"/>
          <w:szCs w:val="19"/>
          <w:lang w:val="en-US" w:eastAsia="ru-RU"/>
        </w:rPr>
        <w:t xml:space="preserve"> : DeviceFactory</w:t>
      </w:r>
    </w:p>
    <w:p w14:paraId="13B9512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476A619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CreateLaptop()</w:t>
      </w:r>
    </w:p>
    <w:p w14:paraId="572EA85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33FCB3D9"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Laptop();</w:t>
      </w:r>
    </w:p>
    <w:p w14:paraId="008C660D"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2533A88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9D46E60"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CreateNetbook()</w:t>
      </w:r>
    </w:p>
    <w:p w14:paraId="759B3479"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E38F52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Netbook();</w:t>
      </w:r>
    </w:p>
    <w:p w14:paraId="4A21A1EC"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074DC2E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D3A445F"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CreateEBook()</w:t>
      </w:r>
    </w:p>
    <w:p w14:paraId="4F5DDC6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EDD713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EBook();</w:t>
      </w:r>
    </w:p>
    <w:p w14:paraId="704C8F2F"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441E003A"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DFB782D"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CreateSmartphone()</w:t>
      </w:r>
    </w:p>
    <w:p w14:paraId="433E3EA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45F63A2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Smartphone();</w:t>
      </w:r>
    </w:p>
    <w:p w14:paraId="1221A77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302223AC"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28BF541A"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F0A4262"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Конкретна</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фабрика</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бренду</w:t>
      </w:r>
      <w:r w:rsidRPr="008070CB">
        <w:rPr>
          <w:rFonts w:ascii="Cascadia Mono" w:eastAsiaTheme="minorEastAsia" w:hAnsi="Cascadia Mono" w:cs="Cascadia Mono"/>
          <w:color w:val="008000"/>
          <w:sz w:val="19"/>
          <w:szCs w:val="19"/>
          <w:lang w:val="en-US" w:eastAsia="ru-RU"/>
        </w:rPr>
        <w:t xml:space="preserve"> "Balaxy"</w:t>
      </w:r>
    </w:p>
    <w:p w14:paraId="57A19ABE"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class</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2B91AF"/>
          <w:sz w:val="19"/>
          <w:szCs w:val="19"/>
          <w:lang w:val="en-US" w:eastAsia="ru-RU"/>
        </w:rPr>
        <w:t>BalaxyFactory</w:t>
      </w:r>
      <w:r w:rsidRPr="008070CB">
        <w:rPr>
          <w:rFonts w:ascii="Cascadia Mono" w:eastAsiaTheme="minorEastAsia" w:hAnsi="Cascadia Mono" w:cs="Cascadia Mono"/>
          <w:color w:val="000000"/>
          <w:sz w:val="19"/>
          <w:szCs w:val="19"/>
          <w:lang w:val="en-US" w:eastAsia="ru-RU"/>
        </w:rPr>
        <w:t xml:space="preserve"> : DeviceFactory</w:t>
      </w:r>
    </w:p>
    <w:p w14:paraId="6DBA4F80"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1F88D19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CreateLaptop()</w:t>
      </w:r>
    </w:p>
    <w:p w14:paraId="5EDD83DE"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7318B8B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Laptop();</w:t>
      </w:r>
    </w:p>
    <w:p w14:paraId="1672E88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14F1E64"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34DC7A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CreateNetbook()</w:t>
      </w:r>
    </w:p>
    <w:p w14:paraId="39F05B82"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4F352E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Netbook();</w:t>
      </w:r>
    </w:p>
    <w:p w14:paraId="15C06F7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1280F24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7DAB97F"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CreateEBook()</w:t>
      </w:r>
    </w:p>
    <w:p w14:paraId="1D0B3014"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1403B5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EBook();</w:t>
      </w:r>
    </w:p>
    <w:p w14:paraId="28307A4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66CFC630"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BF31BD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public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override</w:t>
      </w:r>
      <w:r w:rsidRPr="008070CB">
        <w:rPr>
          <w:rFonts w:ascii="Cascadia Mono" w:eastAsiaTheme="minorEastAsia" w:hAnsi="Cascadia Mono" w:cs="Cascadia Mono"/>
          <w:color w:val="000000"/>
          <w:sz w:val="19"/>
          <w:szCs w:val="19"/>
          <w:lang w:val="en-US" w:eastAsia="ru-RU"/>
        </w:rPr>
        <w:t xml:space="preserve"> Device CreateSmartphone()</w:t>
      </w:r>
    </w:p>
    <w:p w14:paraId="487F0ED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4D696037"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return</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Smartphone();</w:t>
      </w:r>
    </w:p>
    <w:p w14:paraId="5E9CFF76"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480137C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71C55B9A"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B581762"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class</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2B91AF"/>
          <w:sz w:val="19"/>
          <w:szCs w:val="19"/>
          <w:lang w:val="en-US" w:eastAsia="ru-RU"/>
        </w:rPr>
        <w:t>Program</w:t>
      </w:r>
    </w:p>
    <w:p w14:paraId="3D85EEEE"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562C029E"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static</w:t>
      </w: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00FF"/>
          <w:sz w:val="19"/>
          <w:szCs w:val="19"/>
          <w:lang w:val="en-US" w:eastAsia="ru-RU"/>
        </w:rPr>
        <w:t>void</w:t>
      </w:r>
      <w:r w:rsidRPr="008070CB">
        <w:rPr>
          <w:rFonts w:ascii="Cascadia Mono" w:eastAsiaTheme="minorEastAsia" w:hAnsi="Cascadia Mono" w:cs="Cascadia Mono"/>
          <w:color w:val="000000"/>
          <w:sz w:val="19"/>
          <w:szCs w:val="19"/>
          <w:lang w:val="en-US" w:eastAsia="ru-RU"/>
        </w:rPr>
        <w:t xml:space="preserve"> Main(</w:t>
      </w:r>
      <w:r w:rsidRPr="008070CB">
        <w:rPr>
          <w:rFonts w:ascii="Cascadia Mono" w:eastAsiaTheme="minorEastAsia" w:hAnsi="Cascadia Mono" w:cs="Cascadia Mono"/>
          <w:color w:val="0000FF"/>
          <w:sz w:val="19"/>
          <w:szCs w:val="19"/>
          <w:lang w:val="en-US" w:eastAsia="ru-RU"/>
        </w:rPr>
        <w:t>string</w:t>
      </w:r>
      <w:r w:rsidRPr="008070CB">
        <w:rPr>
          <w:rFonts w:ascii="Cascadia Mono" w:eastAsiaTheme="minorEastAsia" w:hAnsi="Cascadia Mono" w:cs="Cascadia Mono"/>
          <w:color w:val="000000"/>
          <w:sz w:val="19"/>
          <w:szCs w:val="19"/>
          <w:lang w:val="en-US" w:eastAsia="ru-RU"/>
        </w:rPr>
        <w:t>[] args)</w:t>
      </w:r>
    </w:p>
    <w:p w14:paraId="716D3F49"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p>
    <w:p w14:paraId="0721D63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Console.OutputEncoding = System.Text.Encoding.Unicode;</w:t>
      </w:r>
    </w:p>
    <w:p w14:paraId="38230D9D"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Створення</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фабрик</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різних</w:t>
      </w:r>
      <w:r w:rsidRPr="008070CB">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брендів</w:t>
      </w:r>
    </w:p>
    <w:p w14:paraId="33CE0485"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DeviceFactory iProneFactory =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IProneFactory();</w:t>
      </w:r>
    </w:p>
    <w:p w14:paraId="01903CE9"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DeviceFactory kiaomiFactory =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KiaomiFactory();</w:t>
      </w:r>
    </w:p>
    <w:p w14:paraId="157D5AEA"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DeviceFactory balaxyFactory = </w:t>
      </w:r>
      <w:r w:rsidRPr="008070CB">
        <w:rPr>
          <w:rFonts w:ascii="Cascadia Mono" w:eastAsiaTheme="minorEastAsia" w:hAnsi="Cascadia Mono" w:cs="Cascadia Mono"/>
          <w:color w:val="0000FF"/>
          <w:sz w:val="19"/>
          <w:szCs w:val="19"/>
          <w:lang w:val="en-US" w:eastAsia="ru-RU"/>
        </w:rPr>
        <w:t>new</w:t>
      </w:r>
      <w:r w:rsidRPr="008070CB">
        <w:rPr>
          <w:rFonts w:ascii="Cascadia Mono" w:eastAsiaTheme="minorEastAsia" w:hAnsi="Cascadia Mono" w:cs="Cascadia Mono"/>
          <w:color w:val="000000"/>
          <w:sz w:val="19"/>
          <w:szCs w:val="19"/>
          <w:lang w:val="en-US" w:eastAsia="ru-RU"/>
        </w:rPr>
        <w:t xml:space="preserve"> BalaxyFactory();</w:t>
      </w:r>
    </w:p>
    <w:p w14:paraId="0515733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2F0D5EA"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8070CB">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8000"/>
          <w:sz w:val="19"/>
          <w:szCs w:val="19"/>
          <w:lang w:val="ru-RU" w:eastAsia="ru-RU"/>
        </w:rPr>
        <w:t>// Створення різних пристроїв для кожного бренду і виведення інформації про них</w:t>
      </w:r>
    </w:p>
    <w:p w14:paraId="0C4B2932"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8070CB">
        <w:rPr>
          <w:rFonts w:ascii="Cascadia Mono" w:eastAsiaTheme="minorEastAsia" w:hAnsi="Cascadia Mono" w:cs="Cascadia Mono"/>
          <w:color w:val="000000"/>
          <w:sz w:val="19"/>
          <w:szCs w:val="19"/>
          <w:lang w:val="en-US" w:eastAsia="ru-RU"/>
        </w:rPr>
        <w:t>Device device1 = iProneFactory.CreateLaptop();</w:t>
      </w:r>
    </w:p>
    <w:p w14:paraId="3A782151"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device1.DisplayInfo();</w:t>
      </w:r>
    </w:p>
    <w:p w14:paraId="2DA300D3"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1635918"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Device device2 = kiaomiFactory.CreateSmartphone();</w:t>
      </w:r>
    </w:p>
    <w:p w14:paraId="3B5DE1A2"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device2.DisplayInfo();</w:t>
      </w:r>
    </w:p>
    <w:p w14:paraId="1BA5DD9E" w14:textId="379BA4EE"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9130BEF" w14:textId="19E00FFF"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3D25FCF" w14:textId="3BBAC16F"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69B9439" w14:textId="5D2249DE"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778A00B"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533C11A"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lastRenderedPageBreak/>
        <w:t xml:space="preserve">            Device device3 = balaxyFactory.CreateEBook();</w:t>
      </w:r>
    </w:p>
    <w:p w14:paraId="6D83DFF4"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8070CB">
        <w:rPr>
          <w:rFonts w:ascii="Cascadia Mono" w:eastAsiaTheme="minorEastAsia" w:hAnsi="Cascadia Mono" w:cs="Cascadia Mono"/>
          <w:color w:val="000000"/>
          <w:sz w:val="19"/>
          <w:szCs w:val="19"/>
          <w:lang w:val="en-US" w:eastAsia="ru-RU"/>
        </w:rPr>
        <w:t xml:space="preserve">            device3.DisplayInfo();</w:t>
      </w:r>
    </w:p>
    <w:p w14:paraId="773387DA"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8070CB">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0EEFABE9"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1BA2CAE9" w14:textId="77777777" w:rsid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w:t>
      </w:r>
    </w:p>
    <w:p w14:paraId="3BF311BA" w14:textId="77777777" w:rsidR="008070CB" w:rsidRPr="008070CB" w:rsidRDefault="008070CB" w:rsidP="008070CB">
      <w:pPr>
        <w:autoSpaceDE w:val="0"/>
        <w:autoSpaceDN w:val="0"/>
        <w:adjustRightInd w:val="0"/>
        <w:spacing w:after="0" w:line="240" w:lineRule="auto"/>
        <w:rPr>
          <w:rFonts w:ascii="Cascadia Mono" w:eastAsiaTheme="minorEastAsia" w:hAnsi="Cascadia Mono" w:cs="Cascadia Mono"/>
          <w:color w:val="000000"/>
          <w:sz w:val="19"/>
          <w:szCs w:val="19"/>
          <w:lang w:eastAsia="ru-RU"/>
        </w:rPr>
      </w:pPr>
    </w:p>
    <w:p w14:paraId="685E6625" w14:textId="5250234B" w:rsidR="00FE5402" w:rsidRDefault="008070CB" w:rsidP="00FE5402">
      <w:pPr>
        <w:tabs>
          <w:tab w:val="left" w:pos="997"/>
        </w:tabs>
      </w:pPr>
      <w:r w:rsidRPr="008070CB">
        <w:drawing>
          <wp:inline distT="0" distB="0" distL="0" distR="0" wp14:anchorId="3B218AA3" wp14:editId="10D0507C">
            <wp:extent cx="3746693" cy="1155759"/>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6693" cy="1155759"/>
                    </a:xfrm>
                    <a:prstGeom prst="rect">
                      <a:avLst/>
                    </a:prstGeom>
                  </pic:spPr>
                </pic:pic>
              </a:graphicData>
            </a:graphic>
          </wp:inline>
        </w:drawing>
      </w:r>
    </w:p>
    <w:p w14:paraId="6766DBB8" w14:textId="12D788E3" w:rsidR="008070CB" w:rsidRDefault="008070CB" w:rsidP="00FE5402">
      <w:pPr>
        <w:tabs>
          <w:tab w:val="left" w:pos="997"/>
        </w:tabs>
        <w:rPr>
          <w:lang w:val="en-US"/>
        </w:rPr>
      </w:pPr>
      <w:r w:rsidRPr="008070CB">
        <w:rPr>
          <w:lang w:val="en-US"/>
        </w:rPr>
        <w:drawing>
          <wp:inline distT="0" distB="0" distL="0" distR="0" wp14:anchorId="2081D2EB" wp14:editId="2F853CCA">
            <wp:extent cx="5385077" cy="6064562"/>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5077" cy="6064562"/>
                    </a:xfrm>
                    <a:prstGeom prst="rect">
                      <a:avLst/>
                    </a:prstGeom>
                  </pic:spPr>
                </pic:pic>
              </a:graphicData>
            </a:graphic>
          </wp:inline>
        </w:drawing>
      </w:r>
    </w:p>
    <w:p w14:paraId="71AB39F0" w14:textId="027AE6FE" w:rsidR="008070CB" w:rsidRDefault="008070CB" w:rsidP="00FE5402">
      <w:pPr>
        <w:tabs>
          <w:tab w:val="left" w:pos="997"/>
        </w:tabs>
        <w:rPr>
          <w:lang w:val="en-US"/>
        </w:rPr>
      </w:pPr>
    </w:p>
    <w:p w14:paraId="3FFC4264" w14:textId="2386B8BB" w:rsidR="008070CB" w:rsidRDefault="008070CB" w:rsidP="00FE5402">
      <w:pPr>
        <w:tabs>
          <w:tab w:val="left" w:pos="997"/>
        </w:tabs>
        <w:rPr>
          <w:lang w:val="en-US"/>
        </w:rPr>
      </w:pPr>
    </w:p>
    <w:p w14:paraId="0269A32C" w14:textId="0C3B0972" w:rsidR="008070CB" w:rsidRDefault="008070CB" w:rsidP="00FE5402">
      <w:pPr>
        <w:tabs>
          <w:tab w:val="left" w:pos="997"/>
        </w:tabs>
        <w:rPr>
          <w:lang w:val="en-US"/>
        </w:rPr>
      </w:pPr>
    </w:p>
    <w:p w14:paraId="4FE60E7D" w14:textId="77777777" w:rsidR="008070CB" w:rsidRPr="00F50B3C" w:rsidRDefault="008070CB" w:rsidP="00FE5402">
      <w:pPr>
        <w:tabs>
          <w:tab w:val="left" w:pos="997"/>
        </w:tabs>
        <w:rPr>
          <w:lang w:val="ru-RU"/>
        </w:rPr>
      </w:pPr>
    </w:p>
    <w:p w14:paraId="70CC1948" w14:textId="1D620A0E" w:rsidR="00FE5402" w:rsidRDefault="00F50B3C" w:rsidP="00F50B3C">
      <w:pPr>
        <w:tabs>
          <w:tab w:val="left" w:pos="997"/>
        </w:tabs>
      </w:pPr>
      <w:r>
        <w:lastRenderedPageBreak/>
        <w:t>Завдання 3: Одинак. 1. Створіть клас Authenticator таким чином, щоб бути впевненим, що цей клас може створити лише один екземпляр, незалежно від кількості потоків і класів, що його наслідують. 2. Покажіть правильність роботи свого коду запустивши його в головному методі програми.</w:t>
      </w:r>
    </w:p>
    <w:p w14:paraId="55AD727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Pr>
          <w:rFonts w:ascii="Cascadia Mono" w:eastAsiaTheme="minorEastAsia" w:hAnsi="Cascadia Mono" w:cs="Cascadia Mono"/>
          <w:color w:val="0000FF"/>
          <w:sz w:val="19"/>
          <w:szCs w:val="19"/>
          <w:lang w:val="ru-RU" w:eastAsia="ru-RU"/>
        </w:rPr>
        <w:t>using</w:t>
      </w:r>
      <w:r w:rsidRPr="00F50B3C">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00"/>
          <w:sz w:val="19"/>
          <w:szCs w:val="19"/>
          <w:lang w:val="ru-RU" w:eastAsia="ru-RU"/>
        </w:rPr>
        <w:t>System</w:t>
      </w:r>
      <w:r w:rsidRPr="00F50B3C">
        <w:rPr>
          <w:rFonts w:ascii="Cascadia Mono" w:eastAsiaTheme="minorEastAsia" w:hAnsi="Cascadia Mono" w:cs="Cascadia Mono"/>
          <w:color w:val="000000"/>
          <w:sz w:val="19"/>
          <w:szCs w:val="19"/>
          <w:lang w:eastAsia="ru-RU"/>
        </w:rPr>
        <w:t>;</w:t>
      </w:r>
    </w:p>
    <w:p w14:paraId="7A0D4F5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p>
    <w:p w14:paraId="6BA8BB9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Pr>
          <w:rFonts w:ascii="Cascadia Mono" w:eastAsiaTheme="minorEastAsia" w:hAnsi="Cascadia Mono" w:cs="Cascadia Mono"/>
          <w:color w:val="0000FF"/>
          <w:sz w:val="19"/>
          <w:szCs w:val="19"/>
          <w:lang w:val="ru-RU" w:eastAsia="ru-RU"/>
        </w:rPr>
        <w:t>namespace</w:t>
      </w:r>
      <w:r w:rsidRPr="00F50B3C">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00"/>
          <w:sz w:val="19"/>
          <w:szCs w:val="19"/>
          <w:lang w:val="ru-RU" w:eastAsia="ru-RU"/>
        </w:rPr>
        <w:t>Loner</w:t>
      </w:r>
    </w:p>
    <w:p w14:paraId="4330FEF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F50B3C">
        <w:rPr>
          <w:rFonts w:ascii="Cascadia Mono" w:eastAsiaTheme="minorEastAsia" w:hAnsi="Cascadia Mono" w:cs="Cascadia Mono"/>
          <w:color w:val="000000"/>
          <w:sz w:val="19"/>
          <w:szCs w:val="19"/>
          <w:lang w:eastAsia="ru-RU"/>
        </w:rPr>
        <w:t>{</w:t>
      </w:r>
    </w:p>
    <w:p w14:paraId="49B35B9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F50B3C">
        <w:rPr>
          <w:rFonts w:ascii="Cascadia Mono" w:eastAsiaTheme="minorEastAsia" w:hAnsi="Cascadia Mono" w:cs="Cascadia Mono"/>
          <w:color w:val="000000"/>
          <w:sz w:val="19"/>
          <w:szCs w:val="19"/>
          <w:lang w:eastAsia="ru-RU"/>
        </w:rPr>
        <w:t xml:space="preserve">    </w:t>
      </w:r>
      <w:r w:rsidRPr="00F50B3C">
        <w:rPr>
          <w:rFonts w:ascii="Cascadia Mono" w:eastAsiaTheme="minorEastAsia" w:hAnsi="Cascadia Mono" w:cs="Cascadia Mono"/>
          <w:color w:val="008000"/>
          <w:sz w:val="19"/>
          <w:szCs w:val="19"/>
          <w:lang w:eastAsia="ru-RU"/>
        </w:rPr>
        <w:t>// Клас, який гарантує єдиний екземпляр</w:t>
      </w:r>
    </w:p>
    <w:p w14:paraId="00CCCF3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F50B3C">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FF"/>
          <w:sz w:val="19"/>
          <w:szCs w:val="19"/>
          <w:lang w:val="ru-RU" w:eastAsia="ru-RU"/>
        </w:rPr>
        <w:t>class</w:t>
      </w:r>
      <w:r w:rsidRPr="00F50B3C">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2B91AF"/>
          <w:sz w:val="19"/>
          <w:szCs w:val="19"/>
          <w:lang w:val="ru-RU" w:eastAsia="ru-RU"/>
        </w:rPr>
        <w:t>Authenticator</w:t>
      </w:r>
    </w:p>
    <w:p w14:paraId="4C35A53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F50B3C">
        <w:rPr>
          <w:rFonts w:ascii="Cascadia Mono" w:eastAsiaTheme="minorEastAsia" w:hAnsi="Cascadia Mono" w:cs="Cascadia Mono"/>
          <w:color w:val="000000"/>
          <w:sz w:val="19"/>
          <w:szCs w:val="19"/>
          <w:lang w:eastAsia="ru-RU"/>
        </w:rPr>
        <w:t xml:space="preserve">    {</w:t>
      </w:r>
    </w:p>
    <w:p w14:paraId="411089C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F50B3C">
        <w:rPr>
          <w:rFonts w:ascii="Cascadia Mono" w:eastAsiaTheme="minorEastAsia" w:hAnsi="Cascadia Mono" w:cs="Cascadia Mono"/>
          <w:color w:val="000000"/>
          <w:sz w:val="19"/>
          <w:szCs w:val="19"/>
          <w:lang w:eastAsia="ru-RU"/>
        </w:rPr>
        <w:t xml:space="preserve">        </w:t>
      </w:r>
      <w:r w:rsidRPr="00F50B3C">
        <w:rPr>
          <w:rFonts w:ascii="Cascadia Mono" w:eastAsiaTheme="minorEastAsia" w:hAnsi="Cascadia Mono" w:cs="Cascadia Mono"/>
          <w:color w:val="008000"/>
          <w:sz w:val="19"/>
          <w:szCs w:val="19"/>
          <w:lang w:eastAsia="ru-RU"/>
        </w:rPr>
        <w:t>// Приватний статичний екземпляр класу</w:t>
      </w:r>
    </w:p>
    <w:p w14:paraId="32823ED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F50B3C">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FF"/>
          <w:sz w:val="19"/>
          <w:szCs w:val="19"/>
          <w:lang w:val="ru-RU" w:eastAsia="ru-RU"/>
        </w:rPr>
        <w:t>private</w:t>
      </w:r>
      <w:r w:rsidRPr="00F50B3C">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FF"/>
          <w:sz w:val="19"/>
          <w:szCs w:val="19"/>
          <w:lang w:val="ru-RU" w:eastAsia="ru-RU"/>
        </w:rPr>
        <w:t>static</w:t>
      </w:r>
      <w:r w:rsidRPr="00F50B3C">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00"/>
          <w:sz w:val="19"/>
          <w:szCs w:val="19"/>
          <w:lang w:val="ru-RU" w:eastAsia="ru-RU"/>
        </w:rPr>
        <w:t>Authenticator</w:t>
      </w:r>
      <w:r w:rsidRPr="00F50B3C">
        <w:rPr>
          <w:rFonts w:ascii="Cascadia Mono" w:eastAsiaTheme="minorEastAsia" w:hAnsi="Cascadia Mono" w:cs="Cascadia Mono"/>
          <w:color w:val="000000"/>
          <w:sz w:val="19"/>
          <w:szCs w:val="19"/>
          <w:lang w:eastAsia="ru-RU"/>
        </w:rPr>
        <w:t xml:space="preserve">? </w:t>
      </w:r>
      <w:r>
        <w:rPr>
          <w:rFonts w:ascii="Cascadia Mono" w:eastAsiaTheme="minorEastAsia" w:hAnsi="Cascadia Mono" w:cs="Cascadia Mono"/>
          <w:color w:val="000000"/>
          <w:sz w:val="19"/>
          <w:szCs w:val="19"/>
          <w:lang w:val="ru-RU" w:eastAsia="ru-RU"/>
        </w:rPr>
        <w:t>instance</w:t>
      </w:r>
      <w:r w:rsidRPr="00F50B3C">
        <w:rPr>
          <w:rFonts w:ascii="Cascadia Mono" w:eastAsiaTheme="minorEastAsia" w:hAnsi="Cascadia Mono" w:cs="Cascadia Mono"/>
          <w:color w:val="000000"/>
          <w:sz w:val="19"/>
          <w:szCs w:val="19"/>
          <w:lang w:eastAsia="ru-RU"/>
        </w:rPr>
        <w:t>;</w:t>
      </w:r>
    </w:p>
    <w:p w14:paraId="49B22DC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p>
    <w:p w14:paraId="5393EDE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eastAsia="ru-RU"/>
        </w:rPr>
      </w:pPr>
      <w:r w:rsidRPr="00F50B3C">
        <w:rPr>
          <w:rFonts w:ascii="Cascadia Mono" w:eastAsiaTheme="minorEastAsia" w:hAnsi="Cascadia Mono" w:cs="Cascadia Mono"/>
          <w:color w:val="000000"/>
          <w:sz w:val="19"/>
          <w:szCs w:val="19"/>
          <w:lang w:eastAsia="ru-RU"/>
        </w:rPr>
        <w:t xml:space="preserve">        </w:t>
      </w:r>
      <w:r w:rsidRPr="00F50B3C">
        <w:rPr>
          <w:rFonts w:ascii="Cascadia Mono" w:eastAsiaTheme="minorEastAsia" w:hAnsi="Cascadia Mono" w:cs="Cascadia Mono"/>
          <w:color w:val="008000"/>
          <w:sz w:val="19"/>
          <w:szCs w:val="19"/>
          <w:lang w:eastAsia="ru-RU"/>
        </w:rPr>
        <w:t>// Приватний конструктор, щоб заборонити створення екземплярів ззовні класу</w:t>
      </w:r>
    </w:p>
    <w:p w14:paraId="6D1BC93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eastAsia="ru-RU"/>
        </w:rPr>
        <w:t xml:space="preserve">        </w:t>
      </w:r>
      <w:r w:rsidRPr="00F50B3C">
        <w:rPr>
          <w:rFonts w:ascii="Cascadia Mono" w:eastAsiaTheme="minorEastAsia" w:hAnsi="Cascadia Mono" w:cs="Cascadia Mono"/>
          <w:color w:val="0000FF"/>
          <w:sz w:val="19"/>
          <w:szCs w:val="19"/>
          <w:lang w:val="en-US" w:eastAsia="ru-RU"/>
        </w:rPr>
        <w:t>private</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Authenticator</w:t>
      </w:r>
      <w:r w:rsidRPr="00F50B3C">
        <w:rPr>
          <w:rFonts w:ascii="Cascadia Mono" w:eastAsiaTheme="minorEastAsia" w:hAnsi="Cascadia Mono" w:cs="Cascadia Mono"/>
          <w:color w:val="000000"/>
          <w:sz w:val="19"/>
          <w:szCs w:val="19"/>
          <w:lang w:val="en-US" w:eastAsia="ru-RU"/>
        </w:rPr>
        <w:t>()</w:t>
      </w:r>
    </w:p>
    <w:p w14:paraId="5E02D8D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2E464B4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Console.WriteLine(</w:t>
      </w:r>
      <w:r w:rsidRPr="00F50B3C">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Екземпляр</w:t>
      </w:r>
      <w:r w:rsidRPr="00F50B3C">
        <w:rPr>
          <w:rFonts w:ascii="Cascadia Mono" w:eastAsiaTheme="minorEastAsia" w:hAnsi="Cascadia Mono" w:cs="Cascadia Mono"/>
          <w:color w:val="A31515"/>
          <w:sz w:val="19"/>
          <w:szCs w:val="19"/>
          <w:lang w:val="en-US" w:eastAsia="ru-RU"/>
        </w:rPr>
        <w:t xml:space="preserve"> Authenticator </w:t>
      </w:r>
      <w:r>
        <w:rPr>
          <w:rFonts w:ascii="Cascadia Mono" w:eastAsiaTheme="minorEastAsia" w:hAnsi="Cascadia Mono" w:cs="Cascadia Mono"/>
          <w:color w:val="A31515"/>
          <w:sz w:val="19"/>
          <w:szCs w:val="19"/>
          <w:lang w:val="ru-RU" w:eastAsia="ru-RU"/>
        </w:rPr>
        <w:t>був</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створений</w:t>
      </w:r>
      <w:r w:rsidRPr="00F50B3C">
        <w:rPr>
          <w:rFonts w:ascii="Cascadia Mono" w:eastAsiaTheme="minorEastAsia" w:hAnsi="Cascadia Mono" w:cs="Cascadia Mono"/>
          <w:color w:val="A31515"/>
          <w:sz w:val="19"/>
          <w:szCs w:val="19"/>
          <w:lang w:val="en-US" w:eastAsia="ru-RU"/>
        </w:rPr>
        <w:t>."</w:t>
      </w:r>
      <w:r w:rsidRPr="00F50B3C">
        <w:rPr>
          <w:rFonts w:ascii="Cascadia Mono" w:eastAsiaTheme="minorEastAsia" w:hAnsi="Cascadia Mono" w:cs="Cascadia Mono"/>
          <w:color w:val="000000"/>
          <w:sz w:val="19"/>
          <w:szCs w:val="19"/>
          <w:lang w:val="en-US" w:eastAsia="ru-RU"/>
        </w:rPr>
        <w:t>);</w:t>
      </w:r>
    </w:p>
    <w:p w14:paraId="59C20CED"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0476B3CC"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58DC4876"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Публічний метод для отримання єдиного екземпляру класу</w:t>
      </w:r>
    </w:p>
    <w:p w14:paraId="15D4CF48"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public</w:t>
      </w: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static</w:t>
      </w:r>
      <w:r>
        <w:rPr>
          <w:rFonts w:ascii="Cascadia Mono" w:eastAsiaTheme="minorEastAsia" w:hAnsi="Cascadia Mono" w:cs="Cascadia Mono"/>
          <w:color w:val="000000"/>
          <w:sz w:val="19"/>
          <w:szCs w:val="19"/>
          <w:lang w:val="ru-RU" w:eastAsia="ru-RU"/>
        </w:rPr>
        <w:t xml:space="preserve"> Authenticator GetInstance()</w:t>
      </w:r>
    </w:p>
    <w:p w14:paraId="2020ACAA"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208CAF61"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Перевірка, чи екземпляр вже був створений</w:t>
      </w:r>
    </w:p>
    <w:p w14:paraId="5030E9DD"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if</w:t>
      </w:r>
      <w:r>
        <w:rPr>
          <w:rFonts w:ascii="Cascadia Mono" w:eastAsiaTheme="minorEastAsia" w:hAnsi="Cascadia Mono" w:cs="Cascadia Mono"/>
          <w:color w:val="000000"/>
          <w:sz w:val="19"/>
          <w:szCs w:val="19"/>
          <w:lang w:val="ru-RU" w:eastAsia="ru-RU"/>
        </w:rPr>
        <w:t xml:space="preserve"> (instance == </w:t>
      </w:r>
      <w:r>
        <w:rPr>
          <w:rFonts w:ascii="Cascadia Mono" w:eastAsiaTheme="minorEastAsia" w:hAnsi="Cascadia Mono" w:cs="Cascadia Mono"/>
          <w:color w:val="0000FF"/>
          <w:sz w:val="19"/>
          <w:szCs w:val="19"/>
          <w:lang w:val="ru-RU" w:eastAsia="ru-RU"/>
        </w:rPr>
        <w:t>null</w:t>
      </w:r>
      <w:r>
        <w:rPr>
          <w:rFonts w:ascii="Cascadia Mono" w:eastAsiaTheme="minorEastAsia" w:hAnsi="Cascadia Mono" w:cs="Cascadia Mono"/>
          <w:color w:val="000000"/>
          <w:sz w:val="19"/>
          <w:szCs w:val="19"/>
          <w:lang w:val="ru-RU" w:eastAsia="ru-RU"/>
        </w:rPr>
        <w:t>)</w:t>
      </w:r>
    </w:p>
    <w:p w14:paraId="7F88A404"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38091A66"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Якщо екземпляр ще не існує, створюємо новий</w:t>
      </w:r>
    </w:p>
    <w:p w14:paraId="5046991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50B3C">
        <w:rPr>
          <w:rFonts w:ascii="Cascadia Mono" w:eastAsiaTheme="minorEastAsia" w:hAnsi="Cascadia Mono" w:cs="Cascadia Mono"/>
          <w:color w:val="000000"/>
          <w:sz w:val="19"/>
          <w:szCs w:val="19"/>
          <w:lang w:val="en-US" w:eastAsia="ru-RU"/>
        </w:rPr>
        <w:t xml:space="preserve">instance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Authenticator();</w:t>
      </w:r>
    </w:p>
    <w:p w14:paraId="3F6BDF9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286EAF8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Повертаємо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єдиний</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екземпляр</w:t>
      </w:r>
    </w:p>
    <w:p w14:paraId="3951976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instance;</w:t>
      </w:r>
    </w:p>
    <w:p w14:paraId="0A2B1D5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33109BC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F34AB4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Метод</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автентифікації</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користувача</w:t>
      </w:r>
    </w:p>
    <w:p w14:paraId="429AE2E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void</w:t>
      </w:r>
      <w:r w:rsidRPr="00F50B3C">
        <w:rPr>
          <w:rFonts w:ascii="Cascadia Mono" w:eastAsiaTheme="minorEastAsia" w:hAnsi="Cascadia Mono" w:cs="Cascadia Mono"/>
          <w:color w:val="000000"/>
          <w:sz w:val="19"/>
          <w:szCs w:val="19"/>
          <w:lang w:val="en-US" w:eastAsia="ru-RU"/>
        </w:rPr>
        <w:t xml:space="preserve"> Authenticate(</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username,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password)</w:t>
      </w:r>
    </w:p>
    <w:p w14:paraId="4AFEE51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2FA8BB1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Console.WriteLine(</w:t>
      </w:r>
      <w:r w:rsidRPr="00F50B3C">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Користувач</w:t>
      </w:r>
      <w:r w:rsidRPr="00F50B3C">
        <w:rPr>
          <w:rFonts w:ascii="Cascadia Mono" w:eastAsiaTheme="minorEastAsia" w:hAnsi="Cascadia Mono" w:cs="Cascadia Mono"/>
          <w:color w:val="A31515"/>
          <w:sz w:val="19"/>
          <w:szCs w:val="19"/>
          <w:lang w:val="en-US" w:eastAsia="ru-RU"/>
        </w:rPr>
        <w:t xml:space="preserve"> {0} </w:t>
      </w:r>
      <w:r>
        <w:rPr>
          <w:rFonts w:ascii="Cascadia Mono" w:eastAsiaTheme="minorEastAsia" w:hAnsi="Cascadia Mono" w:cs="Cascadia Mono"/>
          <w:color w:val="A31515"/>
          <w:sz w:val="19"/>
          <w:szCs w:val="19"/>
          <w:lang w:val="ru-RU" w:eastAsia="ru-RU"/>
        </w:rPr>
        <w:t>був</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автентифікований</w:t>
      </w:r>
      <w:r w:rsidRPr="00F50B3C">
        <w:rPr>
          <w:rFonts w:ascii="Cascadia Mono" w:eastAsiaTheme="minorEastAsia" w:hAnsi="Cascadia Mono" w:cs="Cascadia Mono"/>
          <w:color w:val="A31515"/>
          <w:sz w:val="19"/>
          <w:szCs w:val="19"/>
          <w:lang w:val="en-US" w:eastAsia="ru-RU"/>
        </w:rPr>
        <w:t>."</w:t>
      </w:r>
      <w:r w:rsidRPr="00F50B3C">
        <w:rPr>
          <w:rFonts w:ascii="Cascadia Mono" w:eastAsiaTheme="minorEastAsia" w:hAnsi="Cascadia Mono" w:cs="Cascadia Mono"/>
          <w:color w:val="000000"/>
          <w:sz w:val="19"/>
          <w:szCs w:val="19"/>
          <w:lang w:val="en-US" w:eastAsia="ru-RU"/>
        </w:rPr>
        <w:t>, username);</w:t>
      </w:r>
    </w:p>
    <w:p w14:paraId="771F341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31ED13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04D09E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682352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class</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Program</w:t>
      </w:r>
    </w:p>
    <w:p w14:paraId="3C3E975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84029C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static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void</w:t>
      </w:r>
      <w:r w:rsidRPr="00F50B3C">
        <w:rPr>
          <w:rFonts w:ascii="Cascadia Mono" w:eastAsiaTheme="minorEastAsia" w:hAnsi="Cascadia Mono" w:cs="Cascadia Mono"/>
          <w:color w:val="000000"/>
          <w:sz w:val="19"/>
          <w:szCs w:val="19"/>
          <w:lang w:val="en-US" w:eastAsia="ru-RU"/>
        </w:rPr>
        <w:t xml:space="preserve"> Main(</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args)</w:t>
      </w:r>
    </w:p>
    <w:p w14:paraId="608FEDA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C9D974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Console.OutputEncoding = System.Text.Encoding.Unicode;</w:t>
      </w:r>
    </w:p>
    <w:p w14:paraId="14C2718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Спроба</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отримати</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єдиний</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екземпляр</w:t>
      </w:r>
      <w:r w:rsidRPr="00F50B3C">
        <w:rPr>
          <w:rFonts w:ascii="Cascadia Mono" w:eastAsiaTheme="minorEastAsia" w:hAnsi="Cascadia Mono" w:cs="Cascadia Mono"/>
          <w:color w:val="008000"/>
          <w:sz w:val="19"/>
          <w:szCs w:val="19"/>
          <w:lang w:val="en-US" w:eastAsia="ru-RU"/>
        </w:rPr>
        <w:t xml:space="preserve"> Authenticator </w:t>
      </w:r>
      <w:r>
        <w:rPr>
          <w:rFonts w:ascii="Cascadia Mono" w:eastAsiaTheme="minorEastAsia" w:hAnsi="Cascadia Mono" w:cs="Cascadia Mono"/>
          <w:color w:val="008000"/>
          <w:sz w:val="19"/>
          <w:szCs w:val="19"/>
          <w:lang w:val="ru-RU" w:eastAsia="ru-RU"/>
        </w:rPr>
        <w:t>з</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різних</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місць</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програми</w:t>
      </w:r>
    </w:p>
    <w:p w14:paraId="028A8BA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Authenticator authenticator1 = Authenticator.GetInstance();</w:t>
      </w:r>
    </w:p>
    <w:p w14:paraId="181D762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Authenticator authenticator2 = Authenticator.GetInstance();</w:t>
      </w:r>
    </w:p>
    <w:p w14:paraId="3D4B0EF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388EA54"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8000"/>
          <w:sz w:val="19"/>
          <w:szCs w:val="19"/>
          <w:lang w:val="ru-RU" w:eastAsia="ru-RU"/>
        </w:rPr>
        <w:t>// Перевірка на те, що отримані об'єкти є тим самим екземпляром</w:t>
      </w:r>
    </w:p>
    <w:p w14:paraId="3692438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50B3C">
        <w:rPr>
          <w:rFonts w:ascii="Cascadia Mono" w:eastAsiaTheme="minorEastAsia" w:hAnsi="Cascadia Mono" w:cs="Cascadia Mono"/>
          <w:color w:val="000000"/>
          <w:sz w:val="19"/>
          <w:szCs w:val="19"/>
          <w:lang w:val="en-US" w:eastAsia="ru-RU"/>
        </w:rPr>
        <w:t>Console.WriteLine(</w:t>
      </w:r>
      <w:r w:rsidRPr="00F50B3C">
        <w:rPr>
          <w:rFonts w:ascii="Cascadia Mono" w:eastAsiaTheme="minorEastAsia" w:hAnsi="Cascadia Mono" w:cs="Cascadia Mono"/>
          <w:color w:val="A31515"/>
          <w:sz w:val="19"/>
          <w:szCs w:val="19"/>
          <w:lang w:val="en-US" w:eastAsia="ru-RU"/>
        </w:rPr>
        <w:t xml:space="preserve">"authenticator1 </w:t>
      </w:r>
      <w:r>
        <w:rPr>
          <w:rFonts w:ascii="Cascadia Mono" w:eastAsiaTheme="minorEastAsia" w:hAnsi="Cascadia Mono" w:cs="Cascadia Mono"/>
          <w:color w:val="A31515"/>
          <w:sz w:val="19"/>
          <w:szCs w:val="19"/>
          <w:lang w:val="ru-RU" w:eastAsia="ru-RU"/>
        </w:rPr>
        <w:t>та</w:t>
      </w:r>
      <w:r w:rsidRPr="00F50B3C">
        <w:rPr>
          <w:rFonts w:ascii="Cascadia Mono" w:eastAsiaTheme="minorEastAsia" w:hAnsi="Cascadia Mono" w:cs="Cascadia Mono"/>
          <w:color w:val="A31515"/>
          <w:sz w:val="19"/>
          <w:szCs w:val="19"/>
          <w:lang w:val="en-US" w:eastAsia="ru-RU"/>
        </w:rPr>
        <w:t xml:space="preserve"> authenticator2 </w:t>
      </w:r>
      <w:r>
        <w:rPr>
          <w:rFonts w:ascii="Cascadia Mono" w:eastAsiaTheme="minorEastAsia" w:hAnsi="Cascadia Mono" w:cs="Cascadia Mono"/>
          <w:color w:val="A31515"/>
          <w:sz w:val="19"/>
          <w:szCs w:val="19"/>
          <w:lang w:val="ru-RU" w:eastAsia="ru-RU"/>
        </w:rPr>
        <w:t>є</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тим</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самим</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екземпляром</w:t>
      </w:r>
      <w:r w:rsidRPr="00F50B3C">
        <w:rPr>
          <w:rFonts w:ascii="Cascadia Mono" w:eastAsiaTheme="minorEastAsia" w:hAnsi="Cascadia Mono" w:cs="Cascadia Mono"/>
          <w:color w:val="A31515"/>
          <w:sz w:val="19"/>
          <w:szCs w:val="19"/>
          <w:lang w:val="en-US" w:eastAsia="ru-RU"/>
        </w:rPr>
        <w:t>: "</w:t>
      </w:r>
      <w:r w:rsidRPr="00F50B3C">
        <w:rPr>
          <w:rFonts w:ascii="Cascadia Mono" w:eastAsiaTheme="minorEastAsia" w:hAnsi="Cascadia Mono" w:cs="Cascadia Mono"/>
          <w:color w:val="000000"/>
          <w:sz w:val="19"/>
          <w:szCs w:val="19"/>
          <w:lang w:val="en-US" w:eastAsia="ru-RU"/>
        </w:rPr>
        <w:t xml:space="preserve"> + (authenticator1 == authenticator2));</w:t>
      </w:r>
    </w:p>
    <w:p w14:paraId="24354F9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C39FFA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Перевірка</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роботи</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методу</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автентифікації</w:t>
      </w:r>
    </w:p>
    <w:p w14:paraId="4811C0A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authenticator1.Authenticate(</w:t>
      </w:r>
      <w:r w:rsidRPr="00F50B3C">
        <w:rPr>
          <w:rFonts w:ascii="Cascadia Mono" w:eastAsiaTheme="minorEastAsia" w:hAnsi="Cascadia Mono" w:cs="Cascadia Mono"/>
          <w:color w:val="A31515"/>
          <w:sz w:val="19"/>
          <w:szCs w:val="19"/>
          <w:lang w:val="en-US" w:eastAsia="ru-RU"/>
        </w:rPr>
        <w:t>"user1"</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A31515"/>
          <w:sz w:val="19"/>
          <w:szCs w:val="19"/>
          <w:lang w:val="en-US" w:eastAsia="ru-RU"/>
        </w:rPr>
        <w:t>"password1"</w:t>
      </w:r>
      <w:r w:rsidRPr="00F50B3C">
        <w:rPr>
          <w:rFonts w:ascii="Cascadia Mono" w:eastAsiaTheme="minorEastAsia" w:hAnsi="Cascadia Mono" w:cs="Cascadia Mono"/>
          <w:color w:val="000000"/>
          <w:sz w:val="19"/>
          <w:szCs w:val="19"/>
          <w:lang w:val="en-US" w:eastAsia="ru-RU"/>
        </w:rPr>
        <w:t>);</w:t>
      </w:r>
    </w:p>
    <w:p w14:paraId="6C187A5E"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021B4EBB"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6CA802AB"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w:t>
      </w:r>
    </w:p>
    <w:p w14:paraId="55286ABD" w14:textId="48ABEED7" w:rsidR="00F50B3C" w:rsidRDefault="00F50B3C" w:rsidP="00F50B3C">
      <w:pPr>
        <w:tabs>
          <w:tab w:val="left" w:pos="997"/>
        </w:tabs>
        <w:rPr>
          <w:b/>
          <w:lang w:val="ru-RU"/>
        </w:rPr>
      </w:pPr>
    </w:p>
    <w:p w14:paraId="06F6778A" w14:textId="1FC9A280" w:rsidR="00F50B3C" w:rsidRDefault="00F50B3C" w:rsidP="00F50B3C">
      <w:pPr>
        <w:tabs>
          <w:tab w:val="left" w:pos="997"/>
        </w:tabs>
        <w:rPr>
          <w:b/>
          <w:lang w:val="ru-RU"/>
        </w:rPr>
      </w:pPr>
    </w:p>
    <w:p w14:paraId="156BC99E" w14:textId="0D63B598" w:rsidR="00F50B3C" w:rsidRDefault="00F50B3C" w:rsidP="00F50B3C">
      <w:pPr>
        <w:tabs>
          <w:tab w:val="left" w:pos="997"/>
        </w:tabs>
        <w:rPr>
          <w:b/>
          <w:lang w:val="ru-RU"/>
        </w:rPr>
      </w:pPr>
    </w:p>
    <w:p w14:paraId="453A3FF7" w14:textId="71E8F213" w:rsidR="00F50B3C" w:rsidRDefault="00F50B3C" w:rsidP="00F50B3C">
      <w:pPr>
        <w:tabs>
          <w:tab w:val="left" w:pos="997"/>
        </w:tabs>
        <w:rPr>
          <w:b/>
          <w:lang w:val="ru-RU"/>
        </w:rPr>
      </w:pPr>
    </w:p>
    <w:p w14:paraId="109BA6DC" w14:textId="42353895" w:rsidR="00F50B3C" w:rsidRDefault="00F50B3C" w:rsidP="00F50B3C">
      <w:pPr>
        <w:tabs>
          <w:tab w:val="left" w:pos="997"/>
        </w:tabs>
        <w:rPr>
          <w:b/>
          <w:lang w:val="ru-RU"/>
        </w:rPr>
      </w:pPr>
    </w:p>
    <w:p w14:paraId="0EC8958E" w14:textId="3942A222" w:rsidR="00F50B3C" w:rsidRDefault="00F50B3C" w:rsidP="00F50B3C">
      <w:pPr>
        <w:tabs>
          <w:tab w:val="left" w:pos="997"/>
        </w:tabs>
        <w:rPr>
          <w:b/>
          <w:lang w:val="ru-RU"/>
        </w:rPr>
      </w:pPr>
      <w:r w:rsidRPr="00F50B3C">
        <w:rPr>
          <w:b/>
          <w:lang w:val="ru-RU"/>
        </w:rPr>
        <w:lastRenderedPageBreak/>
        <w:drawing>
          <wp:inline distT="0" distB="0" distL="0" distR="0" wp14:anchorId="07828302" wp14:editId="34E8A1FE">
            <wp:extent cx="5816899" cy="1212912"/>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6899" cy="1212912"/>
                    </a:xfrm>
                    <a:prstGeom prst="rect">
                      <a:avLst/>
                    </a:prstGeom>
                  </pic:spPr>
                </pic:pic>
              </a:graphicData>
            </a:graphic>
          </wp:inline>
        </w:drawing>
      </w:r>
    </w:p>
    <w:p w14:paraId="4C52C7EB" w14:textId="6A4F7970" w:rsidR="00F50B3C" w:rsidRDefault="00F50B3C" w:rsidP="00F50B3C">
      <w:pPr>
        <w:tabs>
          <w:tab w:val="left" w:pos="997"/>
        </w:tabs>
      </w:pPr>
      <w:r>
        <w:t>Завдання 4: Прототип. 1. Створіть клас Virus. Він повинен містити вагу, вік, ім’я, вид і масив дітей, екземплярів Virus. 2. Створіть екземпляри для цілого “сімейства” вірусів (мінімум три покоління). 3. За допомогою шаблону Прототип реалізуйте можливість клонування наявних вірусів. 4. При клонуванні віруса-батька повинні клонуватися всі його діти. 5. Покажіть правильність роботи свого коду запустивши його в головному методі програми.</w:t>
      </w:r>
    </w:p>
    <w:p w14:paraId="582D849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FF"/>
          <w:sz w:val="19"/>
          <w:szCs w:val="19"/>
          <w:lang w:val="en-US" w:eastAsia="ru-RU"/>
        </w:rPr>
        <w:t>using</w:t>
      </w:r>
      <w:r w:rsidRPr="00F50B3C">
        <w:rPr>
          <w:rFonts w:ascii="Cascadia Mono" w:eastAsiaTheme="minorEastAsia" w:hAnsi="Cascadia Mono" w:cs="Cascadia Mono"/>
          <w:color w:val="000000"/>
          <w:sz w:val="19"/>
          <w:szCs w:val="19"/>
          <w:lang w:val="en-US" w:eastAsia="ru-RU"/>
        </w:rPr>
        <w:t xml:space="preserve"> System;</w:t>
      </w:r>
    </w:p>
    <w:p w14:paraId="6545A68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FF"/>
          <w:sz w:val="19"/>
          <w:szCs w:val="19"/>
          <w:lang w:val="en-US" w:eastAsia="ru-RU"/>
        </w:rPr>
        <w:t>using</w:t>
      </w:r>
      <w:r w:rsidRPr="00F50B3C">
        <w:rPr>
          <w:rFonts w:ascii="Cascadia Mono" w:eastAsiaTheme="minorEastAsia" w:hAnsi="Cascadia Mono" w:cs="Cascadia Mono"/>
          <w:color w:val="000000"/>
          <w:sz w:val="19"/>
          <w:szCs w:val="19"/>
          <w:lang w:val="en-US" w:eastAsia="ru-RU"/>
        </w:rPr>
        <w:t xml:space="preserve"> System.Collections.Generic;</w:t>
      </w:r>
    </w:p>
    <w:p w14:paraId="3C131A1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3DC6D9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FF"/>
          <w:sz w:val="19"/>
          <w:szCs w:val="19"/>
          <w:lang w:val="en-US" w:eastAsia="ru-RU"/>
        </w:rPr>
        <w:t>namespace</w:t>
      </w:r>
      <w:r w:rsidRPr="00F50B3C">
        <w:rPr>
          <w:rFonts w:ascii="Cascadia Mono" w:eastAsiaTheme="minorEastAsia" w:hAnsi="Cascadia Mono" w:cs="Cascadia Mono"/>
          <w:color w:val="000000"/>
          <w:sz w:val="19"/>
          <w:szCs w:val="19"/>
          <w:lang w:val="en-US" w:eastAsia="ru-RU"/>
        </w:rPr>
        <w:t xml:space="preserve"> Prototype</w:t>
      </w:r>
    </w:p>
    <w:p w14:paraId="7A6460F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w:t>
      </w:r>
    </w:p>
    <w:p w14:paraId="77E9B9C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вірусу</w:t>
      </w:r>
    </w:p>
    <w:p w14:paraId="5C88E87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class</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Virus</w:t>
      </w:r>
      <w:r w:rsidRPr="00F50B3C">
        <w:rPr>
          <w:rFonts w:ascii="Cascadia Mono" w:eastAsiaTheme="minorEastAsia" w:hAnsi="Cascadia Mono" w:cs="Cascadia Mono"/>
          <w:color w:val="000000"/>
          <w:sz w:val="19"/>
          <w:szCs w:val="19"/>
          <w:lang w:val="en-US" w:eastAsia="ru-RU"/>
        </w:rPr>
        <w:t xml:space="preserve"> : ICloneable</w:t>
      </w:r>
    </w:p>
    <w:p w14:paraId="0B4B5A6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4D8D3B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int</w:t>
      </w:r>
      <w:r w:rsidRPr="00F50B3C">
        <w:rPr>
          <w:rFonts w:ascii="Cascadia Mono" w:eastAsiaTheme="minorEastAsia" w:hAnsi="Cascadia Mono" w:cs="Cascadia Mono"/>
          <w:color w:val="000000"/>
          <w:sz w:val="19"/>
          <w:szCs w:val="19"/>
          <w:lang w:val="en-US" w:eastAsia="ru-RU"/>
        </w:rPr>
        <w:t xml:space="preserve"> Weight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6D3F4F0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int</w:t>
      </w:r>
      <w:r w:rsidRPr="00F50B3C">
        <w:rPr>
          <w:rFonts w:ascii="Cascadia Mono" w:eastAsiaTheme="minorEastAsia" w:hAnsi="Cascadia Mono" w:cs="Cascadia Mono"/>
          <w:color w:val="000000"/>
          <w:sz w:val="19"/>
          <w:szCs w:val="19"/>
          <w:lang w:val="en-US" w:eastAsia="ru-RU"/>
        </w:rPr>
        <w:t xml:space="preserve"> Age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30C78BD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Name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724BCDD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Species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6124365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List&lt;Virus&gt; Children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4545E9B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625101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Конструктор</w:t>
      </w:r>
    </w:p>
    <w:p w14:paraId="76E6212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Virus</w:t>
      </w:r>
      <w:r w:rsidRPr="00F50B3C">
        <w:rPr>
          <w:rFonts w:ascii="Cascadia Mono" w:eastAsiaTheme="minorEastAsia" w:hAnsi="Cascadia Mono" w:cs="Cascadia Mono"/>
          <w:color w:val="000000"/>
          <w:sz w:val="19"/>
          <w:szCs w:val="19"/>
          <w:lang w:val="en-US" w:eastAsia="ru-RU"/>
        </w:rPr>
        <w:t>(</w:t>
      </w:r>
      <w:r w:rsidRPr="00F50B3C">
        <w:rPr>
          <w:rFonts w:ascii="Cascadia Mono" w:eastAsiaTheme="minorEastAsia" w:hAnsi="Cascadia Mono" w:cs="Cascadia Mono"/>
          <w:color w:val="0000FF"/>
          <w:sz w:val="19"/>
          <w:szCs w:val="19"/>
          <w:lang w:val="en-US" w:eastAsia="ru-RU"/>
        </w:rPr>
        <w:t>int</w:t>
      </w:r>
      <w:r w:rsidRPr="00F50B3C">
        <w:rPr>
          <w:rFonts w:ascii="Cascadia Mono" w:eastAsiaTheme="minorEastAsia" w:hAnsi="Cascadia Mono" w:cs="Cascadia Mono"/>
          <w:color w:val="000000"/>
          <w:sz w:val="19"/>
          <w:szCs w:val="19"/>
          <w:lang w:val="en-US" w:eastAsia="ru-RU"/>
        </w:rPr>
        <w:t xml:space="preserve"> weight, </w:t>
      </w:r>
      <w:r w:rsidRPr="00F50B3C">
        <w:rPr>
          <w:rFonts w:ascii="Cascadia Mono" w:eastAsiaTheme="minorEastAsia" w:hAnsi="Cascadia Mono" w:cs="Cascadia Mono"/>
          <w:color w:val="0000FF"/>
          <w:sz w:val="19"/>
          <w:szCs w:val="19"/>
          <w:lang w:val="en-US" w:eastAsia="ru-RU"/>
        </w:rPr>
        <w:t>int</w:t>
      </w:r>
      <w:r w:rsidRPr="00F50B3C">
        <w:rPr>
          <w:rFonts w:ascii="Cascadia Mono" w:eastAsiaTheme="minorEastAsia" w:hAnsi="Cascadia Mono" w:cs="Cascadia Mono"/>
          <w:color w:val="000000"/>
          <w:sz w:val="19"/>
          <w:szCs w:val="19"/>
          <w:lang w:val="en-US" w:eastAsia="ru-RU"/>
        </w:rPr>
        <w:t xml:space="preserve"> age,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name,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species)</w:t>
      </w:r>
    </w:p>
    <w:p w14:paraId="7593ED1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6FAEC6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Weight = weight;</w:t>
      </w:r>
    </w:p>
    <w:p w14:paraId="234C516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Age = age;</w:t>
      </w:r>
    </w:p>
    <w:p w14:paraId="41DB034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Name = name;</w:t>
      </w:r>
    </w:p>
    <w:p w14:paraId="0A18A89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Species = species;</w:t>
      </w:r>
    </w:p>
    <w:p w14:paraId="6F0933E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Children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List&lt;Virus&gt;();</w:t>
      </w:r>
    </w:p>
    <w:p w14:paraId="4F18E67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94ED42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02CA87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Метод</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додавання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дитини</w:t>
      </w:r>
    </w:p>
    <w:p w14:paraId="3C48AD9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void</w:t>
      </w:r>
      <w:r w:rsidRPr="00F50B3C">
        <w:rPr>
          <w:rFonts w:ascii="Cascadia Mono" w:eastAsiaTheme="minorEastAsia" w:hAnsi="Cascadia Mono" w:cs="Cascadia Mono"/>
          <w:color w:val="000000"/>
          <w:sz w:val="19"/>
          <w:szCs w:val="19"/>
          <w:lang w:val="en-US" w:eastAsia="ru-RU"/>
        </w:rPr>
        <w:t xml:space="preserve"> AddChild(Virus child)</w:t>
      </w:r>
    </w:p>
    <w:p w14:paraId="4B3815B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1A6704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Children.Add(child);</w:t>
      </w:r>
    </w:p>
    <w:p w14:paraId="292E9A0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7BD8D66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8A582D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Метод</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клонування</w:t>
      </w:r>
    </w:p>
    <w:p w14:paraId="109A052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object</w:t>
      </w:r>
      <w:r w:rsidRPr="00F50B3C">
        <w:rPr>
          <w:rFonts w:ascii="Cascadia Mono" w:eastAsiaTheme="minorEastAsia" w:hAnsi="Cascadia Mono" w:cs="Cascadia Mono"/>
          <w:color w:val="000000"/>
          <w:sz w:val="19"/>
          <w:szCs w:val="19"/>
          <w:lang w:val="en-US" w:eastAsia="ru-RU"/>
        </w:rPr>
        <w:t xml:space="preserve"> Clone()</w:t>
      </w:r>
    </w:p>
    <w:p w14:paraId="7FC514E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6BF599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Клонуємо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основний</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об</w:t>
      </w:r>
      <w:r w:rsidRPr="00F50B3C">
        <w:rPr>
          <w:rFonts w:ascii="Cascadia Mono" w:eastAsiaTheme="minorEastAsia" w:hAnsi="Cascadia Mono" w:cs="Cascadia Mono"/>
          <w:color w:val="008000"/>
          <w:sz w:val="19"/>
          <w:szCs w:val="19"/>
          <w:lang w:val="en-US" w:eastAsia="ru-RU"/>
        </w:rPr>
        <w:t>'</w:t>
      </w:r>
      <w:r>
        <w:rPr>
          <w:rFonts w:ascii="Cascadia Mono" w:eastAsiaTheme="minorEastAsia" w:hAnsi="Cascadia Mono" w:cs="Cascadia Mono"/>
          <w:color w:val="008000"/>
          <w:sz w:val="19"/>
          <w:szCs w:val="19"/>
          <w:lang w:val="ru-RU" w:eastAsia="ru-RU"/>
        </w:rPr>
        <w:t>єкт</w:t>
      </w:r>
    </w:p>
    <w:p w14:paraId="35DD3CA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Virus clone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Virus(Weight, Age, Name, Species);</w:t>
      </w:r>
    </w:p>
    <w:p w14:paraId="036C354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94576A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Клонуємо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дітей</w:t>
      </w:r>
    </w:p>
    <w:p w14:paraId="28E5E0E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foreach</w:t>
      </w:r>
      <w:r w:rsidRPr="00F50B3C">
        <w:rPr>
          <w:rFonts w:ascii="Cascadia Mono" w:eastAsiaTheme="minorEastAsia" w:hAnsi="Cascadia Mono" w:cs="Cascadia Mono"/>
          <w:color w:val="000000"/>
          <w:sz w:val="19"/>
          <w:szCs w:val="19"/>
          <w:lang w:val="en-US" w:eastAsia="ru-RU"/>
        </w:rPr>
        <w:t xml:space="preserve"> (var child </w:t>
      </w:r>
      <w:r w:rsidRPr="00F50B3C">
        <w:rPr>
          <w:rFonts w:ascii="Cascadia Mono" w:eastAsiaTheme="minorEastAsia" w:hAnsi="Cascadia Mono" w:cs="Cascadia Mono"/>
          <w:color w:val="0000FF"/>
          <w:sz w:val="19"/>
          <w:szCs w:val="19"/>
          <w:lang w:val="en-US" w:eastAsia="ru-RU"/>
        </w:rPr>
        <w:t>in</w:t>
      </w:r>
      <w:r w:rsidRPr="00F50B3C">
        <w:rPr>
          <w:rFonts w:ascii="Cascadia Mono" w:eastAsiaTheme="minorEastAsia" w:hAnsi="Cascadia Mono" w:cs="Cascadia Mono"/>
          <w:color w:val="000000"/>
          <w:sz w:val="19"/>
          <w:szCs w:val="19"/>
          <w:lang w:val="en-US" w:eastAsia="ru-RU"/>
        </w:rPr>
        <w:t xml:space="preserve"> Children)</w:t>
      </w:r>
    </w:p>
    <w:p w14:paraId="15F1B78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751AF6C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clone.AddChild((Virus)child.Clone());</w:t>
      </w:r>
    </w:p>
    <w:p w14:paraId="2679513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172D4B4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FADA14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clone;</w:t>
      </w:r>
    </w:p>
    <w:p w14:paraId="031133B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5FA47FA" w14:textId="38455691"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716D6A3" w14:textId="1BD6D8C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C471214" w14:textId="12D6AAA4"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05D0AB4" w14:textId="77655CC0"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6A42C09" w14:textId="58B81389"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8D262AF" w14:textId="52F03C95"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550FE63" w14:textId="76DABDFA"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0B7182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DA820C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lastRenderedPageBreak/>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Метод</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виведення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інформації</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про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вірус</w:t>
      </w:r>
    </w:p>
    <w:p w14:paraId="25FD824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void</w:t>
      </w:r>
      <w:r w:rsidRPr="00F50B3C">
        <w:rPr>
          <w:rFonts w:ascii="Cascadia Mono" w:eastAsiaTheme="minorEastAsia" w:hAnsi="Cascadia Mono" w:cs="Cascadia Mono"/>
          <w:color w:val="000000"/>
          <w:sz w:val="19"/>
          <w:szCs w:val="19"/>
          <w:lang w:val="en-US" w:eastAsia="ru-RU"/>
        </w:rPr>
        <w:t xml:space="preserve"> DisplayInfo()</w:t>
      </w:r>
    </w:p>
    <w:p w14:paraId="097BA26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713181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Console.WriteLine(</w:t>
      </w:r>
      <w:r w:rsidRPr="00F50B3C">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Ім</w:t>
      </w:r>
      <w:r w:rsidRPr="00F50B3C">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я</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{Name}</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Вік</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{Age}</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Вага</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{Weight}</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Вид</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{Species}</w:t>
      </w:r>
      <w:r w:rsidRPr="00F50B3C">
        <w:rPr>
          <w:rFonts w:ascii="Cascadia Mono" w:eastAsiaTheme="minorEastAsia" w:hAnsi="Cascadia Mono" w:cs="Cascadia Mono"/>
          <w:color w:val="A31515"/>
          <w:sz w:val="19"/>
          <w:szCs w:val="19"/>
          <w:lang w:val="en-US" w:eastAsia="ru-RU"/>
        </w:rPr>
        <w:t>"</w:t>
      </w:r>
      <w:r w:rsidRPr="00F50B3C">
        <w:rPr>
          <w:rFonts w:ascii="Cascadia Mono" w:eastAsiaTheme="minorEastAsia" w:hAnsi="Cascadia Mono" w:cs="Cascadia Mono"/>
          <w:color w:val="000000"/>
          <w:sz w:val="19"/>
          <w:szCs w:val="19"/>
          <w:lang w:val="en-US" w:eastAsia="ru-RU"/>
        </w:rPr>
        <w:t>);</w:t>
      </w:r>
    </w:p>
    <w:p w14:paraId="6291460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foreach</w:t>
      </w:r>
      <w:r w:rsidRPr="00F50B3C">
        <w:rPr>
          <w:rFonts w:ascii="Cascadia Mono" w:eastAsiaTheme="minorEastAsia" w:hAnsi="Cascadia Mono" w:cs="Cascadia Mono"/>
          <w:color w:val="000000"/>
          <w:sz w:val="19"/>
          <w:szCs w:val="19"/>
          <w:lang w:val="en-US" w:eastAsia="ru-RU"/>
        </w:rPr>
        <w:t xml:space="preserve"> (var child </w:t>
      </w:r>
      <w:r w:rsidRPr="00F50B3C">
        <w:rPr>
          <w:rFonts w:ascii="Cascadia Mono" w:eastAsiaTheme="minorEastAsia" w:hAnsi="Cascadia Mono" w:cs="Cascadia Mono"/>
          <w:color w:val="0000FF"/>
          <w:sz w:val="19"/>
          <w:szCs w:val="19"/>
          <w:lang w:val="en-US" w:eastAsia="ru-RU"/>
        </w:rPr>
        <w:t>in</w:t>
      </w:r>
      <w:r w:rsidRPr="00F50B3C">
        <w:rPr>
          <w:rFonts w:ascii="Cascadia Mono" w:eastAsiaTheme="minorEastAsia" w:hAnsi="Cascadia Mono" w:cs="Cascadia Mono"/>
          <w:color w:val="000000"/>
          <w:sz w:val="19"/>
          <w:szCs w:val="19"/>
          <w:lang w:val="en-US" w:eastAsia="ru-RU"/>
        </w:rPr>
        <w:t xml:space="preserve"> Children)</w:t>
      </w:r>
    </w:p>
    <w:p w14:paraId="7A37B86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6A9528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child.DisplayInfo();</w:t>
      </w:r>
    </w:p>
    <w:p w14:paraId="68CFF77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D552B5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176D127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E69E88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00A243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class</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Program</w:t>
      </w:r>
    </w:p>
    <w:p w14:paraId="301CFD8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3379EF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static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void</w:t>
      </w:r>
      <w:r w:rsidRPr="00F50B3C">
        <w:rPr>
          <w:rFonts w:ascii="Cascadia Mono" w:eastAsiaTheme="minorEastAsia" w:hAnsi="Cascadia Mono" w:cs="Cascadia Mono"/>
          <w:color w:val="000000"/>
          <w:sz w:val="19"/>
          <w:szCs w:val="19"/>
          <w:lang w:val="en-US" w:eastAsia="ru-RU"/>
        </w:rPr>
        <w:t xml:space="preserve"> Main(</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args)</w:t>
      </w:r>
    </w:p>
    <w:p w14:paraId="67DAC2B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E6D0E3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Console.OutputEncoding = System.Text.Encoding.Unicode;</w:t>
      </w:r>
    </w:p>
    <w:p w14:paraId="48C854F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Створюємо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віруси</w:t>
      </w:r>
    </w:p>
    <w:p w14:paraId="4870458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Virus grandParentVirus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Virus(100, 3, </w:t>
      </w:r>
      <w:r w:rsidRPr="00F50B3C">
        <w:rPr>
          <w:rFonts w:ascii="Cascadia Mono" w:eastAsiaTheme="minorEastAsia" w:hAnsi="Cascadia Mono" w:cs="Cascadia Mono"/>
          <w:color w:val="A31515"/>
          <w:sz w:val="19"/>
          <w:szCs w:val="19"/>
          <w:lang w:val="en-US" w:eastAsia="ru-RU"/>
        </w:rPr>
        <w:t>"GrandParent"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A31515"/>
          <w:sz w:val="19"/>
          <w:szCs w:val="19"/>
          <w:lang w:val="en-US" w:eastAsia="ru-RU"/>
        </w:rPr>
        <w:t>"COVID-19"</w:t>
      </w:r>
      <w:r w:rsidRPr="00F50B3C">
        <w:rPr>
          <w:rFonts w:ascii="Cascadia Mono" w:eastAsiaTheme="minorEastAsia" w:hAnsi="Cascadia Mono" w:cs="Cascadia Mono"/>
          <w:color w:val="000000"/>
          <w:sz w:val="19"/>
          <w:szCs w:val="19"/>
          <w:lang w:val="en-US" w:eastAsia="ru-RU"/>
        </w:rPr>
        <w:t>);</w:t>
      </w:r>
    </w:p>
    <w:p w14:paraId="1628E01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Virus parentVirus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Virus(90, 2, </w:t>
      </w:r>
      <w:r w:rsidRPr="00F50B3C">
        <w:rPr>
          <w:rFonts w:ascii="Cascadia Mono" w:eastAsiaTheme="minorEastAsia" w:hAnsi="Cascadia Mono" w:cs="Cascadia Mono"/>
          <w:color w:val="A31515"/>
          <w:sz w:val="19"/>
          <w:szCs w:val="19"/>
          <w:lang w:val="en-US" w:eastAsia="ru-RU"/>
        </w:rPr>
        <w:t>"Parent"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A31515"/>
          <w:sz w:val="19"/>
          <w:szCs w:val="19"/>
          <w:lang w:val="en-US" w:eastAsia="ru-RU"/>
        </w:rPr>
        <w:t>"Delta"</w:t>
      </w:r>
      <w:r w:rsidRPr="00F50B3C">
        <w:rPr>
          <w:rFonts w:ascii="Cascadia Mono" w:eastAsiaTheme="minorEastAsia" w:hAnsi="Cascadia Mono" w:cs="Cascadia Mono"/>
          <w:color w:val="000000"/>
          <w:sz w:val="19"/>
          <w:szCs w:val="19"/>
          <w:lang w:val="en-US" w:eastAsia="ru-RU"/>
        </w:rPr>
        <w:t>);</w:t>
      </w:r>
    </w:p>
    <w:p w14:paraId="39293F6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Virus childVirus1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Virus(80, 1, </w:t>
      </w:r>
      <w:r w:rsidRPr="00F50B3C">
        <w:rPr>
          <w:rFonts w:ascii="Cascadia Mono" w:eastAsiaTheme="minorEastAsia" w:hAnsi="Cascadia Mono" w:cs="Cascadia Mono"/>
          <w:color w:val="A31515"/>
          <w:sz w:val="19"/>
          <w:szCs w:val="19"/>
          <w:lang w:val="en-US" w:eastAsia="ru-RU"/>
        </w:rPr>
        <w:t>"Child1"</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A31515"/>
          <w:sz w:val="19"/>
          <w:szCs w:val="19"/>
          <w:lang w:val="en-US" w:eastAsia="ru-RU"/>
        </w:rPr>
        <w:t>"Omicron"</w:t>
      </w:r>
      <w:r w:rsidRPr="00F50B3C">
        <w:rPr>
          <w:rFonts w:ascii="Cascadia Mono" w:eastAsiaTheme="minorEastAsia" w:hAnsi="Cascadia Mono" w:cs="Cascadia Mono"/>
          <w:color w:val="000000"/>
          <w:sz w:val="19"/>
          <w:szCs w:val="19"/>
          <w:lang w:val="en-US" w:eastAsia="ru-RU"/>
        </w:rPr>
        <w:t>);</w:t>
      </w:r>
    </w:p>
    <w:p w14:paraId="7E72079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Virus childVirus2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Virus(70, 1, </w:t>
      </w:r>
      <w:r w:rsidRPr="00F50B3C">
        <w:rPr>
          <w:rFonts w:ascii="Cascadia Mono" w:eastAsiaTheme="minorEastAsia" w:hAnsi="Cascadia Mono" w:cs="Cascadia Mono"/>
          <w:color w:val="A31515"/>
          <w:sz w:val="19"/>
          <w:szCs w:val="19"/>
          <w:lang w:val="en-US" w:eastAsia="ru-RU"/>
        </w:rPr>
        <w:t>"Child2"</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A31515"/>
          <w:sz w:val="19"/>
          <w:szCs w:val="19"/>
          <w:lang w:val="en-US" w:eastAsia="ru-RU"/>
        </w:rPr>
        <w:t>"Lambda"</w:t>
      </w:r>
      <w:r w:rsidRPr="00F50B3C">
        <w:rPr>
          <w:rFonts w:ascii="Cascadia Mono" w:eastAsiaTheme="minorEastAsia" w:hAnsi="Cascadia Mono" w:cs="Cascadia Mono"/>
          <w:color w:val="000000"/>
          <w:sz w:val="19"/>
          <w:szCs w:val="19"/>
          <w:lang w:val="en-US" w:eastAsia="ru-RU"/>
        </w:rPr>
        <w:t>);</w:t>
      </w:r>
    </w:p>
    <w:p w14:paraId="779B10E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2E3C23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Додаємо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дітей</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вірусів</w:t>
      </w:r>
    </w:p>
    <w:p w14:paraId="469F55A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grandParentVirus.AddChild(parentVirus);</w:t>
      </w:r>
    </w:p>
    <w:p w14:paraId="69A6E4E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parentVirus.AddChild(childVirus1);</w:t>
      </w:r>
    </w:p>
    <w:p w14:paraId="42A852F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parentVirus.AddChild(childVirus2);</w:t>
      </w:r>
    </w:p>
    <w:p w14:paraId="4E8316B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60BF7B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Клонуємо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віруси</w:t>
      </w:r>
    </w:p>
    <w:p w14:paraId="642A59D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Virus clonedGrandParentVirus = (Virus)grandParentVirus.Clone();</w:t>
      </w:r>
    </w:p>
    <w:p w14:paraId="47C5F98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101A6A1"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8000"/>
          <w:sz w:val="19"/>
          <w:szCs w:val="19"/>
          <w:lang w:val="ru-RU" w:eastAsia="ru-RU"/>
        </w:rPr>
        <w:t>// Виводимо інформацію про клонований вірус</w:t>
      </w:r>
    </w:p>
    <w:p w14:paraId="07621D06"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Console.WriteLine(</w:t>
      </w:r>
      <w:r>
        <w:rPr>
          <w:rFonts w:ascii="Cascadia Mono" w:eastAsiaTheme="minorEastAsia" w:hAnsi="Cascadia Mono" w:cs="Cascadia Mono"/>
          <w:color w:val="A31515"/>
          <w:sz w:val="19"/>
          <w:szCs w:val="19"/>
          <w:lang w:val="ru-RU" w:eastAsia="ru-RU"/>
        </w:rPr>
        <w:t>"Клонований вірус:"</w:t>
      </w:r>
      <w:r>
        <w:rPr>
          <w:rFonts w:ascii="Cascadia Mono" w:eastAsiaTheme="minorEastAsia" w:hAnsi="Cascadia Mono" w:cs="Cascadia Mono"/>
          <w:color w:val="000000"/>
          <w:sz w:val="19"/>
          <w:szCs w:val="19"/>
          <w:lang w:val="ru-RU" w:eastAsia="ru-RU"/>
        </w:rPr>
        <w:t>);</w:t>
      </w:r>
    </w:p>
    <w:p w14:paraId="5A001AF0"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clonedGrandParentVirus.DisplayInfo();</w:t>
      </w:r>
    </w:p>
    <w:p w14:paraId="51164606"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5E89300A"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5004E3FF" w14:textId="78403DDD"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w:t>
      </w:r>
    </w:p>
    <w:p w14:paraId="53922C70" w14:textId="11E88AB2"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ru-RU" w:eastAsia="ru-RU"/>
        </w:rPr>
        <w:drawing>
          <wp:inline distT="0" distB="0" distL="0" distR="0" wp14:anchorId="211D86A3" wp14:editId="04C2E8FF">
            <wp:extent cx="4877051" cy="14351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051" cy="1435174"/>
                    </a:xfrm>
                    <a:prstGeom prst="rect">
                      <a:avLst/>
                    </a:prstGeom>
                  </pic:spPr>
                </pic:pic>
              </a:graphicData>
            </a:graphic>
          </wp:inline>
        </w:drawing>
      </w:r>
    </w:p>
    <w:p w14:paraId="05F2B953" w14:textId="267C01FC" w:rsidR="00F50B3C" w:rsidRDefault="00F50B3C" w:rsidP="00F50B3C">
      <w:pPr>
        <w:tabs>
          <w:tab w:val="left" w:pos="997"/>
        </w:tabs>
        <w:rPr>
          <w:b/>
          <w:lang w:val="en-US"/>
        </w:rPr>
      </w:pPr>
    </w:p>
    <w:p w14:paraId="7E64F1B1" w14:textId="1ACC4875" w:rsidR="00F50B3C" w:rsidRDefault="00F50B3C" w:rsidP="00F50B3C">
      <w:pPr>
        <w:tabs>
          <w:tab w:val="left" w:pos="997"/>
        </w:tabs>
      </w:pPr>
      <w:r>
        <w:t xml:space="preserve">Завдання 5: Будівельник. 1. Створіть клас HeroBuilder, який буде створювати персонажа гри, поступово додаючи до нього різні ознаки, наприклад зріст, статуру, колір волосся, очей, одяг, інвентар тощо (можете включити фантазію). 2. Створіть клас EnemyBuilder, який буде реалізовувати єдиний інтерфейс з HeroBuilder. Відмінністю між ними можуть бути спеціальні методи для творення добра або зла, а також списки добрих і злих справ відповідно. 3. За допомогою свого білдера і класу-директора створіть героя (або героїню) своєї мрії </w:t>
      </w:r>
      <w:r>
        <w:rPr>
          <w:rFonts w:ascii="Segoe UI Symbol" w:hAnsi="Segoe UI Symbol" w:cs="Segoe UI Symbol"/>
        </w:rPr>
        <w:t>🙂</w:t>
      </w:r>
      <w:r>
        <w:t>, а також свого найзапеклішого ворога. 4. Зверніть увагу, що Ваші білдери повинні реалізовувати текучий интерфейс (fluent interface). 5. Покажіть правильність роботи свого коду запустивши його в головному методі програми. 6. Підготуйте діаграму створених у програмі класів та інтерфейсів за допомогою https://app.diagrams.net/, експортуйте та завантажте її до репозиторія.</w:t>
      </w:r>
    </w:p>
    <w:p w14:paraId="2A047D75" w14:textId="1D0B864F" w:rsidR="00F50B3C" w:rsidRDefault="00F50B3C" w:rsidP="00F50B3C">
      <w:pPr>
        <w:tabs>
          <w:tab w:val="left" w:pos="997"/>
        </w:tabs>
      </w:pPr>
    </w:p>
    <w:p w14:paraId="5E2C4330" w14:textId="1399C612" w:rsidR="00F50B3C" w:rsidRDefault="00F50B3C" w:rsidP="00F50B3C">
      <w:pPr>
        <w:tabs>
          <w:tab w:val="left" w:pos="997"/>
        </w:tabs>
      </w:pPr>
    </w:p>
    <w:p w14:paraId="0D506F12" w14:textId="1BC3C527" w:rsidR="00F50B3C" w:rsidRDefault="00F50B3C" w:rsidP="00F50B3C">
      <w:pPr>
        <w:tabs>
          <w:tab w:val="left" w:pos="997"/>
        </w:tabs>
      </w:pPr>
    </w:p>
    <w:p w14:paraId="4A947E8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FF"/>
          <w:sz w:val="19"/>
          <w:szCs w:val="19"/>
          <w:lang w:val="en-US" w:eastAsia="ru-RU"/>
        </w:rPr>
        <w:lastRenderedPageBreak/>
        <w:t>using</w:t>
      </w:r>
      <w:r w:rsidRPr="00F50B3C">
        <w:rPr>
          <w:rFonts w:ascii="Cascadia Mono" w:eastAsiaTheme="minorEastAsia" w:hAnsi="Cascadia Mono" w:cs="Cascadia Mono"/>
          <w:color w:val="000000"/>
          <w:sz w:val="19"/>
          <w:szCs w:val="19"/>
          <w:lang w:val="en-US" w:eastAsia="ru-RU"/>
        </w:rPr>
        <w:t xml:space="preserve"> System;</w:t>
      </w:r>
    </w:p>
    <w:p w14:paraId="3DC5D6C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FF"/>
          <w:sz w:val="19"/>
          <w:szCs w:val="19"/>
          <w:lang w:val="en-US" w:eastAsia="ru-RU"/>
        </w:rPr>
        <w:t>using</w:t>
      </w:r>
      <w:r w:rsidRPr="00F50B3C">
        <w:rPr>
          <w:rFonts w:ascii="Cascadia Mono" w:eastAsiaTheme="minorEastAsia" w:hAnsi="Cascadia Mono" w:cs="Cascadia Mono"/>
          <w:color w:val="000000"/>
          <w:sz w:val="19"/>
          <w:szCs w:val="19"/>
          <w:lang w:val="en-US" w:eastAsia="ru-RU"/>
        </w:rPr>
        <w:t xml:space="preserve"> System.Collections.Generic;</w:t>
      </w:r>
    </w:p>
    <w:p w14:paraId="69CE82A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27787D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FF"/>
          <w:sz w:val="19"/>
          <w:szCs w:val="19"/>
          <w:lang w:val="en-US" w:eastAsia="ru-RU"/>
        </w:rPr>
        <w:t>namespace</w:t>
      </w:r>
      <w:r w:rsidRPr="00F50B3C">
        <w:rPr>
          <w:rFonts w:ascii="Cascadia Mono" w:eastAsiaTheme="minorEastAsia" w:hAnsi="Cascadia Mono" w:cs="Cascadia Mono"/>
          <w:color w:val="000000"/>
          <w:sz w:val="19"/>
          <w:szCs w:val="19"/>
          <w:lang w:val="en-US" w:eastAsia="ru-RU"/>
        </w:rPr>
        <w:t xml:space="preserve"> Builder</w:t>
      </w:r>
    </w:p>
    <w:p w14:paraId="2EA2A23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w:t>
      </w:r>
    </w:p>
    <w:p w14:paraId="3035D56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Інтерфейс</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будівництва</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персонажів</w:t>
      </w:r>
    </w:p>
    <w:p w14:paraId="1C4967F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interface</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ICharacterBuilder</w:t>
      </w:r>
    </w:p>
    <w:p w14:paraId="4726B03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324247D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ICharacterBuilder SetHeight(</w:t>
      </w:r>
      <w:r w:rsidRPr="00F50B3C">
        <w:rPr>
          <w:rFonts w:ascii="Cascadia Mono" w:eastAsiaTheme="minorEastAsia" w:hAnsi="Cascadia Mono" w:cs="Cascadia Mono"/>
          <w:color w:val="0000FF"/>
          <w:sz w:val="19"/>
          <w:szCs w:val="19"/>
          <w:lang w:val="en-US" w:eastAsia="ru-RU"/>
        </w:rPr>
        <w:t>int</w:t>
      </w:r>
      <w:r w:rsidRPr="00F50B3C">
        <w:rPr>
          <w:rFonts w:ascii="Cascadia Mono" w:eastAsiaTheme="minorEastAsia" w:hAnsi="Cascadia Mono" w:cs="Cascadia Mono"/>
          <w:color w:val="000000"/>
          <w:sz w:val="19"/>
          <w:szCs w:val="19"/>
          <w:lang w:val="en-US" w:eastAsia="ru-RU"/>
        </w:rPr>
        <w:t xml:space="preserve"> height);</w:t>
      </w:r>
    </w:p>
    <w:p w14:paraId="33CB604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ICharacterBuilder SetBuild(</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build);</w:t>
      </w:r>
    </w:p>
    <w:p w14:paraId="1C39FEE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ICharacterBuilder SetHairColor(</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hairColor);</w:t>
      </w:r>
    </w:p>
    <w:p w14:paraId="77F3CB3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ICharacterBuilder SetEyeColor(</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eyeColor);</w:t>
      </w:r>
    </w:p>
    <w:p w14:paraId="5EC7CFC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ICharacterBuilder SetClothing(</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clothing);</w:t>
      </w:r>
    </w:p>
    <w:p w14:paraId="327AD43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ICharacterBuilder SetInventory(List&lt;</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&gt; inventory);</w:t>
      </w:r>
    </w:p>
    <w:p w14:paraId="2D2B3FE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Character Build();</w:t>
      </w:r>
    </w:p>
    <w:p w14:paraId="6F3F748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706669A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3F053B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персонажа</w:t>
      </w:r>
    </w:p>
    <w:p w14:paraId="55C916F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class</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Character</w:t>
      </w:r>
    </w:p>
    <w:p w14:paraId="1E828FA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11CE64B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int</w:t>
      </w:r>
      <w:r w:rsidRPr="00F50B3C">
        <w:rPr>
          <w:rFonts w:ascii="Cascadia Mono" w:eastAsiaTheme="minorEastAsia" w:hAnsi="Cascadia Mono" w:cs="Cascadia Mono"/>
          <w:color w:val="000000"/>
          <w:sz w:val="19"/>
          <w:szCs w:val="19"/>
          <w:lang w:val="en-US" w:eastAsia="ru-RU"/>
        </w:rPr>
        <w:t xml:space="preserve"> Height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35FAB94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Build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6EA2380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HairColor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604D161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EyeColor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0855B31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Clothing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5AC47CC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List&lt;</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&gt; Inventory { </w:t>
      </w:r>
      <w:r w:rsidRPr="00F50B3C">
        <w:rPr>
          <w:rFonts w:ascii="Cascadia Mono" w:eastAsiaTheme="minorEastAsia" w:hAnsi="Cascadia Mono" w:cs="Cascadia Mono"/>
          <w:color w:val="0000FF"/>
          <w:sz w:val="19"/>
          <w:szCs w:val="19"/>
          <w:lang w:val="en-US" w:eastAsia="ru-RU"/>
        </w:rPr>
        <w:t>get</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set</w:t>
      </w:r>
      <w:r w:rsidRPr="00F50B3C">
        <w:rPr>
          <w:rFonts w:ascii="Cascadia Mono" w:eastAsiaTheme="minorEastAsia" w:hAnsi="Cascadia Mono" w:cs="Cascadia Mono"/>
          <w:color w:val="000000"/>
          <w:sz w:val="19"/>
          <w:szCs w:val="19"/>
          <w:lang w:val="en-US" w:eastAsia="ru-RU"/>
        </w:rPr>
        <w:t>; }</w:t>
      </w:r>
    </w:p>
    <w:p w14:paraId="3EF3CF0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A5B5A7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void</w:t>
      </w:r>
      <w:r w:rsidRPr="00F50B3C">
        <w:rPr>
          <w:rFonts w:ascii="Cascadia Mono" w:eastAsiaTheme="minorEastAsia" w:hAnsi="Cascadia Mono" w:cs="Cascadia Mono"/>
          <w:color w:val="000000"/>
          <w:sz w:val="19"/>
          <w:szCs w:val="19"/>
          <w:lang w:val="en-US" w:eastAsia="ru-RU"/>
        </w:rPr>
        <w:t xml:space="preserve"> DisplayInfo()</w:t>
      </w:r>
    </w:p>
    <w:p w14:paraId="0DA9CC1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608425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Console.WriteLine(</w:t>
      </w:r>
      <w:r w:rsidRPr="00F50B3C">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Зріст</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{Height}</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Статура</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{Build}</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Волосся</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{HairColor}</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Очі</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{EyeColor}</w:t>
      </w:r>
      <w:r w:rsidRPr="00F50B3C">
        <w:rPr>
          <w:rFonts w:ascii="Cascadia Mono" w:eastAsiaTheme="minorEastAsia" w:hAnsi="Cascadia Mono" w:cs="Cascadia Mono"/>
          <w:color w:val="A31515"/>
          <w:sz w:val="19"/>
          <w:szCs w:val="19"/>
          <w:lang w:val="en-US" w:eastAsia="ru-RU"/>
        </w:rPr>
        <w:t xml:space="preserve">, </w:t>
      </w:r>
      <w:r>
        <w:rPr>
          <w:rFonts w:ascii="Cascadia Mono" w:eastAsiaTheme="minorEastAsia" w:hAnsi="Cascadia Mono" w:cs="Cascadia Mono"/>
          <w:color w:val="A31515"/>
          <w:sz w:val="19"/>
          <w:szCs w:val="19"/>
          <w:lang w:val="ru-RU" w:eastAsia="ru-RU"/>
        </w:rPr>
        <w:t>Одяг</w:t>
      </w:r>
      <w:r w:rsidRPr="00F50B3C">
        <w:rPr>
          <w:rFonts w:ascii="Cascadia Mono" w:eastAsiaTheme="minorEastAsia" w:hAnsi="Cascadia Mono" w:cs="Cascadia Mono"/>
          <w:color w:val="A31515"/>
          <w:sz w:val="19"/>
          <w:szCs w:val="19"/>
          <w:lang w:val="en-US" w:eastAsia="ru-RU"/>
        </w:rPr>
        <w:t xml:space="preserve">: </w:t>
      </w:r>
      <w:r w:rsidRPr="00F50B3C">
        <w:rPr>
          <w:rFonts w:ascii="Cascadia Mono" w:eastAsiaTheme="minorEastAsia" w:hAnsi="Cascadia Mono" w:cs="Cascadia Mono"/>
          <w:color w:val="000000"/>
          <w:sz w:val="19"/>
          <w:szCs w:val="19"/>
          <w:lang w:val="en-US" w:eastAsia="ru-RU"/>
        </w:rPr>
        <w:t>{Clothing}</w:t>
      </w:r>
      <w:r w:rsidRPr="00F50B3C">
        <w:rPr>
          <w:rFonts w:ascii="Cascadia Mono" w:eastAsiaTheme="minorEastAsia" w:hAnsi="Cascadia Mono" w:cs="Cascadia Mono"/>
          <w:color w:val="A31515"/>
          <w:sz w:val="19"/>
          <w:szCs w:val="19"/>
          <w:lang w:val="en-US" w:eastAsia="ru-RU"/>
        </w:rPr>
        <w:t>"</w:t>
      </w:r>
      <w:r w:rsidRPr="00F50B3C">
        <w:rPr>
          <w:rFonts w:ascii="Cascadia Mono" w:eastAsiaTheme="minorEastAsia" w:hAnsi="Cascadia Mono" w:cs="Cascadia Mono"/>
          <w:color w:val="000000"/>
          <w:sz w:val="19"/>
          <w:szCs w:val="19"/>
          <w:lang w:val="en-US" w:eastAsia="ru-RU"/>
        </w:rPr>
        <w:t>);</w:t>
      </w:r>
    </w:p>
    <w:p w14:paraId="45E4BF5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Console.WriteLine(</w:t>
      </w:r>
      <w:r w:rsidRPr="00F50B3C">
        <w:rPr>
          <w:rFonts w:ascii="Cascadia Mono" w:eastAsiaTheme="minorEastAsia" w:hAnsi="Cascadia Mono" w:cs="Cascadia Mono"/>
          <w:color w:val="A31515"/>
          <w:sz w:val="19"/>
          <w:szCs w:val="19"/>
          <w:lang w:val="en-US" w:eastAsia="ru-RU"/>
        </w:rPr>
        <w:t>"</w:t>
      </w:r>
      <w:r>
        <w:rPr>
          <w:rFonts w:ascii="Cascadia Mono" w:eastAsiaTheme="minorEastAsia" w:hAnsi="Cascadia Mono" w:cs="Cascadia Mono"/>
          <w:color w:val="A31515"/>
          <w:sz w:val="19"/>
          <w:szCs w:val="19"/>
          <w:lang w:val="ru-RU" w:eastAsia="ru-RU"/>
        </w:rPr>
        <w:t>Інвентар</w:t>
      </w:r>
      <w:r w:rsidRPr="00F50B3C">
        <w:rPr>
          <w:rFonts w:ascii="Cascadia Mono" w:eastAsiaTheme="minorEastAsia" w:hAnsi="Cascadia Mono" w:cs="Cascadia Mono"/>
          <w:color w:val="A31515"/>
          <w:sz w:val="19"/>
          <w:szCs w:val="19"/>
          <w:lang w:val="en-US" w:eastAsia="ru-RU"/>
        </w:rPr>
        <w:t>:"</w:t>
      </w:r>
      <w:r w:rsidRPr="00F50B3C">
        <w:rPr>
          <w:rFonts w:ascii="Cascadia Mono" w:eastAsiaTheme="minorEastAsia" w:hAnsi="Cascadia Mono" w:cs="Cascadia Mono"/>
          <w:color w:val="000000"/>
          <w:sz w:val="19"/>
          <w:szCs w:val="19"/>
          <w:lang w:val="en-US" w:eastAsia="ru-RU"/>
        </w:rPr>
        <w:t>);</w:t>
      </w:r>
    </w:p>
    <w:p w14:paraId="738E5DD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foreach</w:t>
      </w:r>
      <w:r w:rsidRPr="00F50B3C">
        <w:rPr>
          <w:rFonts w:ascii="Cascadia Mono" w:eastAsiaTheme="minorEastAsia" w:hAnsi="Cascadia Mono" w:cs="Cascadia Mono"/>
          <w:color w:val="000000"/>
          <w:sz w:val="19"/>
          <w:szCs w:val="19"/>
          <w:lang w:val="en-US" w:eastAsia="ru-RU"/>
        </w:rPr>
        <w:t xml:space="preserve"> (var item </w:t>
      </w:r>
      <w:r w:rsidRPr="00F50B3C">
        <w:rPr>
          <w:rFonts w:ascii="Cascadia Mono" w:eastAsiaTheme="minorEastAsia" w:hAnsi="Cascadia Mono" w:cs="Cascadia Mono"/>
          <w:color w:val="0000FF"/>
          <w:sz w:val="19"/>
          <w:szCs w:val="19"/>
          <w:lang w:val="en-US" w:eastAsia="ru-RU"/>
        </w:rPr>
        <w:t>in</w:t>
      </w:r>
      <w:r w:rsidRPr="00F50B3C">
        <w:rPr>
          <w:rFonts w:ascii="Cascadia Mono" w:eastAsiaTheme="minorEastAsia" w:hAnsi="Cascadia Mono" w:cs="Cascadia Mono"/>
          <w:color w:val="000000"/>
          <w:sz w:val="19"/>
          <w:szCs w:val="19"/>
          <w:lang w:val="en-US" w:eastAsia="ru-RU"/>
        </w:rPr>
        <w:t xml:space="preserve"> Inventory)</w:t>
      </w:r>
    </w:p>
    <w:p w14:paraId="37B352D5"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w:t>
      </w:r>
    </w:p>
    <w:p w14:paraId="757D78BD"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Console.WriteLine(</w:t>
      </w:r>
      <w:r>
        <w:rPr>
          <w:rFonts w:ascii="Cascadia Mono" w:eastAsiaTheme="minorEastAsia" w:hAnsi="Cascadia Mono" w:cs="Cascadia Mono"/>
          <w:color w:val="A31515"/>
          <w:sz w:val="19"/>
          <w:szCs w:val="19"/>
          <w:lang w:val="ru-RU" w:eastAsia="ru-RU"/>
        </w:rPr>
        <w:t xml:space="preserve">$"- </w:t>
      </w:r>
      <w:r>
        <w:rPr>
          <w:rFonts w:ascii="Cascadia Mono" w:eastAsiaTheme="minorEastAsia" w:hAnsi="Cascadia Mono" w:cs="Cascadia Mono"/>
          <w:color w:val="000000"/>
          <w:sz w:val="19"/>
          <w:szCs w:val="19"/>
          <w:lang w:val="ru-RU" w:eastAsia="ru-RU"/>
        </w:rPr>
        <w:t>{item}</w:t>
      </w:r>
      <w:r>
        <w:rPr>
          <w:rFonts w:ascii="Cascadia Mono" w:eastAsiaTheme="minorEastAsia" w:hAnsi="Cascadia Mono" w:cs="Cascadia Mono"/>
          <w:color w:val="A31515"/>
          <w:sz w:val="19"/>
          <w:szCs w:val="19"/>
          <w:lang w:val="ru-RU" w:eastAsia="ru-RU"/>
        </w:rPr>
        <w:t>"</w:t>
      </w:r>
      <w:r>
        <w:rPr>
          <w:rFonts w:ascii="Cascadia Mono" w:eastAsiaTheme="minorEastAsia" w:hAnsi="Cascadia Mono" w:cs="Cascadia Mono"/>
          <w:color w:val="000000"/>
          <w:sz w:val="19"/>
          <w:szCs w:val="19"/>
          <w:lang w:val="ru-RU" w:eastAsia="ru-RU"/>
        </w:rPr>
        <w:t>);</w:t>
      </w:r>
    </w:p>
    <w:p w14:paraId="698DCFD0"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006A40CC"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07448A9C"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6B86347F"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1698EFD3"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Клас-директор для будівництва персонажів</w:t>
      </w:r>
    </w:p>
    <w:p w14:paraId="0435414E"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class</w:t>
      </w: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2B91AF"/>
          <w:sz w:val="19"/>
          <w:szCs w:val="19"/>
          <w:lang w:val="ru-RU" w:eastAsia="ru-RU"/>
        </w:rPr>
        <w:t>CharacterDirector</w:t>
      </w:r>
    </w:p>
    <w:p w14:paraId="0A17040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50B3C">
        <w:rPr>
          <w:rFonts w:ascii="Cascadia Mono" w:eastAsiaTheme="minorEastAsia" w:hAnsi="Cascadia Mono" w:cs="Cascadia Mono"/>
          <w:color w:val="000000"/>
          <w:sz w:val="19"/>
          <w:szCs w:val="19"/>
          <w:lang w:val="en-US" w:eastAsia="ru-RU"/>
        </w:rPr>
        <w:t>{</w:t>
      </w:r>
    </w:p>
    <w:p w14:paraId="300297A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private</w:t>
      </w:r>
      <w:r w:rsidRPr="00F50B3C">
        <w:rPr>
          <w:rFonts w:ascii="Cascadia Mono" w:eastAsiaTheme="minorEastAsia" w:hAnsi="Cascadia Mono" w:cs="Cascadia Mono"/>
          <w:color w:val="000000"/>
          <w:sz w:val="19"/>
          <w:szCs w:val="19"/>
          <w:lang w:val="en-US" w:eastAsia="ru-RU"/>
        </w:rPr>
        <w:t xml:space="preserve"> ICharacterBuilder _builder;</w:t>
      </w:r>
    </w:p>
    <w:p w14:paraId="6E81897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A84386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CharacterDirector</w:t>
      </w:r>
      <w:r w:rsidRPr="00F50B3C">
        <w:rPr>
          <w:rFonts w:ascii="Cascadia Mono" w:eastAsiaTheme="minorEastAsia" w:hAnsi="Cascadia Mono" w:cs="Cascadia Mono"/>
          <w:color w:val="000000"/>
          <w:sz w:val="19"/>
          <w:szCs w:val="19"/>
          <w:lang w:val="en-US" w:eastAsia="ru-RU"/>
        </w:rPr>
        <w:t>(ICharacterBuilder builder)</w:t>
      </w:r>
    </w:p>
    <w:p w14:paraId="3D73D57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1FD0927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_builder = builder;</w:t>
      </w:r>
    </w:p>
    <w:p w14:paraId="1F90ACF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C48344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909881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void</w:t>
      </w:r>
      <w:r w:rsidRPr="00F50B3C">
        <w:rPr>
          <w:rFonts w:ascii="Cascadia Mono" w:eastAsiaTheme="minorEastAsia" w:hAnsi="Cascadia Mono" w:cs="Cascadia Mono"/>
          <w:color w:val="000000"/>
          <w:sz w:val="19"/>
          <w:szCs w:val="19"/>
          <w:lang w:val="en-US" w:eastAsia="ru-RU"/>
        </w:rPr>
        <w:t xml:space="preserve"> ConstructCharacter()</w:t>
      </w:r>
    </w:p>
    <w:p w14:paraId="0DB7ACF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A73067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_builder.SetHeight(180)</w:t>
      </w:r>
    </w:p>
    <w:p w14:paraId="09CC372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.SetBuild(</w:t>
      </w:r>
      <w:r w:rsidRPr="00F50B3C">
        <w:rPr>
          <w:rFonts w:ascii="Cascadia Mono" w:eastAsiaTheme="minorEastAsia" w:hAnsi="Cascadia Mono" w:cs="Cascadia Mono"/>
          <w:color w:val="A31515"/>
          <w:sz w:val="19"/>
          <w:szCs w:val="19"/>
          <w:lang w:val="en-US" w:eastAsia="ru-RU"/>
        </w:rPr>
        <w:t>"Athletic"</w:t>
      </w:r>
      <w:r w:rsidRPr="00F50B3C">
        <w:rPr>
          <w:rFonts w:ascii="Cascadia Mono" w:eastAsiaTheme="minorEastAsia" w:hAnsi="Cascadia Mono" w:cs="Cascadia Mono"/>
          <w:color w:val="000000"/>
          <w:sz w:val="19"/>
          <w:szCs w:val="19"/>
          <w:lang w:val="en-US" w:eastAsia="ru-RU"/>
        </w:rPr>
        <w:t>)</w:t>
      </w:r>
    </w:p>
    <w:p w14:paraId="7A6BF1C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.SetHairColor(</w:t>
      </w:r>
      <w:r w:rsidRPr="00F50B3C">
        <w:rPr>
          <w:rFonts w:ascii="Cascadia Mono" w:eastAsiaTheme="minorEastAsia" w:hAnsi="Cascadia Mono" w:cs="Cascadia Mono"/>
          <w:color w:val="A31515"/>
          <w:sz w:val="19"/>
          <w:szCs w:val="19"/>
          <w:lang w:val="en-US" w:eastAsia="ru-RU"/>
        </w:rPr>
        <w:t>"Brown"</w:t>
      </w:r>
      <w:r w:rsidRPr="00F50B3C">
        <w:rPr>
          <w:rFonts w:ascii="Cascadia Mono" w:eastAsiaTheme="minorEastAsia" w:hAnsi="Cascadia Mono" w:cs="Cascadia Mono"/>
          <w:color w:val="000000"/>
          <w:sz w:val="19"/>
          <w:szCs w:val="19"/>
          <w:lang w:val="en-US" w:eastAsia="ru-RU"/>
        </w:rPr>
        <w:t>)</w:t>
      </w:r>
    </w:p>
    <w:p w14:paraId="1A269A96"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0000"/>
          <w:sz w:val="19"/>
          <w:szCs w:val="19"/>
          <w:lang w:val="ru-RU" w:eastAsia="ru-RU"/>
        </w:rPr>
        <w:t>.SetEyeColor(</w:t>
      </w:r>
      <w:r>
        <w:rPr>
          <w:rFonts w:ascii="Cascadia Mono" w:eastAsiaTheme="minorEastAsia" w:hAnsi="Cascadia Mono" w:cs="Cascadia Mono"/>
          <w:color w:val="A31515"/>
          <w:sz w:val="19"/>
          <w:szCs w:val="19"/>
          <w:lang w:val="ru-RU" w:eastAsia="ru-RU"/>
        </w:rPr>
        <w:t>"Blue"</w:t>
      </w:r>
      <w:r>
        <w:rPr>
          <w:rFonts w:ascii="Cascadia Mono" w:eastAsiaTheme="minorEastAsia" w:hAnsi="Cascadia Mono" w:cs="Cascadia Mono"/>
          <w:color w:val="000000"/>
          <w:sz w:val="19"/>
          <w:szCs w:val="19"/>
          <w:lang w:val="ru-RU" w:eastAsia="ru-RU"/>
        </w:rPr>
        <w:t>)</w:t>
      </w:r>
    </w:p>
    <w:p w14:paraId="560530C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.SetClothing(</w:t>
      </w:r>
      <w:r w:rsidRPr="00F50B3C">
        <w:rPr>
          <w:rFonts w:ascii="Cascadia Mono" w:eastAsiaTheme="minorEastAsia" w:hAnsi="Cascadia Mono" w:cs="Cascadia Mono"/>
          <w:color w:val="A31515"/>
          <w:sz w:val="19"/>
          <w:szCs w:val="19"/>
          <w:lang w:val="en-US" w:eastAsia="ru-RU"/>
        </w:rPr>
        <w:t>"Armor"</w:t>
      </w:r>
      <w:r w:rsidRPr="00F50B3C">
        <w:rPr>
          <w:rFonts w:ascii="Cascadia Mono" w:eastAsiaTheme="minorEastAsia" w:hAnsi="Cascadia Mono" w:cs="Cascadia Mono"/>
          <w:color w:val="000000"/>
          <w:sz w:val="19"/>
          <w:szCs w:val="19"/>
          <w:lang w:val="en-US" w:eastAsia="ru-RU"/>
        </w:rPr>
        <w:t>)</w:t>
      </w:r>
    </w:p>
    <w:p w14:paraId="202C21C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.SetInventory(</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List&lt;</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&gt; { </w:t>
      </w:r>
      <w:r w:rsidRPr="00F50B3C">
        <w:rPr>
          <w:rFonts w:ascii="Cascadia Mono" w:eastAsiaTheme="minorEastAsia" w:hAnsi="Cascadia Mono" w:cs="Cascadia Mono"/>
          <w:color w:val="A31515"/>
          <w:sz w:val="19"/>
          <w:szCs w:val="19"/>
          <w:lang w:val="en-US" w:eastAsia="ru-RU"/>
        </w:rPr>
        <w:t>"Sword"</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A31515"/>
          <w:sz w:val="19"/>
          <w:szCs w:val="19"/>
          <w:lang w:val="en-US" w:eastAsia="ru-RU"/>
        </w:rPr>
        <w:t>"Shield"</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A31515"/>
          <w:sz w:val="19"/>
          <w:szCs w:val="19"/>
          <w:lang w:val="en-US" w:eastAsia="ru-RU"/>
        </w:rPr>
        <w:t>"Potion"</w:t>
      </w:r>
      <w:r w:rsidRPr="00F50B3C">
        <w:rPr>
          <w:rFonts w:ascii="Cascadia Mono" w:eastAsiaTheme="minorEastAsia" w:hAnsi="Cascadia Mono" w:cs="Cascadia Mono"/>
          <w:color w:val="000000"/>
          <w:sz w:val="19"/>
          <w:szCs w:val="19"/>
          <w:lang w:val="en-US" w:eastAsia="ru-RU"/>
        </w:rPr>
        <w:t xml:space="preserve"> });</w:t>
      </w:r>
    </w:p>
    <w:p w14:paraId="5819661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16EC8D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721CA2D2" w14:textId="4DDCE139"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DB9230C" w14:textId="3BE721F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D0EDE18" w14:textId="4BEB542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E0835EF" w14:textId="35C97E2F"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DFAAEBD" w14:textId="43D59FD8"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5620605" w14:textId="5D56B4CD"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2630765" w14:textId="7EAA5E4C"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8F0859D" w14:textId="0FB04F4A"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9DE71BE" w14:textId="244196A3"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33C9E78" w14:textId="32177275"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88EB2D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F9F38A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lastRenderedPageBreak/>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w:t>
      </w:r>
      <w:r w:rsidRPr="00F50B3C">
        <w:rPr>
          <w:rFonts w:ascii="Cascadia Mono" w:eastAsiaTheme="minorEastAsia" w:hAnsi="Cascadia Mono" w:cs="Cascadia Mono"/>
          <w:color w:val="008000"/>
          <w:sz w:val="19"/>
          <w:szCs w:val="19"/>
          <w:lang w:val="en-US" w:eastAsia="ru-RU"/>
        </w:rPr>
        <w:t>-</w:t>
      </w:r>
      <w:r>
        <w:rPr>
          <w:rFonts w:ascii="Cascadia Mono" w:eastAsiaTheme="minorEastAsia" w:hAnsi="Cascadia Mono" w:cs="Cascadia Mono"/>
          <w:color w:val="008000"/>
          <w:sz w:val="19"/>
          <w:szCs w:val="19"/>
          <w:lang w:val="ru-RU" w:eastAsia="ru-RU"/>
        </w:rPr>
        <w:t>білдер</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створення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героїв</w:t>
      </w:r>
    </w:p>
    <w:p w14:paraId="2A4CCA3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class</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HeroBuilder</w:t>
      </w:r>
      <w:r w:rsidRPr="00F50B3C">
        <w:rPr>
          <w:rFonts w:ascii="Cascadia Mono" w:eastAsiaTheme="minorEastAsia" w:hAnsi="Cascadia Mono" w:cs="Cascadia Mono"/>
          <w:color w:val="000000"/>
          <w:sz w:val="19"/>
          <w:szCs w:val="19"/>
          <w:lang w:val="en-US" w:eastAsia="ru-RU"/>
        </w:rPr>
        <w:t xml:space="preserve"> : ICharacterBuilder</w:t>
      </w:r>
    </w:p>
    <w:p w14:paraId="5EF6634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2D4B05E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private</w:t>
      </w:r>
      <w:r w:rsidRPr="00F50B3C">
        <w:rPr>
          <w:rFonts w:ascii="Cascadia Mono" w:eastAsiaTheme="minorEastAsia" w:hAnsi="Cascadia Mono" w:cs="Cascadia Mono"/>
          <w:color w:val="000000"/>
          <w:sz w:val="19"/>
          <w:szCs w:val="19"/>
          <w:lang w:val="en-US" w:eastAsia="ru-RU"/>
        </w:rPr>
        <w:t xml:space="preserve"> Character _character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Character();</w:t>
      </w:r>
    </w:p>
    <w:p w14:paraId="322DBBA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F855FA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SetHeight(</w:t>
      </w:r>
      <w:r w:rsidRPr="00F50B3C">
        <w:rPr>
          <w:rFonts w:ascii="Cascadia Mono" w:eastAsiaTheme="minorEastAsia" w:hAnsi="Cascadia Mono" w:cs="Cascadia Mono"/>
          <w:color w:val="0000FF"/>
          <w:sz w:val="19"/>
          <w:szCs w:val="19"/>
          <w:lang w:val="en-US" w:eastAsia="ru-RU"/>
        </w:rPr>
        <w:t>int</w:t>
      </w:r>
      <w:r w:rsidRPr="00F50B3C">
        <w:rPr>
          <w:rFonts w:ascii="Cascadia Mono" w:eastAsiaTheme="minorEastAsia" w:hAnsi="Cascadia Mono" w:cs="Cascadia Mono"/>
          <w:color w:val="000000"/>
          <w:sz w:val="19"/>
          <w:szCs w:val="19"/>
          <w:lang w:val="en-US" w:eastAsia="ru-RU"/>
        </w:rPr>
        <w:t xml:space="preserve"> height)</w:t>
      </w:r>
    </w:p>
    <w:p w14:paraId="5AB4071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780499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_character.Height = height;</w:t>
      </w:r>
    </w:p>
    <w:p w14:paraId="1F939F4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7D51A7C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09E605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6E3154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SetBuild(</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build)</w:t>
      </w:r>
    </w:p>
    <w:p w14:paraId="20B3B0D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2894DBF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_character.Build = build;</w:t>
      </w:r>
    </w:p>
    <w:p w14:paraId="71C83A3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296F6BB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3284037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D8546E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SetHairColor(</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hairColor)</w:t>
      </w:r>
    </w:p>
    <w:p w14:paraId="4CFE6DA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7C26A8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_character.HairColor = hairColor;</w:t>
      </w:r>
    </w:p>
    <w:p w14:paraId="587E81D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0848983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404077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99E39E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SetEyeColor(</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eyeColor)</w:t>
      </w:r>
    </w:p>
    <w:p w14:paraId="161FB06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8BE36D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_character.EyeColor = eyeColor;</w:t>
      </w:r>
    </w:p>
    <w:p w14:paraId="144A48B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00D39AC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0E65E8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0C603E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SetClothing(</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clothing)</w:t>
      </w:r>
    </w:p>
    <w:p w14:paraId="3791124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376372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_character.Clothing = clothing;</w:t>
      </w:r>
    </w:p>
    <w:p w14:paraId="792FCB4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3997693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0AD5DB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5F2234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SetInventory(List&lt;</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&gt; inventory)</w:t>
      </w:r>
    </w:p>
    <w:p w14:paraId="0540522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F9C951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_character.Inventory = inventory;</w:t>
      </w:r>
    </w:p>
    <w:p w14:paraId="050FAF2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45BEC0D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1FA037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2F63C34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Character Build()</w:t>
      </w:r>
    </w:p>
    <w:p w14:paraId="2148170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5A70D0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_character;</w:t>
      </w:r>
    </w:p>
    <w:p w14:paraId="54AC927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7B7B20B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3DA3E02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2DA3A5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Клас</w:t>
      </w:r>
      <w:r w:rsidRPr="00F50B3C">
        <w:rPr>
          <w:rFonts w:ascii="Cascadia Mono" w:eastAsiaTheme="minorEastAsia" w:hAnsi="Cascadia Mono" w:cs="Cascadia Mono"/>
          <w:color w:val="008000"/>
          <w:sz w:val="19"/>
          <w:szCs w:val="19"/>
          <w:lang w:val="en-US" w:eastAsia="ru-RU"/>
        </w:rPr>
        <w:t>-</w:t>
      </w:r>
      <w:r>
        <w:rPr>
          <w:rFonts w:ascii="Cascadia Mono" w:eastAsiaTheme="minorEastAsia" w:hAnsi="Cascadia Mono" w:cs="Cascadia Mono"/>
          <w:color w:val="008000"/>
          <w:sz w:val="19"/>
          <w:szCs w:val="19"/>
          <w:lang w:val="ru-RU" w:eastAsia="ru-RU"/>
        </w:rPr>
        <w:t>білдер</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створення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ворогів</w:t>
      </w:r>
    </w:p>
    <w:p w14:paraId="18FDDC9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class</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EnemyBuilder</w:t>
      </w:r>
      <w:r w:rsidRPr="00F50B3C">
        <w:rPr>
          <w:rFonts w:ascii="Cascadia Mono" w:eastAsiaTheme="minorEastAsia" w:hAnsi="Cascadia Mono" w:cs="Cascadia Mono"/>
          <w:color w:val="000000"/>
          <w:sz w:val="19"/>
          <w:szCs w:val="19"/>
          <w:lang w:val="en-US" w:eastAsia="ru-RU"/>
        </w:rPr>
        <w:t xml:space="preserve"> : ICharacterBuilder</w:t>
      </w:r>
    </w:p>
    <w:p w14:paraId="5E04B91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763E7E1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private</w:t>
      </w:r>
      <w:r w:rsidRPr="00F50B3C">
        <w:rPr>
          <w:rFonts w:ascii="Cascadia Mono" w:eastAsiaTheme="minorEastAsia" w:hAnsi="Cascadia Mono" w:cs="Cascadia Mono"/>
          <w:color w:val="000000"/>
          <w:sz w:val="19"/>
          <w:szCs w:val="19"/>
          <w:lang w:val="en-US" w:eastAsia="ru-RU"/>
        </w:rPr>
        <w:t xml:space="preserve"> Character _character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Character();</w:t>
      </w:r>
    </w:p>
    <w:p w14:paraId="5677985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51CEC3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SetHeight(</w:t>
      </w:r>
      <w:r w:rsidRPr="00F50B3C">
        <w:rPr>
          <w:rFonts w:ascii="Cascadia Mono" w:eastAsiaTheme="minorEastAsia" w:hAnsi="Cascadia Mono" w:cs="Cascadia Mono"/>
          <w:color w:val="0000FF"/>
          <w:sz w:val="19"/>
          <w:szCs w:val="19"/>
          <w:lang w:val="en-US" w:eastAsia="ru-RU"/>
        </w:rPr>
        <w:t>int</w:t>
      </w:r>
      <w:r w:rsidRPr="00F50B3C">
        <w:rPr>
          <w:rFonts w:ascii="Cascadia Mono" w:eastAsiaTheme="minorEastAsia" w:hAnsi="Cascadia Mono" w:cs="Cascadia Mono"/>
          <w:color w:val="000000"/>
          <w:sz w:val="19"/>
          <w:szCs w:val="19"/>
          <w:lang w:val="en-US" w:eastAsia="ru-RU"/>
        </w:rPr>
        <w:t xml:space="preserve"> height)</w:t>
      </w:r>
    </w:p>
    <w:p w14:paraId="019E0DC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2783A6C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_character.Height = height;</w:t>
      </w:r>
    </w:p>
    <w:p w14:paraId="00A1A9B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54F9724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0A2730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3240E6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SetBuild(</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build)</w:t>
      </w:r>
    </w:p>
    <w:p w14:paraId="4949D2C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3028BCD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_character.Build = build;</w:t>
      </w:r>
    </w:p>
    <w:p w14:paraId="25E1710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54BADD9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1FD47401" w14:textId="75085296"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B5547FD" w14:textId="7ABEA33C"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E893AFD" w14:textId="540485CE"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C8E2433" w14:textId="2EFB0DA2"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7046CE13" w14:textId="0A189480"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C05A0BA" w14:textId="3C6797F0"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D3CA6B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34730508"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lastRenderedPageBreak/>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SetHairColor(</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hairColor)</w:t>
      </w:r>
    </w:p>
    <w:p w14:paraId="3B94E65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A564B2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_character.HairColor = hairColor;</w:t>
      </w:r>
    </w:p>
    <w:p w14:paraId="3B8F3C4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0107CFA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23B5F01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5C7911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SetEyeColor(</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eyeColor)</w:t>
      </w:r>
    </w:p>
    <w:p w14:paraId="24153D2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DD8396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_character.EyeColor = eyeColor;</w:t>
      </w:r>
    </w:p>
    <w:p w14:paraId="4B1E1A8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5CEBF4B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3173A1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D1C4DA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SetClothing(</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xml:space="preserve"> clothing)</w:t>
      </w:r>
    </w:p>
    <w:p w14:paraId="11DB326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212A024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_character.Clothing = clothing;</w:t>
      </w:r>
    </w:p>
    <w:p w14:paraId="63A6E5C3"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14C966F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0D801EF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0730F8F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ICharacterBuilder SetInventory(List&lt;</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&gt; inventory)</w:t>
      </w:r>
    </w:p>
    <w:p w14:paraId="7CCD0D8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18BD08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_character.Inventory = inventory;</w:t>
      </w:r>
    </w:p>
    <w:p w14:paraId="4BCC7E2C"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this</w:t>
      </w:r>
      <w:r w:rsidRPr="00F50B3C">
        <w:rPr>
          <w:rFonts w:ascii="Cascadia Mono" w:eastAsiaTheme="minorEastAsia" w:hAnsi="Cascadia Mono" w:cs="Cascadia Mono"/>
          <w:color w:val="000000"/>
          <w:sz w:val="19"/>
          <w:szCs w:val="19"/>
          <w:lang w:val="en-US" w:eastAsia="ru-RU"/>
        </w:rPr>
        <w:t>;</w:t>
      </w:r>
    </w:p>
    <w:p w14:paraId="7F114CB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55B9673E"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4BA901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public</w:t>
      </w:r>
      <w:r w:rsidRPr="00F50B3C">
        <w:rPr>
          <w:rFonts w:ascii="Cascadia Mono" w:eastAsiaTheme="minorEastAsia" w:hAnsi="Cascadia Mono" w:cs="Cascadia Mono"/>
          <w:color w:val="000000"/>
          <w:sz w:val="19"/>
          <w:szCs w:val="19"/>
          <w:lang w:val="en-US" w:eastAsia="ru-RU"/>
        </w:rPr>
        <w:t xml:space="preserve"> Character Build()</w:t>
      </w:r>
    </w:p>
    <w:p w14:paraId="4437732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1E49E8C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return</w:t>
      </w:r>
      <w:r w:rsidRPr="00F50B3C">
        <w:rPr>
          <w:rFonts w:ascii="Cascadia Mono" w:eastAsiaTheme="minorEastAsia" w:hAnsi="Cascadia Mono" w:cs="Cascadia Mono"/>
          <w:color w:val="000000"/>
          <w:sz w:val="19"/>
          <w:szCs w:val="19"/>
          <w:lang w:val="en-US" w:eastAsia="ru-RU"/>
        </w:rPr>
        <w:t xml:space="preserve"> _character;</w:t>
      </w:r>
    </w:p>
    <w:p w14:paraId="1474D27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0BA2E5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618F972A"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CA719DF"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class</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2B91AF"/>
          <w:sz w:val="19"/>
          <w:szCs w:val="19"/>
          <w:lang w:val="en-US" w:eastAsia="ru-RU"/>
        </w:rPr>
        <w:t>Program</w:t>
      </w:r>
    </w:p>
    <w:p w14:paraId="1198644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1E4B5FE5"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static</w:t>
      </w: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void</w:t>
      </w:r>
      <w:r w:rsidRPr="00F50B3C">
        <w:rPr>
          <w:rFonts w:ascii="Cascadia Mono" w:eastAsiaTheme="minorEastAsia" w:hAnsi="Cascadia Mono" w:cs="Cascadia Mono"/>
          <w:color w:val="000000"/>
          <w:sz w:val="19"/>
          <w:szCs w:val="19"/>
          <w:lang w:val="en-US" w:eastAsia="ru-RU"/>
        </w:rPr>
        <w:t xml:space="preserve"> Main(</w:t>
      </w:r>
      <w:r w:rsidRPr="00F50B3C">
        <w:rPr>
          <w:rFonts w:ascii="Cascadia Mono" w:eastAsiaTheme="minorEastAsia" w:hAnsi="Cascadia Mono" w:cs="Cascadia Mono"/>
          <w:color w:val="0000FF"/>
          <w:sz w:val="19"/>
          <w:szCs w:val="19"/>
          <w:lang w:val="en-US" w:eastAsia="ru-RU"/>
        </w:rPr>
        <w:t>string</w:t>
      </w:r>
      <w:r w:rsidRPr="00F50B3C">
        <w:rPr>
          <w:rFonts w:ascii="Cascadia Mono" w:eastAsiaTheme="minorEastAsia" w:hAnsi="Cascadia Mono" w:cs="Cascadia Mono"/>
          <w:color w:val="000000"/>
          <w:sz w:val="19"/>
          <w:szCs w:val="19"/>
          <w:lang w:val="en-US" w:eastAsia="ru-RU"/>
        </w:rPr>
        <w:t>[] args)</w:t>
      </w:r>
    </w:p>
    <w:p w14:paraId="4CAA89D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p>
    <w:p w14:paraId="4576D90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Console.OutputEncoding = System.Text.Encoding.Unicode;</w:t>
      </w:r>
    </w:p>
    <w:p w14:paraId="7B714FF6"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Створюємо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білдера</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для</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героя</w:t>
      </w:r>
    </w:p>
    <w:p w14:paraId="45158FD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var</w:t>
      </w:r>
      <w:r w:rsidRPr="00F50B3C">
        <w:rPr>
          <w:rFonts w:ascii="Cascadia Mono" w:eastAsiaTheme="minorEastAsia" w:hAnsi="Cascadia Mono" w:cs="Cascadia Mono"/>
          <w:color w:val="000000"/>
          <w:sz w:val="19"/>
          <w:szCs w:val="19"/>
          <w:lang w:val="en-US" w:eastAsia="ru-RU"/>
        </w:rPr>
        <w:t xml:space="preserve"> heroBuilder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HeroBuilder();</w:t>
      </w:r>
    </w:p>
    <w:p w14:paraId="673B4414"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67AF9678"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8000"/>
          <w:sz w:val="19"/>
          <w:szCs w:val="19"/>
          <w:lang w:val="ru-RU" w:eastAsia="ru-RU"/>
        </w:rPr>
        <w:t>// Створюємо директора і викликаємо метод будівництва героя</w:t>
      </w:r>
    </w:p>
    <w:p w14:paraId="562C665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50B3C">
        <w:rPr>
          <w:rFonts w:ascii="Cascadia Mono" w:eastAsiaTheme="minorEastAsia" w:hAnsi="Cascadia Mono" w:cs="Cascadia Mono"/>
          <w:color w:val="0000FF"/>
          <w:sz w:val="19"/>
          <w:szCs w:val="19"/>
          <w:lang w:val="en-US" w:eastAsia="ru-RU"/>
        </w:rPr>
        <w:t>var</w:t>
      </w:r>
      <w:r w:rsidRPr="00F50B3C">
        <w:rPr>
          <w:rFonts w:ascii="Cascadia Mono" w:eastAsiaTheme="minorEastAsia" w:hAnsi="Cascadia Mono" w:cs="Cascadia Mono"/>
          <w:color w:val="000000"/>
          <w:sz w:val="19"/>
          <w:szCs w:val="19"/>
          <w:lang w:val="en-US" w:eastAsia="ru-RU"/>
        </w:rPr>
        <w:t xml:space="preserve"> heroDirector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CharacterDirector(heroBuilder);</w:t>
      </w:r>
    </w:p>
    <w:p w14:paraId="005DFA6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heroDirector.ConstructCharacter();</w:t>
      </w:r>
    </w:p>
    <w:p w14:paraId="305C3E7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DD587D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Отримуємо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героя</w:t>
      </w:r>
    </w:p>
    <w:p w14:paraId="63CA24B1"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var</w:t>
      </w:r>
      <w:r w:rsidRPr="00F50B3C">
        <w:rPr>
          <w:rFonts w:ascii="Cascadia Mono" w:eastAsiaTheme="minorEastAsia" w:hAnsi="Cascadia Mono" w:cs="Cascadia Mono"/>
          <w:color w:val="000000"/>
          <w:sz w:val="19"/>
          <w:szCs w:val="19"/>
          <w:lang w:val="en-US" w:eastAsia="ru-RU"/>
        </w:rPr>
        <w:t xml:space="preserve"> hero = heroBuilder.Build();</w:t>
      </w:r>
    </w:p>
    <w:p w14:paraId="5CEE7A5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43D8F004"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8000"/>
          <w:sz w:val="19"/>
          <w:szCs w:val="19"/>
          <w:lang w:val="ru-RU" w:eastAsia="ru-RU"/>
        </w:rPr>
        <w:t>// Виводимо інформацію про героя</w:t>
      </w:r>
    </w:p>
    <w:p w14:paraId="747CA610"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Console.WriteLine(</w:t>
      </w:r>
      <w:r>
        <w:rPr>
          <w:rFonts w:ascii="Cascadia Mono" w:eastAsiaTheme="minorEastAsia" w:hAnsi="Cascadia Mono" w:cs="Cascadia Mono"/>
          <w:color w:val="A31515"/>
          <w:sz w:val="19"/>
          <w:szCs w:val="19"/>
          <w:lang w:val="ru-RU" w:eastAsia="ru-RU"/>
        </w:rPr>
        <w:t>"Інформація про героя:"</w:t>
      </w:r>
      <w:r>
        <w:rPr>
          <w:rFonts w:ascii="Cascadia Mono" w:eastAsiaTheme="minorEastAsia" w:hAnsi="Cascadia Mono" w:cs="Cascadia Mono"/>
          <w:color w:val="000000"/>
          <w:sz w:val="19"/>
          <w:szCs w:val="19"/>
          <w:lang w:val="ru-RU" w:eastAsia="ru-RU"/>
        </w:rPr>
        <w:t>);</w:t>
      </w:r>
    </w:p>
    <w:p w14:paraId="6CFBA121"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hero.DisplayInfo();</w:t>
      </w:r>
    </w:p>
    <w:p w14:paraId="0C616FCB"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110A7B84"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Тепер створимо ворога за допомогою того ж білдера</w:t>
      </w:r>
    </w:p>
    <w:p w14:paraId="5A313657"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00FF"/>
          <w:sz w:val="19"/>
          <w:szCs w:val="19"/>
          <w:lang w:val="ru-RU" w:eastAsia="ru-RU"/>
        </w:rPr>
        <w:t>var</w:t>
      </w:r>
      <w:r>
        <w:rPr>
          <w:rFonts w:ascii="Cascadia Mono" w:eastAsiaTheme="minorEastAsia" w:hAnsi="Cascadia Mono" w:cs="Cascadia Mono"/>
          <w:color w:val="000000"/>
          <w:sz w:val="19"/>
          <w:szCs w:val="19"/>
          <w:lang w:val="ru-RU" w:eastAsia="ru-RU"/>
        </w:rPr>
        <w:t xml:space="preserve"> enemyBuilder = </w:t>
      </w:r>
      <w:r>
        <w:rPr>
          <w:rFonts w:ascii="Cascadia Mono" w:eastAsiaTheme="minorEastAsia" w:hAnsi="Cascadia Mono" w:cs="Cascadia Mono"/>
          <w:color w:val="0000FF"/>
          <w:sz w:val="19"/>
          <w:szCs w:val="19"/>
          <w:lang w:val="ru-RU" w:eastAsia="ru-RU"/>
        </w:rPr>
        <w:t>new</w:t>
      </w:r>
      <w:r>
        <w:rPr>
          <w:rFonts w:ascii="Cascadia Mono" w:eastAsiaTheme="minorEastAsia" w:hAnsi="Cascadia Mono" w:cs="Cascadia Mono"/>
          <w:color w:val="000000"/>
          <w:sz w:val="19"/>
          <w:szCs w:val="19"/>
          <w:lang w:val="ru-RU" w:eastAsia="ru-RU"/>
        </w:rPr>
        <w:t xml:space="preserve"> EnemyBuilder();</w:t>
      </w:r>
    </w:p>
    <w:p w14:paraId="2CFE9B12"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3E8FD7DB"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r>
        <w:rPr>
          <w:rFonts w:ascii="Cascadia Mono" w:eastAsiaTheme="minorEastAsia" w:hAnsi="Cascadia Mono" w:cs="Cascadia Mono"/>
          <w:color w:val="008000"/>
          <w:sz w:val="19"/>
          <w:szCs w:val="19"/>
          <w:lang w:val="ru-RU" w:eastAsia="ru-RU"/>
        </w:rPr>
        <w:t>// Створюємо директора для ворога і викликаємо метод будівництва</w:t>
      </w:r>
    </w:p>
    <w:p w14:paraId="2F58CFFD"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Pr>
          <w:rFonts w:ascii="Cascadia Mono" w:eastAsiaTheme="minorEastAsia" w:hAnsi="Cascadia Mono" w:cs="Cascadia Mono"/>
          <w:color w:val="000000"/>
          <w:sz w:val="19"/>
          <w:szCs w:val="19"/>
          <w:lang w:val="ru-RU" w:eastAsia="ru-RU"/>
        </w:rPr>
        <w:t xml:space="preserve">            </w:t>
      </w:r>
      <w:r w:rsidRPr="00F50B3C">
        <w:rPr>
          <w:rFonts w:ascii="Cascadia Mono" w:eastAsiaTheme="minorEastAsia" w:hAnsi="Cascadia Mono" w:cs="Cascadia Mono"/>
          <w:color w:val="0000FF"/>
          <w:sz w:val="19"/>
          <w:szCs w:val="19"/>
          <w:lang w:val="en-US" w:eastAsia="ru-RU"/>
        </w:rPr>
        <w:t>var</w:t>
      </w:r>
      <w:r w:rsidRPr="00F50B3C">
        <w:rPr>
          <w:rFonts w:ascii="Cascadia Mono" w:eastAsiaTheme="minorEastAsia" w:hAnsi="Cascadia Mono" w:cs="Cascadia Mono"/>
          <w:color w:val="000000"/>
          <w:sz w:val="19"/>
          <w:szCs w:val="19"/>
          <w:lang w:val="en-US" w:eastAsia="ru-RU"/>
        </w:rPr>
        <w:t xml:space="preserve"> enemyDirector = </w:t>
      </w:r>
      <w:r w:rsidRPr="00F50B3C">
        <w:rPr>
          <w:rFonts w:ascii="Cascadia Mono" w:eastAsiaTheme="minorEastAsia" w:hAnsi="Cascadia Mono" w:cs="Cascadia Mono"/>
          <w:color w:val="0000FF"/>
          <w:sz w:val="19"/>
          <w:szCs w:val="19"/>
          <w:lang w:val="en-US" w:eastAsia="ru-RU"/>
        </w:rPr>
        <w:t>new</w:t>
      </w:r>
      <w:r w:rsidRPr="00F50B3C">
        <w:rPr>
          <w:rFonts w:ascii="Cascadia Mono" w:eastAsiaTheme="minorEastAsia" w:hAnsi="Cascadia Mono" w:cs="Cascadia Mono"/>
          <w:color w:val="000000"/>
          <w:sz w:val="19"/>
          <w:szCs w:val="19"/>
          <w:lang w:val="en-US" w:eastAsia="ru-RU"/>
        </w:rPr>
        <w:t xml:space="preserve"> CharacterDirector(enemyBuilder);</w:t>
      </w:r>
    </w:p>
    <w:p w14:paraId="7D2FF82B"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enemyDirector.ConstructCharacter();</w:t>
      </w:r>
    </w:p>
    <w:p w14:paraId="345092F7"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1222E5A0"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Отримуємо</w:t>
      </w:r>
      <w:r w:rsidRPr="00F50B3C">
        <w:rPr>
          <w:rFonts w:ascii="Cascadia Mono" w:eastAsiaTheme="minorEastAsia" w:hAnsi="Cascadia Mono" w:cs="Cascadia Mono"/>
          <w:color w:val="008000"/>
          <w:sz w:val="19"/>
          <w:szCs w:val="19"/>
          <w:lang w:val="en-US" w:eastAsia="ru-RU"/>
        </w:rPr>
        <w:t xml:space="preserve"> </w:t>
      </w:r>
      <w:r>
        <w:rPr>
          <w:rFonts w:ascii="Cascadia Mono" w:eastAsiaTheme="minorEastAsia" w:hAnsi="Cascadia Mono" w:cs="Cascadia Mono"/>
          <w:color w:val="008000"/>
          <w:sz w:val="19"/>
          <w:szCs w:val="19"/>
          <w:lang w:val="ru-RU" w:eastAsia="ru-RU"/>
        </w:rPr>
        <w:t>ворога</w:t>
      </w:r>
    </w:p>
    <w:p w14:paraId="5FCFE112"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r w:rsidRPr="00F50B3C">
        <w:rPr>
          <w:rFonts w:ascii="Cascadia Mono" w:eastAsiaTheme="minorEastAsia" w:hAnsi="Cascadia Mono" w:cs="Cascadia Mono"/>
          <w:color w:val="000000"/>
          <w:sz w:val="19"/>
          <w:szCs w:val="19"/>
          <w:lang w:val="en-US" w:eastAsia="ru-RU"/>
        </w:rPr>
        <w:t xml:space="preserve">            </w:t>
      </w:r>
      <w:r w:rsidRPr="00F50B3C">
        <w:rPr>
          <w:rFonts w:ascii="Cascadia Mono" w:eastAsiaTheme="minorEastAsia" w:hAnsi="Cascadia Mono" w:cs="Cascadia Mono"/>
          <w:color w:val="0000FF"/>
          <w:sz w:val="19"/>
          <w:szCs w:val="19"/>
          <w:lang w:val="en-US" w:eastAsia="ru-RU"/>
        </w:rPr>
        <w:t>var</w:t>
      </w:r>
      <w:r w:rsidRPr="00F50B3C">
        <w:rPr>
          <w:rFonts w:ascii="Cascadia Mono" w:eastAsiaTheme="minorEastAsia" w:hAnsi="Cascadia Mono" w:cs="Cascadia Mono"/>
          <w:color w:val="000000"/>
          <w:sz w:val="19"/>
          <w:szCs w:val="19"/>
          <w:lang w:val="en-US" w:eastAsia="ru-RU"/>
        </w:rPr>
        <w:t xml:space="preserve"> enemy = enemyBuilder.Build();</w:t>
      </w:r>
    </w:p>
    <w:p w14:paraId="44FA6759" w14:textId="77777777" w:rsidR="00F50B3C" w:rsidRP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en-US" w:eastAsia="ru-RU"/>
        </w:rPr>
      </w:pPr>
    </w:p>
    <w:p w14:paraId="555BAC2E"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sidRPr="00F50B3C">
        <w:rPr>
          <w:rFonts w:ascii="Cascadia Mono" w:eastAsiaTheme="minorEastAsia" w:hAnsi="Cascadia Mono" w:cs="Cascadia Mono"/>
          <w:color w:val="000000"/>
          <w:sz w:val="19"/>
          <w:szCs w:val="19"/>
          <w:lang w:val="en-US" w:eastAsia="ru-RU"/>
        </w:rPr>
        <w:t xml:space="preserve">            </w:t>
      </w:r>
      <w:r>
        <w:rPr>
          <w:rFonts w:ascii="Cascadia Mono" w:eastAsiaTheme="minorEastAsia" w:hAnsi="Cascadia Mono" w:cs="Cascadia Mono"/>
          <w:color w:val="008000"/>
          <w:sz w:val="19"/>
          <w:szCs w:val="19"/>
          <w:lang w:val="ru-RU" w:eastAsia="ru-RU"/>
        </w:rPr>
        <w:t>// Виводимо інформацію про ворога</w:t>
      </w:r>
    </w:p>
    <w:p w14:paraId="38E93B4D"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Console.WriteLine(</w:t>
      </w:r>
      <w:r>
        <w:rPr>
          <w:rFonts w:ascii="Cascadia Mono" w:eastAsiaTheme="minorEastAsia" w:hAnsi="Cascadia Mono" w:cs="Cascadia Mono"/>
          <w:color w:val="A31515"/>
          <w:sz w:val="19"/>
          <w:szCs w:val="19"/>
          <w:lang w:val="ru-RU" w:eastAsia="ru-RU"/>
        </w:rPr>
        <w:t>"\nІнформація про ворога:"</w:t>
      </w:r>
      <w:r>
        <w:rPr>
          <w:rFonts w:ascii="Cascadia Mono" w:eastAsiaTheme="minorEastAsia" w:hAnsi="Cascadia Mono" w:cs="Cascadia Mono"/>
          <w:color w:val="000000"/>
          <w:sz w:val="19"/>
          <w:szCs w:val="19"/>
          <w:lang w:val="ru-RU" w:eastAsia="ru-RU"/>
        </w:rPr>
        <w:t>);</w:t>
      </w:r>
    </w:p>
    <w:p w14:paraId="6694C399"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enemy.DisplayInfo();</w:t>
      </w:r>
    </w:p>
    <w:p w14:paraId="7420C17C"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27ABAA62" w14:textId="77777777"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 xml:space="preserve">    }</w:t>
      </w:r>
    </w:p>
    <w:p w14:paraId="7FB440A6" w14:textId="44FD0FBD" w:rsidR="00F50B3C" w:rsidRDefault="00F50B3C"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r>
        <w:rPr>
          <w:rFonts w:ascii="Cascadia Mono" w:eastAsiaTheme="minorEastAsia" w:hAnsi="Cascadia Mono" w:cs="Cascadia Mono"/>
          <w:color w:val="000000"/>
          <w:sz w:val="19"/>
          <w:szCs w:val="19"/>
          <w:lang w:val="ru-RU" w:eastAsia="ru-RU"/>
        </w:rPr>
        <w:t>}</w:t>
      </w:r>
    </w:p>
    <w:p w14:paraId="3B518D84" w14:textId="781D8413" w:rsidR="00256861" w:rsidRDefault="00256861"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1F60C4DD" w14:textId="517E8C5D" w:rsidR="00256861" w:rsidRDefault="00256861"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7EDB99B5" w14:textId="0520E123" w:rsidR="00256861" w:rsidRDefault="00256861"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5969B748" w14:textId="77777777" w:rsidR="00256861" w:rsidRDefault="00256861" w:rsidP="00F50B3C">
      <w:pPr>
        <w:autoSpaceDE w:val="0"/>
        <w:autoSpaceDN w:val="0"/>
        <w:adjustRightInd w:val="0"/>
        <w:spacing w:after="0" w:line="240" w:lineRule="auto"/>
        <w:rPr>
          <w:rFonts w:ascii="Cascadia Mono" w:eastAsiaTheme="minorEastAsia" w:hAnsi="Cascadia Mono" w:cs="Cascadia Mono"/>
          <w:color w:val="000000"/>
          <w:sz w:val="19"/>
          <w:szCs w:val="19"/>
          <w:lang w:val="ru-RU" w:eastAsia="ru-RU"/>
        </w:rPr>
      </w:pPr>
    </w:p>
    <w:p w14:paraId="5BFF8942" w14:textId="77777777" w:rsidR="00256861" w:rsidRDefault="00256861" w:rsidP="00F50B3C">
      <w:pPr>
        <w:tabs>
          <w:tab w:val="left" w:pos="997"/>
        </w:tabs>
        <w:rPr>
          <w:b/>
          <w:lang w:val="ru-RU"/>
        </w:rPr>
      </w:pPr>
    </w:p>
    <w:p w14:paraId="406F1EE4" w14:textId="0726867D" w:rsidR="00F50B3C" w:rsidRDefault="00256861" w:rsidP="00F50B3C">
      <w:pPr>
        <w:tabs>
          <w:tab w:val="left" w:pos="997"/>
        </w:tabs>
        <w:rPr>
          <w:b/>
          <w:lang w:val="ru-RU"/>
        </w:rPr>
      </w:pPr>
      <w:r w:rsidRPr="00256861">
        <w:rPr>
          <w:b/>
          <w:lang w:val="ru-RU"/>
        </w:rPr>
        <w:drawing>
          <wp:inline distT="0" distB="0" distL="0" distR="0" wp14:anchorId="7D5D1A43" wp14:editId="49218752">
            <wp:extent cx="6299835" cy="2645410"/>
            <wp:effectExtent l="0" t="0" r="571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2645410"/>
                    </a:xfrm>
                    <a:prstGeom prst="rect">
                      <a:avLst/>
                    </a:prstGeom>
                  </pic:spPr>
                </pic:pic>
              </a:graphicData>
            </a:graphic>
          </wp:inline>
        </w:drawing>
      </w:r>
    </w:p>
    <w:p w14:paraId="6C021910" w14:textId="3E65603E" w:rsidR="00256861" w:rsidRPr="00F50B3C" w:rsidRDefault="00256861" w:rsidP="00F50B3C">
      <w:pPr>
        <w:tabs>
          <w:tab w:val="left" w:pos="997"/>
        </w:tabs>
        <w:rPr>
          <w:b/>
          <w:lang w:val="ru-RU"/>
        </w:rPr>
      </w:pPr>
      <w:r w:rsidRPr="00256861">
        <w:rPr>
          <w:b/>
          <w:lang w:val="ru-RU"/>
        </w:rPr>
        <w:drawing>
          <wp:inline distT="0" distB="0" distL="0" distR="0" wp14:anchorId="5229FE84" wp14:editId="3015FF8C">
            <wp:extent cx="5092962" cy="4127712"/>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2962" cy="4127712"/>
                    </a:xfrm>
                    <a:prstGeom prst="rect">
                      <a:avLst/>
                    </a:prstGeom>
                  </pic:spPr>
                </pic:pic>
              </a:graphicData>
            </a:graphic>
          </wp:inline>
        </w:drawing>
      </w:r>
      <w:bookmarkStart w:id="0" w:name="_GoBack"/>
      <w:bookmarkEnd w:id="0"/>
    </w:p>
    <w:sectPr w:rsidR="00256861" w:rsidRPr="00F50B3C" w:rsidSect="009F131C">
      <w:headerReference w:type="default" r:id="rId16"/>
      <w:headerReference w:type="first" r:id="rId17"/>
      <w:pgSz w:w="11906" w:h="16838"/>
      <w:pgMar w:top="50" w:right="567" w:bottom="567" w:left="1418"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18130" w14:textId="77777777" w:rsidR="0002022D" w:rsidRDefault="0002022D">
      <w:r>
        <w:separator/>
      </w:r>
    </w:p>
  </w:endnote>
  <w:endnote w:type="continuationSeparator" w:id="0">
    <w:p w14:paraId="2DD87903" w14:textId="77777777" w:rsidR="0002022D" w:rsidRDefault="0002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Peterburg">
    <w:altName w:val="Times New Roman"/>
    <w:charset w:val="00"/>
    <w:family w:val="auto"/>
    <w:pitch w:val="variable"/>
    <w:sig w:usb0="00000207" w:usb1="00000000" w:usb2="00000000" w:usb3="00000000" w:csb0="00000017" w:csb1="00000000"/>
  </w:font>
  <w:font w:name="Plotter">
    <w:altName w:val="Lucida Console"/>
    <w:panose1 w:val="00000000000000000000"/>
    <w:charset w:val="00"/>
    <w:family w:val="modern"/>
    <w:notTrueType/>
    <w:pitch w:val="fixed"/>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 w:name="Segoe UI Symbol">
    <w:panose1 w:val="020B0502040204020203"/>
    <w:charset w:val="00"/>
    <w:family w:val="swiss"/>
    <w:pitch w:val="variable"/>
    <w:sig w:usb0="800001E3" w:usb1="1200FFEF" w:usb2="00040000" w:usb3="00000000" w:csb0="00000001" w:csb1="00000000"/>
  </w:font>
  <w:font w:name="Journal">
    <w:altName w:val="Times New Roman"/>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D19E6" w14:textId="77777777" w:rsidR="0002022D" w:rsidRDefault="0002022D">
      <w:r>
        <w:separator/>
      </w:r>
    </w:p>
  </w:footnote>
  <w:footnote w:type="continuationSeparator" w:id="0">
    <w:p w14:paraId="39DB2D06" w14:textId="77777777" w:rsidR="0002022D" w:rsidRDefault="000202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E988F" w14:textId="3E02596D" w:rsidR="00F50B3C" w:rsidRDefault="00F50B3C">
    <w:pPr>
      <w:pStyle w:val="a3"/>
    </w:pPr>
    <w:r>
      <w:rPr>
        <w:noProof/>
        <w:lang w:val="ru-RU" w:eastAsia="ru-RU"/>
      </w:rPr>
      <mc:AlternateContent>
        <mc:Choice Requires="wpg">
          <w:drawing>
            <wp:anchor distT="0" distB="0" distL="114300" distR="114300" simplePos="0" relativeHeight="251657728" behindDoc="0" locked="1" layoutInCell="0" allowOverlap="1" wp14:anchorId="2F63A948" wp14:editId="1C45D4D3">
              <wp:simplePos x="0" y="0"/>
              <wp:positionH relativeFrom="page">
                <wp:posOffset>714375</wp:posOffset>
              </wp:positionH>
              <wp:positionV relativeFrom="page">
                <wp:posOffset>247650</wp:posOffset>
              </wp:positionV>
              <wp:extent cx="6588760" cy="10189210"/>
              <wp:effectExtent l="0" t="0" r="2540" b="2540"/>
              <wp:wrapNone/>
              <wp:docPr id="142" name="Группа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3" name="Rectangle 2"/>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144" name="Line 3"/>
                      <wps:cNvCnPr/>
                      <wps:spPr bwMode="auto">
                        <a:xfrm>
                          <a:off x="1093" y="18949"/>
                          <a:ext cx="2" cy="1040"/>
                        </a:xfrm>
                        <a:prstGeom prst="line">
                          <a:avLst/>
                        </a:prstGeom>
                        <a:noFill/>
                        <a:ln w="25400">
                          <a:solidFill>
                            <a:srgbClr val="000000"/>
                          </a:solidFill>
                          <a:round/>
                          <a:headEnd/>
                          <a:tailEnd/>
                        </a:ln>
                        <a:effectLst/>
                      </wps:spPr>
                      <wps:bodyPr/>
                    </wps:wsp>
                    <wps:wsp>
                      <wps:cNvPr id="145" name="Line 4"/>
                      <wps:cNvCnPr/>
                      <wps:spPr bwMode="auto">
                        <a:xfrm>
                          <a:off x="10" y="18941"/>
                          <a:ext cx="19967" cy="1"/>
                        </a:xfrm>
                        <a:prstGeom prst="line">
                          <a:avLst/>
                        </a:prstGeom>
                        <a:noFill/>
                        <a:ln w="25400">
                          <a:solidFill>
                            <a:srgbClr val="000000"/>
                          </a:solidFill>
                          <a:round/>
                          <a:headEnd/>
                          <a:tailEnd/>
                        </a:ln>
                        <a:effectLst/>
                      </wps:spPr>
                      <wps:bodyPr/>
                    </wps:wsp>
                    <wps:wsp>
                      <wps:cNvPr id="146" name="Line 5"/>
                      <wps:cNvCnPr/>
                      <wps:spPr bwMode="auto">
                        <a:xfrm>
                          <a:off x="2186" y="18949"/>
                          <a:ext cx="2" cy="1040"/>
                        </a:xfrm>
                        <a:prstGeom prst="line">
                          <a:avLst/>
                        </a:prstGeom>
                        <a:noFill/>
                        <a:ln w="25400">
                          <a:solidFill>
                            <a:srgbClr val="000000"/>
                          </a:solidFill>
                          <a:round/>
                          <a:headEnd/>
                          <a:tailEnd/>
                        </a:ln>
                        <a:effectLst/>
                      </wps:spPr>
                      <wps:bodyPr/>
                    </wps:wsp>
                    <wps:wsp>
                      <wps:cNvPr id="147" name="Line 6"/>
                      <wps:cNvCnPr/>
                      <wps:spPr bwMode="auto">
                        <a:xfrm>
                          <a:off x="4919" y="18949"/>
                          <a:ext cx="2" cy="1040"/>
                        </a:xfrm>
                        <a:prstGeom prst="line">
                          <a:avLst/>
                        </a:prstGeom>
                        <a:noFill/>
                        <a:ln w="25400">
                          <a:solidFill>
                            <a:srgbClr val="000000"/>
                          </a:solidFill>
                          <a:round/>
                          <a:headEnd/>
                          <a:tailEnd/>
                        </a:ln>
                        <a:effectLst/>
                      </wps:spPr>
                      <wps:bodyPr/>
                    </wps:wsp>
                    <wps:wsp>
                      <wps:cNvPr id="148" name="Line 7"/>
                      <wps:cNvCnPr/>
                      <wps:spPr bwMode="auto">
                        <a:xfrm>
                          <a:off x="6557" y="18959"/>
                          <a:ext cx="2" cy="1030"/>
                        </a:xfrm>
                        <a:prstGeom prst="line">
                          <a:avLst/>
                        </a:prstGeom>
                        <a:noFill/>
                        <a:ln w="25400">
                          <a:solidFill>
                            <a:srgbClr val="000000"/>
                          </a:solidFill>
                          <a:round/>
                          <a:headEnd/>
                          <a:tailEnd/>
                        </a:ln>
                        <a:effectLst/>
                      </wps:spPr>
                      <wps:bodyPr/>
                    </wps:wsp>
                    <wps:wsp>
                      <wps:cNvPr id="149" name="Line 8"/>
                      <wps:cNvCnPr/>
                      <wps:spPr bwMode="auto">
                        <a:xfrm>
                          <a:off x="7650" y="18949"/>
                          <a:ext cx="2" cy="1030"/>
                        </a:xfrm>
                        <a:prstGeom prst="line">
                          <a:avLst/>
                        </a:prstGeom>
                        <a:noFill/>
                        <a:ln w="25400">
                          <a:solidFill>
                            <a:srgbClr val="000000"/>
                          </a:solidFill>
                          <a:round/>
                          <a:headEnd/>
                          <a:tailEnd/>
                        </a:ln>
                        <a:effectLst/>
                      </wps:spPr>
                      <wps:bodyPr/>
                    </wps:wsp>
                    <wps:wsp>
                      <wps:cNvPr id="150" name="Line 9"/>
                      <wps:cNvCnPr/>
                      <wps:spPr bwMode="auto">
                        <a:xfrm>
                          <a:off x="18905" y="18949"/>
                          <a:ext cx="4" cy="1040"/>
                        </a:xfrm>
                        <a:prstGeom prst="line">
                          <a:avLst/>
                        </a:prstGeom>
                        <a:noFill/>
                        <a:ln w="25400">
                          <a:solidFill>
                            <a:srgbClr val="000000"/>
                          </a:solidFill>
                          <a:round/>
                          <a:headEnd/>
                          <a:tailEnd/>
                        </a:ln>
                        <a:effectLst/>
                      </wps:spPr>
                      <wps:bodyPr/>
                    </wps:wsp>
                    <wps:wsp>
                      <wps:cNvPr id="151" name="Line 10"/>
                      <wps:cNvCnPr/>
                      <wps:spPr bwMode="auto">
                        <a:xfrm>
                          <a:off x="10" y="19293"/>
                          <a:ext cx="7621" cy="2"/>
                        </a:xfrm>
                        <a:prstGeom prst="line">
                          <a:avLst/>
                        </a:prstGeom>
                        <a:noFill/>
                        <a:ln w="12700">
                          <a:solidFill>
                            <a:srgbClr val="000000"/>
                          </a:solidFill>
                          <a:round/>
                          <a:headEnd/>
                          <a:tailEnd/>
                        </a:ln>
                        <a:effectLst/>
                      </wps:spPr>
                      <wps:bodyPr/>
                    </wps:wsp>
                    <wps:wsp>
                      <wps:cNvPr id="152" name="Line 11"/>
                      <wps:cNvCnPr/>
                      <wps:spPr bwMode="auto">
                        <a:xfrm>
                          <a:off x="10" y="19646"/>
                          <a:ext cx="7621" cy="1"/>
                        </a:xfrm>
                        <a:prstGeom prst="line">
                          <a:avLst/>
                        </a:prstGeom>
                        <a:noFill/>
                        <a:ln w="25400">
                          <a:solidFill>
                            <a:srgbClr val="000000"/>
                          </a:solidFill>
                          <a:round/>
                          <a:headEnd/>
                          <a:tailEnd/>
                        </a:ln>
                        <a:effectLst/>
                      </wps:spPr>
                      <wps:bodyPr/>
                    </wps:wsp>
                    <wps:wsp>
                      <wps:cNvPr id="153" name="Line 12"/>
                      <wps:cNvCnPr/>
                      <wps:spPr bwMode="auto">
                        <a:xfrm>
                          <a:off x="18919" y="19296"/>
                          <a:ext cx="1071" cy="1"/>
                        </a:xfrm>
                        <a:prstGeom prst="line">
                          <a:avLst/>
                        </a:prstGeom>
                        <a:noFill/>
                        <a:ln w="12700">
                          <a:solidFill>
                            <a:srgbClr val="000000"/>
                          </a:solidFill>
                          <a:round/>
                          <a:headEnd/>
                          <a:tailEnd/>
                        </a:ln>
                        <a:effectLst/>
                      </wps:spPr>
                      <wps:bodyPr/>
                    </wps:wsp>
                    <wps:wsp>
                      <wps:cNvPr id="154" name="Rectangle 13"/>
                      <wps:cNvSpPr>
                        <a:spLocks noChangeArrowheads="1"/>
                      </wps:cNvSpPr>
                      <wps:spPr bwMode="auto">
                        <a:xfrm>
                          <a:off x="54" y="19660"/>
                          <a:ext cx="1000" cy="309"/>
                        </a:xfrm>
                        <a:prstGeom prst="rect">
                          <a:avLst/>
                        </a:prstGeom>
                        <a:noFill/>
                        <a:ln>
                          <a:noFill/>
                        </a:ln>
                        <a:effectLst/>
                      </wps:spPr>
                      <wps:txbx>
                        <w:txbxContent>
                          <w:p w14:paraId="2B591C93" w14:textId="77777777" w:rsidR="00F50B3C" w:rsidRDefault="00F50B3C">
                            <w:pPr>
                              <w:pStyle w:val="a5"/>
                              <w:jc w:val="center"/>
                              <w:rPr>
                                <w:sz w:val="18"/>
                              </w:rPr>
                            </w:pPr>
                            <w:r>
                              <w:rPr>
                                <w:sz w:val="18"/>
                              </w:rPr>
                              <w:t>Змн.</w:t>
                            </w:r>
                          </w:p>
                        </w:txbxContent>
                      </wps:txbx>
                      <wps:bodyPr rot="0" vert="horz" wrap="square" lIns="12700" tIns="12700" rIns="12700" bIns="12700" anchor="t" anchorCtr="0" upright="1">
                        <a:noAutofit/>
                      </wps:bodyPr>
                    </wps:wsp>
                    <wps:wsp>
                      <wps:cNvPr id="155" name="Rectangle 14"/>
                      <wps:cNvSpPr>
                        <a:spLocks noChangeArrowheads="1"/>
                      </wps:cNvSpPr>
                      <wps:spPr bwMode="auto">
                        <a:xfrm>
                          <a:off x="1139" y="19660"/>
                          <a:ext cx="1001" cy="309"/>
                        </a:xfrm>
                        <a:prstGeom prst="rect">
                          <a:avLst/>
                        </a:prstGeom>
                        <a:noFill/>
                        <a:ln>
                          <a:noFill/>
                        </a:ln>
                        <a:effectLst/>
                      </wps:spPr>
                      <wps:txbx>
                        <w:txbxContent>
                          <w:p w14:paraId="561C2B20" w14:textId="77777777" w:rsidR="00F50B3C" w:rsidRDefault="00F50B3C">
                            <w:pPr>
                              <w:pStyle w:val="a5"/>
                              <w:jc w:val="center"/>
                              <w:rPr>
                                <w:sz w:val="18"/>
                              </w:rPr>
                            </w:pPr>
                            <w:r>
                              <w:rPr>
                                <w:sz w:val="18"/>
                              </w:rPr>
                              <w:t>Арк.</w:t>
                            </w:r>
                          </w:p>
                        </w:txbxContent>
                      </wps:txbx>
                      <wps:bodyPr rot="0" vert="horz" wrap="square" lIns="12700" tIns="12700" rIns="12700" bIns="12700" anchor="t" anchorCtr="0" upright="1">
                        <a:noAutofit/>
                      </wps:bodyPr>
                    </wps:wsp>
                    <wps:wsp>
                      <wps:cNvPr id="156" name="Rectangle 15"/>
                      <wps:cNvSpPr>
                        <a:spLocks noChangeArrowheads="1"/>
                      </wps:cNvSpPr>
                      <wps:spPr bwMode="auto">
                        <a:xfrm>
                          <a:off x="2267" y="19660"/>
                          <a:ext cx="2573" cy="309"/>
                        </a:xfrm>
                        <a:prstGeom prst="rect">
                          <a:avLst/>
                        </a:prstGeom>
                        <a:noFill/>
                        <a:ln>
                          <a:noFill/>
                        </a:ln>
                        <a:effectLst/>
                      </wps:spPr>
                      <wps:txbx>
                        <w:txbxContent>
                          <w:p w14:paraId="0AA34943" w14:textId="77777777" w:rsidR="00F50B3C" w:rsidRDefault="00F50B3C">
                            <w:pPr>
                              <w:pStyle w:val="a5"/>
                              <w:jc w:val="center"/>
                              <w:rPr>
                                <w:sz w:val="18"/>
                              </w:rPr>
                            </w:pPr>
                            <w:r>
                              <w:rPr>
                                <w:sz w:val="18"/>
                              </w:rPr>
                              <w:t>№ докум.</w:t>
                            </w:r>
                          </w:p>
                        </w:txbxContent>
                      </wps:txbx>
                      <wps:bodyPr rot="0" vert="horz" wrap="square" lIns="12700" tIns="12700" rIns="12700" bIns="12700" anchor="t" anchorCtr="0" upright="1">
                        <a:noAutofit/>
                      </wps:bodyPr>
                    </wps:wsp>
                    <wps:wsp>
                      <wps:cNvPr id="157" name="Rectangle 16"/>
                      <wps:cNvSpPr>
                        <a:spLocks noChangeArrowheads="1"/>
                      </wps:cNvSpPr>
                      <wps:spPr bwMode="auto">
                        <a:xfrm>
                          <a:off x="4983" y="19660"/>
                          <a:ext cx="1534" cy="309"/>
                        </a:xfrm>
                        <a:prstGeom prst="rect">
                          <a:avLst/>
                        </a:prstGeom>
                        <a:noFill/>
                        <a:ln>
                          <a:noFill/>
                        </a:ln>
                        <a:effectLst/>
                      </wps:spPr>
                      <wps:txbx>
                        <w:txbxContent>
                          <w:p w14:paraId="3014C36B" w14:textId="77777777" w:rsidR="00F50B3C" w:rsidRDefault="00F50B3C">
                            <w:pPr>
                              <w:pStyle w:val="a5"/>
                              <w:jc w:val="center"/>
                              <w:rPr>
                                <w:sz w:val="18"/>
                              </w:rPr>
                            </w:pPr>
                            <w:r>
                              <w:rPr>
                                <w:sz w:val="18"/>
                              </w:rPr>
                              <w:t>Підпис</w:t>
                            </w:r>
                          </w:p>
                        </w:txbxContent>
                      </wps:txbx>
                      <wps:bodyPr rot="0" vert="horz" wrap="square" lIns="12700" tIns="12700" rIns="12700" bIns="12700" anchor="t" anchorCtr="0" upright="1">
                        <a:noAutofit/>
                      </wps:bodyPr>
                    </wps:wsp>
                    <wps:wsp>
                      <wps:cNvPr id="158" name="Rectangle 17"/>
                      <wps:cNvSpPr>
                        <a:spLocks noChangeArrowheads="1"/>
                      </wps:cNvSpPr>
                      <wps:spPr bwMode="auto">
                        <a:xfrm>
                          <a:off x="6604" y="19660"/>
                          <a:ext cx="1000" cy="309"/>
                        </a:xfrm>
                        <a:prstGeom prst="rect">
                          <a:avLst/>
                        </a:prstGeom>
                        <a:noFill/>
                        <a:ln>
                          <a:noFill/>
                        </a:ln>
                        <a:effectLst/>
                      </wps:spPr>
                      <wps:txbx>
                        <w:txbxContent>
                          <w:p w14:paraId="4E70B88F" w14:textId="77777777" w:rsidR="00F50B3C" w:rsidRDefault="00F50B3C">
                            <w:pPr>
                              <w:pStyle w:val="a5"/>
                              <w:jc w:val="center"/>
                              <w:rPr>
                                <w:sz w:val="18"/>
                              </w:rPr>
                            </w:pPr>
                            <w:r>
                              <w:rPr>
                                <w:sz w:val="18"/>
                              </w:rPr>
                              <w:t>Дата</w:t>
                            </w:r>
                          </w:p>
                        </w:txbxContent>
                      </wps:txbx>
                      <wps:bodyPr rot="0" vert="horz" wrap="square" lIns="12700" tIns="12700" rIns="12700" bIns="12700" anchor="t" anchorCtr="0" upright="1">
                        <a:noAutofit/>
                      </wps:bodyPr>
                    </wps:wsp>
                    <wps:wsp>
                      <wps:cNvPr id="159" name="Rectangle 18"/>
                      <wps:cNvSpPr>
                        <a:spLocks noChangeArrowheads="1"/>
                      </wps:cNvSpPr>
                      <wps:spPr bwMode="auto">
                        <a:xfrm>
                          <a:off x="18949" y="18977"/>
                          <a:ext cx="1001" cy="309"/>
                        </a:xfrm>
                        <a:prstGeom prst="rect">
                          <a:avLst/>
                        </a:prstGeom>
                        <a:noFill/>
                        <a:ln>
                          <a:noFill/>
                        </a:ln>
                        <a:effectLst/>
                      </wps:spPr>
                      <wps:txbx>
                        <w:txbxContent>
                          <w:p w14:paraId="222589B5" w14:textId="77777777" w:rsidR="00F50B3C" w:rsidRDefault="00F50B3C">
                            <w:pPr>
                              <w:pStyle w:val="a5"/>
                              <w:jc w:val="center"/>
                              <w:rPr>
                                <w:sz w:val="18"/>
                              </w:rPr>
                            </w:pPr>
                            <w:r>
                              <w:rPr>
                                <w:sz w:val="18"/>
                              </w:rPr>
                              <w:t>Арк.</w:t>
                            </w:r>
                          </w:p>
                        </w:txbxContent>
                      </wps:txbx>
                      <wps:bodyPr rot="0" vert="horz" wrap="square" lIns="12700" tIns="12700" rIns="12700" bIns="12700" anchor="t" anchorCtr="0" upright="1">
                        <a:noAutofit/>
                      </wps:bodyPr>
                    </wps:wsp>
                    <wps:wsp>
                      <wps:cNvPr id="160" name="Rectangle 19"/>
                      <wps:cNvSpPr>
                        <a:spLocks noChangeArrowheads="1"/>
                      </wps:cNvSpPr>
                      <wps:spPr bwMode="auto">
                        <a:xfrm>
                          <a:off x="18949" y="19435"/>
                          <a:ext cx="1001" cy="423"/>
                        </a:xfrm>
                        <a:prstGeom prst="rect">
                          <a:avLst/>
                        </a:prstGeom>
                        <a:noFill/>
                        <a:ln>
                          <a:noFill/>
                        </a:ln>
                        <a:effectLst/>
                      </wps:spPr>
                      <wps:txbx>
                        <w:txbxContent>
                          <w:p w14:paraId="1E68C203" w14:textId="79BCDF8B" w:rsidR="00F50B3C" w:rsidRDefault="00F50B3C">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256861">
                              <w:rPr>
                                <w:rStyle w:val="a6"/>
                                <w:rFonts w:ascii="Times New Roman" w:hAnsi="Times New Roman"/>
                                <w:i w:val="0"/>
                                <w:noProof/>
                                <w:sz w:val="24"/>
                                <w:szCs w:val="24"/>
                                <w:lang w:val="ru-RU"/>
                              </w:rPr>
                              <w:t>14</w:t>
                            </w:r>
                            <w:r>
                              <w:rPr>
                                <w:rStyle w:val="a6"/>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161" name="Rectangle 20"/>
                      <wps:cNvSpPr>
                        <a:spLocks noChangeArrowheads="1"/>
                      </wps:cNvSpPr>
                      <wps:spPr bwMode="auto">
                        <a:xfrm>
                          <a:off x="7745" y="19286"/>
                          <a:ext cx="11075" cy="426"/>
                        </a:xfrm>
                        <a:prstGeom prst="rect">
                          <a:avLst/>
                        </a:prstGeom>
                        <a:noFill/>
                        <a:ln>
                          <a:noFill/>
                        </a:ln>
                        <a:effectLst/>
                      </wps:spPr>
                      <wps:txbx>
                        <w:txbxContent>
                          <w:p w14:paraId="7BAA7048" w14:textId="24C533A6" w:rsidR="00F50B3C" w:rsidRPr="00FE5402" w:rsidRDefault="00F50B3C" w:rsidP="00B2143E">
                            <w:pPr>
                              <w:pStyle w:val="a5"/>
                              <w:jc w:val="center"/>
                              <w:rPr>
                                <w:rFonts w:ascii="Calibri" w:hAnsi="Calibri"/>
                                <w:sz w:val="24"/>
                                <w:szCs w:val="24"/>
                                <w:lang w:val="en-US"/>
                              </w:rPr>
                            </w:pPr>
                            <w:r w:rsidRPr="00C05CB7">
                              <w:rPr>
                                <w:rFonts w:ascii="Calibri" w:hAnsi="Calibri"/>
                                <w:sz w:val="24"/>
                                <w:szCs w:val="24"/>
                              </w:rPr>
                              <w:t>ЖИТОМИРСЬКА ПОЛІТЕХНІКА.2</w:t>
                            </w:r>
                            <w:r>
                              <w:rPr>
                                <w:rFonts w:ascii="Calibri" w:hAnsi="Calibri"/>
                                <w:sz w:val="24"/>
                                <w:szCs w:val="24"/>
                              </w:rPr>
                              <w:t>2</w:t>
                            </w:r>
                            <w:r w:rsidRPr="00C05CB7">
                              <w:rPr>
                                <w:rFonts w:ascii="Calibri" w:hAnsi="Calibri"/>
                                <w:sz w:val="24"/>
                                <w:szCs w:val="24"/>
                              </w:rPr>
                              <w:t>.</w:t>
                            </w:r>
                            <w:r w:rsidRPr="00C05CB7">
                              <w:rPr>
                                <w:rFonts w:ascii="Calibri" w:hAnsi="Calibri"/>
                                <w:color w:val="FF0000"/>
                                <w:sz w:val="24"/>
                                <w:szCs w:val="24"/>
                              </w:rPr>
                              <w:t>12</w:t>
                            </w:r>
                            <w:r>
                              <w:rPr>
                                <w:rFonts w:ascii="Calibri" w:hAnsi="Calibri"/>
                                <w:color w:val="FF0000"/>
                                <w:sz w:val="24"/>
                                <w:szCs w:val="24"/>
                              </w:rPr>
                              <w:t>1.</w:t>
                            </w:r>
                            <w:r>
                              <w:rPr>
                                <w:rFonts w:ascii="Calibri" w:hAnsi="Calibri"/>
                                <w:color w:val="FF0000"/>
                                <w:sz w:val="24"/>
                                <w:szCs w:val="24"/>
                                <w:lang w:val="en-US"/>
                              </w:rPr>
                              <w:t>3</w:t>
                            </w:r>
                            <w:r>
                              <w:rPr>
                                <w:rFonts w:ascii="Calibri" w:hAnsi="Calibri"/>
                                <w:color w:val="FF0000"/>
                                <w:sz w:val="24"/>
                                <w:szCs w:val="24"/>
                                <w:lang w:val="ru-RU"/>
                              </w:rPr>
                              <w:t>5</w:t>
                            </w:r>
                            <w:r w:rsidRPr="00C05CB7">
                              <w:rPr>
                                <w:rFonts w:ascii="Calibri" w:hAnsi="Calibri"/>
                                <w:sz w:val="24"/>
                                <w:szCs w:val="24"/>
                              </w:rPr>
                              <w:t>.000 –Лр.</w:t>
                            </w:r>
                            <w:r>
                              <w:rPr>
                                <w:rFonts w:ascii="Calibri" w:hAnsi="Calibri"/>
                                <w:sz w:val="24"/>
                                <w:szCs w:val="24"/>
                                <w:lang w:val="en-US"/>
                              </w:rPr>
                              <w:t>2</w:t>
                            </w:r>
                          </w:p>
                          <w:p w14:paraId="33D077C4" w14:textId="77777777" w:rsidR="00F50B3C" w:rsidRPr="00E87ED8" w:rsidRDefault="00F50B3C" w:rsidP="00B2143E">
                            <w:pPr>
                              <w:pStyle w:val="a5"/>
                              <w:jc w:val="center"/>
                              <w:rPr>
                                <w:rFonts w:ascii="Calibri" w:hAnsi="Calibri"/>
                                <w:sz w:val="24"/>
                                <w:szCs w:val="24"/>
                              </w:rPr>
                            </w:pPr>
                          </w:p>
                          <w:p w14:paraId="3F9819BB" w14:textId="77777777" w:rsidR="00F50B3C" w:rsidRDefault="00F50B3C" w:rsidP="00B2143E">
                            <w:pPr>
                              <w:pStyle w:val="a5"/>
                              <w:jc w:val="center"/>
                              <w:rPr>
                                <w:rFonts w:ascii="Calibri" w:hAnsi="Calibri"/>
                                <w:sz w:val="24"/>
                                <w:szCs w:val="24"/>
                                <w:lang w:val="en-US"/>
                              </w:rPr>
                            </w:pPr>
                          </w:p>
                          <w:p w14:paraId="45299D0A" w14:textId="77777777" w:rsidR="00F50B3C" w:rsidRPr="00EF1244" w:rsidRDefault="00F50B3C" w:rsidP="00B2143E">
                            <w:pPr>
                              <w:pStyle w:val="a5"/>
                              <w:jc w:val="center"/>
                              <w:rPr>
                                <w:rFonts w:ascii="Calibri" w:hAnsi="Calibri"/>
                                <w:sz w:val="24"/>
                                <w:szCs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63A948" id="Группа 142" o:spid="_x0000_s1026" style="position:absolute;margin-left:56.2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yzhwgAAANwAAAAPAAAAZHJzL2Rvd25yZXYueG1sRE/NagIx&#10;EL4LfYcwhd5qdgsW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CcPyzhwgAAANwAAAAPAAAA&#10;AAAAAAAAAAAAAAcCAABkcnMvZG93bnJldi54bWxQSwUGAAAAAAMAAwC3AAAA9gI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cNwgAAANwAAAAPAAAAZHJzL2Rvd25yZXYueG1sRE/NagIx&#10;EL4XfIcwBW+atdJ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ADoRcNwgAAANw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" filled="f" stroked="f">
                <v:textbox inset="1pt,1pt,1pt,1pt">
                  <w:txbxContent>
                    <w:p w14:paraId="2B591C93" w14:textId="77777777" w:rsidR="00F50B3C" w:rsidRDefault="00F50B3C">
                      <w:pPr>
                        <w:pStyle w:val="a5"/>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" filled="f" stroked="f">
                <v:textbox inset="1pt,1pt,1pt,1pt">
                  <w:txbxContent>
                    <w:p w14:paraId="561C2B20" w14:textId="77777777" w:rsidR="00F50B3C" w:rsidRDefault="00F50B3C">
                      <w:pPr>
                        <w:pStyle w:val="a5"/>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" filled="f" stroked="f">
                <v:textbox inset="1pt,1pt,1pt,1pt">
                  <w:txbxContent>
                    <w:p w14:paraId="0AA34943" w14:textId="77777777" w:rsidR="00F50B3C" w:rsidRDefault="00F50B3C">
                      <w:pPr>
                        <w:pStyle w:val="a5"/>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" filled="f" stroked="f">
                <v:textbox inset="1pt,1pt,1pt,1pt">
                  <w:txbxContent>
                    <w:p w14:paraId="3014C36B" w14:textId="77777777" w:rsidR="00F50B3C" w:rsidRDefault="00F50B3C">
                      <w:pPr>
                        <w:pStyle w:val="a5"/>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" filled="f" stroked="f">
                <v:textbox inset="1pt,1pt,1pt,1pt">
                  <w:txbxContent>
                    <w:p w14:paraId="4E70B88F" w14:textId="77777777" w:rsidR="00F50B3C" w:rsidRDefault="00F50B3C">
                      <w:pPr>
                        <w:pStyle w:val="a5"/>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" filled="f" stroked="f">
                <v:textbox inset="1pt,1pt,1pt,1pt">
                  <w:txbxContent>
                    <w:p w14:paraId="222589B5" w14:textId="77777777" w:rsidR="00F50B3C" w:rsidRDefault="00F50B3C">
                      <w:pPr>
                        <w:pStyle w:val="a5"/>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" filled="f" stroked="f">
                <v:textbox inset="1pt,1pt,1pt,1pt">
                  <w:txbxContent>
                    <w:p w14:paraId="1E68C203" w14:textId="79BCDF8B" w:rsidR="00F50B3C" w:rsidRDefault="00F50B3C">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256861">
                        <w:rPr>
                          <w:rStyle w:val="a6"/>
                          <w:rFonts w:ascii="Times New Roman" w:hAnsi="Times New Roman"/>
                          <w:i w:val="0"/>
                          <w:noProof/>
                          <w:sz w:val="24"/>
                          <w:szCs w:val="24"/>
                          <w:lang w:val="ru-RU"/>
                        </w:rPr>
                        <w:t>14</w:t>
                      </w:r>
                      <w:r>
                        <w:rPr>
                          <w:rStyle w:val="a6"/>
                          <w:rFonts w:ascii="Times New Roman" w:hAnsi="Times New Roman"/>
                          <w:i w:val="0"/>
                          <w:sz w:val="24"/>
                          <w:szCs w:val="24"/>
                          <w:lang w:val="ru-RU"/>
                        </w:rPr>
                        <w:fldChar w:fldCharType="end"/>
                      </w:r>
                    </w:p>
                  </w:txbxContent>
                </v:textbox>
              </v:rect>
              <v:rect id="Rectangle 20" o:spid="_x0000_s1045" style="position:absolute;left:7745;top:19286;width:11075;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" filled="f" stroked="f">
                <v:textbox inset="1pt,1pt,1pt,1pt">
                  <w:txbxContent>
                    <w:p w14:paraId="7BAA7048" w14:textId="24C533A6" w:rsidR="00F50B3C" w:rsidRPr="00FE5402" w:rsidRDefault="00F50B3C" w:rsidP="00B2143E">
                      <w:pPr>
                        <w:pStyle w:val="a5"/>
                        <w:jc w:val="center"/>
                        <w:rPr>
                          <w:rFonts w:ascii="Calibri" w:hAnsi="Calibri"/>
                          <w:sz w:val="24"/>
                          <w:szCs w:val="24"/>
                          <w:lang w:val="en-US"/>
                        </w:rPr>
                      </w:pPr>
                      <w:r w:rsidRPr="00C05CB7">
                        <w:rPr>
                          <w:rFonts w:ascii="Calibri" w:hAnsi="Calibri"/>
                          <w:sz w:val="24"/>
                          <w:szCs w:val="24"/>
                        </w:rPr>
                        <w:t>ЖИТОМИРСЬКА ПОЛІТЕХНІКА.2</w:t>
                      </w:r>
                      <w:r>
                        <w:rPr>
                          <w:rFonts w:ascii="Calibri" w:hAnsi="Calibri"/>
                          <w:sz w:val="24"/>
                          <w:szCs w:val="24"/>
                        </w:rPr>
                        <w:t>2</w:t>
                      </w:r>
                      <w:r w:rsidRPr="00C05CB7">
                        <w:rPr>
                          <w:rFonts w:ascii="Calibri" w:hAnsi="Calibri"/>
                          <w:sz w:val="24"/>
                          <w:szCs w:val="24"/>
                        </w:rPr>
                        <w:t>.</w:t>
                      </w:r>
                      <w:r w:rsidRPr="00C05CB7">
                        <w:rPr>
                          <w:rFonts w:ascii="Calibri" w:hAnsi="Calibri"/>
                          <w:color w:val="FF0000"/>
                          <w:sz w:val="24"/>
                          <w:szCs w:val="24"/>
                        </w:rPr>
                        <w:t>12</w:t>
                      </w:r>
                      <w:r>
                        <w:rPr>
                          <w:rFonts w:ascii="Calibri" w:hAnsi="Calibri"/>
                          <w:color w:val="FF0000"/>
                          <w:sz w:val="24"/>
                          <w:szCs w:val="24"/>
                        </w:rPr>
                        <w:t>1.</w:t>
                      </w:r>
                      <w:r>
                        <w:rPr>
                          <w:rFonts w:ascii="Calibri" w:hAnsi="Calibri"/>
                          <w:color w:val="FF0000"/>
                          <w:sz w:val="24"/>
                          <w:szCs w:val="24"/>
                          <w:lang w:val="en-US"/>
                        </w:rPr>
                        <w:t>3</w:t>
                      </w:r>
                      <w:r>
                        <w:rPr>
                          <w:rFonts w:ascii="Calibri" w:hAnsi="Calibri"/>
                          <w:color w:val="FF0000"/>
                          <w:sz w:val="24"/>
                          <w:szCs w:val="24"/>
                          <w:lang w:val="ru-RU"/>
                        </w:rPr>
                        <w:t>5</w:t>
                      </w:r>
                      <w:r w:rsidRPr="00C05CB7">
                        <w:rPr>
                          <w:rFonts w:ascii="Calibri" w:hAnsi="Calibri"/>
                          <w:sz w:val="24"/>
                          <w:szCs w:val="24"/>
                        </w:rPr>
                        <w:t>.000 –Лр.</w:t>
                      </w:r>
                      <w:r>
                        <w:rPr>
                          <w:rFonts w:ascii="Calibri" w:hAnsi="Calibri"/>
                          <w:sz w:val="24"/>
                          <w:szCs w:val="24"/>
                          <w:lang w:val="en-US"/>
                        </w:rPr>
                        <w:t>2</w:t>
                      </w:r>
                    </w:p>
                    <w:p w14:paraId="33D077C4" w14:textId="77777777" w:rsidR="00F50B3C" w:rsidRPr="00E87ED8" w:rsidRDefault="00F50B3C" w:rsidP="00B2143E">
                      <w:pPr>
                        <w:pStyle w:val="a5"/>
                        <w:jc w:val="center"/>
                        <w:rPr>
                          <w:rFonts w:ascii="Calibri" w:hAnsi="Calibri"/>
                          <w:sz w:val="24"/>
                          <w:szCs w:val="24"/>
                        </w:rPr>
                      </w:pPr>
                    </w:p>
                    <w:p w14:paraId="3F9819BB" w14:textId="77777777" w:rsidR="00F50B3C" w:rsidRDefault="00F50B3C" w:rsidP="00B2143E">
                      <w:pPr>
                        <w:pStyle w:val="a5"/>
                        <w:jc w:val="center"/>
                        <w:rPr>
                          <w:rFonts w:ascii="Calibri" w:hAnsi="Calibri"/>
                          <w:sz w:val="24"/>
                          <w:szCs w:val="24"/>
                          <w:lang w:val="en-US"/>
                        </w:rPr>
                      </w:pPr>
                    </w:p>
                    <w:p w14:paraId="45299D0A" w14:textId="77777777" w:rsidR="00F50B3C" w:rsidRPr="00EF1244" w:rsidRDefault="00F50B3C" w:rsidP="00B2143E">
                      <w:pPr>
                        <w:pStyle w:val="a5"/>
                        <w:jc w:val="center"/>
                        <w:rPr>
                          <w:rFonts w:ascii="Calibri" w:hAnsi="Calibri"/>
                          <w:sz w:val="24"/>
                          <w:szCs w:val="24"/>
                          <w:lang w:val="en-US"/>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4B136" w14:textId="64FB76BF" w:rsidR="00F50B3C" w:rsidRPr="0080663F" w:rsidRDefault="00F50B3C" w:rsidP="009F131C">
    <w:pPr>
      <w:pStyle w:val="1"/>
      <w:rPr>
        <w:rFonts w:ascii="Times New Roman" w:hAnsi="Times New Roman" w:cs="Times New Roman"/>
        <w:sz w:val="28"/>
        <w:szCs w:val="28"/>
        <w:lang w:val="ru-RU"/>
      </w:rPr>
    </w:pPr>
    <w:r>
      <w:rPr>
        <w:noProof/>
        <w:lang w:val="ru-RU"/>
      </w:rPr>
      <mc:AlternateContent>
        <mc:Choice Requires="wpg">
          <w:drawing>
            <wp:anchor distT="0" distB="0" distL="114300" distR="114300" simplePos="0" relativeHeight="251650560" behindDoc="0" locked="1" layoutInCell="1" allowOverlap="1" wp14:anchorId="16E244AB" wp14:editId="7D73F7EF">
              <wp:simplePos x="0" y="0"/>
              <wp:positionH relativeFrom="page">
                <wp:posOffset>706755</wp:posOffset>
              </wp:positionH>
              <wp:positionV relativeFrom="page">
                <wp:posOffset>249555</wp:posOffset>
              </wp:positionV>
              <wp:extent cx="6588760" cy="10189210"/>
              <wp:effectExtent l="0" t="0" r="2540" b="2540"/>
              <wp:wrapNone/>
              <wp:docPr id="28" name="Группа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0" name="Rectangle 22"/>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31" name="Line 23"/>
                      <wps:cNvCnPr/>
                      <wps:spPr bwMode="auto">
                        <a:xfrm>
                          <a:off x="993" y="17183"/>
                          <a:ext cx="2" cy="1038"/>
                        </a:xfrm>
                        <a:prstGeom prst="line">
                          <a:avLst/>
                        </a:prstGeom>
                        <a:noFill/>
                        <a:ln w="25400">
                          <a:solidFill>
                            <a:srgbClr val="000000"/>
                          </a:solidFill>
                          <a:round/>
                          <a:headEnd/>
                          <a:tailEnd/>
                        </a:ln>
                        <a:effectLst/>
                      </wps:spPr>
                      <wps:bodyPr/>
                    </wps:wsp>
                    <wps:wsp>
                      <wps:cNvPr id="32" name="Line 24"/>
                      <wps:cNvCnPr/>
                      <wps:spPr bwMode="auto">
                        <a:xfrm>
                          <a:off x="10" y="17173"/>
                          <a:ext cx="19967" cy="1"/>
                        </a:xfrm>
                        <a:prstGeom prst="line">
                          <a:avLst/>
                        </a:prstGeom>
                        <a:noFill/>
                        <a:ln w="25400">
                          <a:solidFill>
                            <a:srgbClr val="000000"/>
                          </a:solidFill>
                          <a:round/>
                          <a:headEnd/>
                          <a:tailEnd/>
                        </a:ln>
                        <a:effectLst/>
                      </wps:spPr>
                      <wps:bodyPr/>
                    </wps:wsp>
                    <wps:wsp>
                      <wps:cNvPr id="72" name="Line 25"/>
                      <wps:cNvCnPr/>
                      <wps:spPr bwMode="auto">
                        <a:xfrm>
                          <a:off x="2186" y="17192"/>
                          <a:ext cx="2" cy="2797"/>
                        </a:xfrm>
                        <a:prstGeom prst="line">
                          <a:avLst/>
                        </a:prstGeom>
                        <a:noFill/>
                        <a:ln w="25400">
                          <a:solidFill>
                            <a:srgbClr val="000000"/>
                          </a:solidFill>
                          <a:round/>
                          <a:headEnd/>
                          <a:tailEnd/>
                        </a:ln>
                        <a:effectLst/>
                      </wps:spPr>
                      <wps:bodyPr/>
                    </wps:wsp>
                    <wps:wsp>
                      <wps:cNvPr id="97" name="Line 26"/>
                      <wps:cNvCnPr/>
                      <wps:spPr bwMode="auto">
                        <a:xfrm>
                          <a:off x="4919" y="17192"/>
                          <a:ext cx="2" cy="2797"/>
                        </a:xfrm>
                        <a:prstGeom prst="line">
                          <a:avLst/>
                        </a:prstGeom>
                        <a:noFill/>
                        <a:ln w="25400">
                          <a:solidFill>
                            <a:srgbClr val="000000"/>
                          </a:solidFill>
                          <a:round/>
                          <a:headEnd/>
                          <a:tailEnd/>
                        </a:ln>
                        <a:effectLst/>
                      </wps:spPr>
                      <wps:bodyPr/>
                    </wps:wsp>
                    <wps:wsp>
                      <wps:cNvPr id="98" name="Line 27"/>
                      <wps:cNvCnPr/>
                      <wps:spPr bwMode="auto">
                        <a:xfrm>
                          <a:off x="6557" y="17192"/>
                          <a:ext cx="2" cy="2797"/>
                        </a:xfrm>
                        <a:prstGeom prst="line">
                          <a:avLst/>
                        </a:prstGeom>
                        <a:noFill/>
                        <a:ln w="25400">
                          <a:solidFill>
                            <a:srgbClr val="000000"/>
                          </a:solidFill>
                          <a:round/>
                          <a:headEnd/>
                          <a:tailEnd/>
                        </a:ln>
                        <a:effectLst/>
                      </wps:spPr>
                      <wps:bodyPr/>
                    </wps:wsp>
                    <wps:wsp>
                      <wps:cNvPr id="99" name="Line 28"/>
                      <wps:cNvCnPr/>
                      <wps:spPr bwMode="auto">
                        <a:xfrm>
                          <a:off x="7650" y="17183"/>
                          <a:ext cx="2" cy="2796"/>
                        </a:xfrm>
                        <a:prstGeom prst="line">
                          <a:avLst/>
                        </a:prstGeom>
                        <a:noFill/>
                        <a:ln w="25400">
                          <a:solidFill>
                            <a:srgbClr val="000000"/>
                          </a:solidFill>
                          <a:round/>
                          <a:headEnd/>
                          <a:tailEnd/>
                        </a:ln>
                        <a:effectLst/>
                      </wps:spPr>
                      <wps:bodyPr/>
                    </wps:wsp>
                    <wps:wsp>
                      <wps:cNvPr id="100" name="Line 29"/>
                      <wps:cNvCnPr/>
                      <wps:spPr bwMode="auto">
                        <a:xfrm>
                          <a:off x="15848" y="18239"/>
                          <a:ext cx="4" cy="693"/>
                        </a:xfrm>
                        <a:prstGeom prst="line">
                          <a:avLst/>
                        </a:prstGeom>
                        <a:noFill/>
                        <a:ln w="25400">
                          <a:solidFill>
                            <a:srgbClr val="000000"/>
                          </a:solidFill>
                          <a:round/>
                          <a:headEnd/>
                          <a:tailEnd/>
                        </a:ln>
                        <a:effectLst/>
                      </wps:spPr>
                      <wps:bodyPr/>
                    </wps:wsp>
                    <wps:wsp>
                      <wps:cNvPr id="101" name="Line 30"/>
                      <wps:cNvCnPr/>
                      <wps:spPr bwMode="auto">
                        <a:xfrm>
                          <a:off x="10" y="19293"/>
                          <a:ext cx="7621" cy="2"/>
                        </a:xfrm>
                        <a:prstGeom prst="line">
                          <a:avLst/>
                        </a:prstGeom>
                        <a:noFill/>
                        <a:ln w="12700">
                          <a:solidFill>
                            <a:srgbClr val="000000"/>
                          </a:solidFill>
                          <a:round/>
                          <a:headEnd/>
                          <a:tailEnd/>
                        </a:ln>
                        <a:effectLst/>
                      </wps:spPr>
                      <wps:bodyPr/>
                    </wps:wsp>
                    <wps:wsp>
                      <wps:cNvPr id="102" name="Line 31"/>
                      <wps:cNvCnPr/>
                      <wps:spPr bwMode="auto">
                        <a:xfrm>
                          <a:off x="10" y="19646"/>
                          <a:ext cx="7621" cy="1"/>
                        </a:xfrm>
                        <a:prstGeom prst="line">
                          <a:avLst/>
                        </a:prstGeom>
                        <a:noFill/>
                        <a:ln w="12700">
                          <a:solidFill>
                            <a:srgbClr val="000000"/>
                          </a:solidFill>
                          <a:round/>
                          <a:headEnd/>
                          <a:tailEnd/>
                        </a:ln>
                        <a:effectLst/>
                      </wps:spPr>
                      <wps:bodyPr/>
                    </wps:wsp>
                    <wps:wsp>
                      <wps:cNvPr id="103" name="Rectangle 32"/>
                      <wps:cNvSpPr>
                        <a:spLocks noChangeArrowheads="1"/>
                      </wps:cNvSpPr>
                      <wps:spPr bwMode="auto">
                        <a:xfrm>
                          <a:off x="54" y="17912"/>
                          <a:ext cx="883" cy="309"/>
                        </a:xfrm>
                        <a:prstGeom prst="rect">
                          <a:avLst/>
                        </a:prstGeom>
                        <a:noFill/>
                        <a:ln>
                          <a:noFill/>
                        </a:ln>
                        <a:effectLst/>
                      </wps:spPr>
                      <wps:txbx>
                        <w:txbxContent>
                          <w:p w14:paraId="74C79500" w14:textId="77777777" w:rsidR="00F50B3C" w:rsidRDefault="00F50B3C" w:rsidP="00B66788">
                            <w:pPr>
                              <w:pStyle w:val="a5"/>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04" name="Rectangle 33"/>
                      <wps:cNvSpPr>
                        <a:spLocks noChangeArrowheads="1"/>
                      </wps:cNvSpPr>
                      <wps:spPr bwMode="auto">
                        <a:xfrm>
                          <a:off x="1051" y="17912"/>
                          <a:ext cx="1100" cy="309"/>
                        </a:xfrm>
                        <a:prstGeom prst="rect">
                          <a:avLst/>
                        </a:prstGeom>
                        <a:noFill/>
                        <a:ln>
                          <a:noFill/>
                        </a:ln>
                        <a:effectLst/>
                      </wps:spPr>
                      <wps:txbx>
                        <w:txbxContent>
                          <w:p w14:paraId="0D3B6AFD" w14:textId="77777777" w:rsidR="00F50B3C" w:rsidRDefault="00F50B3C" w:rsidP="00B66788">
                            <w:pPr>
                              <w:pStyle w:val="a5"/>
                              <w:jc w:val="center"/>
                              <w:rPr>
                                <w:sz w:val="18"/>
                              </w:rPr>
                            </w:pPr>
                            <w:r>
                              <w:rPr>
                                <w:sz w:val="18"/>
                              </w:rPr>
                              <w:t>Арк.</w:t>
                            </w:r>
                          </w:p>
                        </w:txbxContent>
                      </wps:txbx>
                      <wps:bodyPr rot="0" vert="horz" wrap="square" lIns="12700" tIns="12700" rIns="12700" bIns="12700" anchor="t" anchorCtr="0" upright="1">
                        <a:noAutofit/>
                      </wps:bodyPr>
                    </wps:wsp>
                    <wps:wsp>
                      <wps:cNvPr id="105" name="Rectangle 34"/>
                      <wps:cNvSpPr>
                        <a:spLocks noChangeArrowheads="1"/>
                      </wps:cNvSpPr>
                      <wps:spPr bwMode="auto">
                        <a:xfrm>
                          <a:off x="2267" y="17912"/>
                          <a:ext cx="2573" cy="309"/>
                        </a:xfrm>
                        <a:prstGeom prst="rect">
                          <a:avLst/>
                        </a:prstGeom>
                        <a:noFill/>
                        <a:ln>
                          <a:noFill/>
                        </a:ln>
                        <a:effectLst/>
                      </wps:spPr>
                      <wps:txbx>
                        <w:txbxContent>
                          <w:p w14:paraId="584FF824" w14:textId="77777777" w:rsidR="00F50B3C" w:rsidRDefault="00F50B3C" w:rsidP="00B66788">
                            <w:pPr>
                              <w:pStyle w:val="a5"/>
                              <w:jc w:val="center"/>
                              <w:rPr>
                                <w:sz w:val="18"/>
                              </w:rPr>
                            </w:pPr>
                            <w:r>
                              <w:rPr>
                                <w:sz w:val="18"/>
                              </w:rPr>
                              <w:t>№ докум.</w:t>
                            </w:r>
                          </w:p>
                        </w:txbxContent>
                      </wps:txbx>
                      <wps:bodyPr rot="0" vert="horz" wrap="square" lIns="12700" tIns="12700" rIns="12700" bIns="12700" anchor="t" anchorCtr="0" upright="1">
                        <a:noAutofit/>
                      </wps:bodyPr>
                    </wps:wsp>
                    <wps:wsp>
                      <wps:cNvPr id="106" name="Rectangle 35"/>
                      <wps:cNvSpPr>
                        <a:spLocks noChangeArrowheads="1"/>
                      </wps:cNvSpPr>
                      <wps:spPr bwMode="auto">
                        <a:xfrm>
                          <a:off x="4983" y="17912"/>
                          <a:ext cx="1534" cy="309"/>
                        </a:xfrm>
                        <a:prstGeom prst="rect">
                          <a:avLst/>
                        </a:prstGeom>
                        <a:noFill/>
                        <a:ln>
                          <a:noFill/>
                        </a:ln>
                        <a:effectLst/>
                      </wps:spPr>
                      <wps:txbx>
                        <w:txbxContent>
                          <w:p w14:paraId="1280FD88" w14:textId="77777777" w:rsidR="00F50B3C" w:rsidRDefault="00F50B3C" w:rsidP="00B66788">
                            <w:pPr>
                              <w:pStyle w:val="a5"/>
                              <w:jc w:val="center"/>
                              <w:rPr>
                                <w:sz w:val="18"/>
                              </w:rPr>
                            </w:pPr>
                            <w:r>
                              <w:rPr>
                                <w:sz w:val="18"/>
                              </w:rPr>
                              <w:t>Підпис</w:t>
                            </w:r>
                          </w:p>
                        </w:txbxContent>
                      </wps:txbx>
                      <wps:bodyPr rot="0" vert="horz" wrap="square" lIns="12700" tIns="12700" rIns="12700" bIns="12700" anchor="t" anchorCtr="0" upright="1">
                        <a:noAutofit/>
                      </wps:bodyPr>
                    </wps:wsp>
                    <wps:wsp>
                      <wps:cNvPr id="107" name="Rectangle 36"/>
                      <wps:cNvSpPr>
                        <a:spLocks noChangeArrowheads="1"/>
                      </wps:cNvSpPr>
                      <wps:spPr bwMode="auto">
                        <a:xfrm>
                          <a:off x="6604" y="17912"/>
                          <a:ext cx="1000" cy="309"/>
                        </a:xfrm>
                        <a:prstGeom prst="rect">
                          <a:avLst/>
                        </a:prstGeom>
                        <a:noFill/>
                        <a:ln>
                          <a:noFill/>
                        </a:ln>
                        <a:effectLst/>
                      </wps:spPr>
                      <wps:txbx>
                        <w:txbxContent>
                          <w:p w14:paraId="67231747" w14:textId="77777777" w:rsidR="00F50B3C" w:rsidRDefault="00F50B3C" w:rsidP="00B66788">
                            <w:pPr>
                              <w:pStyle w:val="a5"/>
                              <w:jc w:val="center"/>
                              <w:rPr>
                                <w:sz w:val="18"/>
                              </w:rPr>
                            </w:pPr>
                            <w:r>
                              <w:rPr>
                                <w:sz w:val="18"/>
                              </w:rPr>
                              <w:t>Дата</w:t>
                            </w:r>
                          </w:p>
                        </w:txbxContent>
                      </wps:txbx>
                      <wps:bodyPr rot="0" vert="horz" wrap="square" lIns="12700" tIns="12700" rIns="12700" bIns="12700" anchor="t" anchorCtr="0" upright="1">
                        <a:noAutofit/>
                      </wps:bodyPr>
                    </wps:wsp>
                    <wps:wsp>
                      <wps:cNvPr id="108" name="Rectangle 37"/>
                      <wps:cNvSpPr>
                        <a:spLocks noChangeArrowheads="1"/>
                      </wps:cNvSpPr>
                      <wps:spPr bwMode="auto">
                        <a:xfrm>
                          <a:off x="15929" y="18258"/>
                          <a:ext cx="1475" cy="309"/>
                        </a:xfrm>
                        <a:prstGeom prst="rect">
                          <a:avLst/>
                        </a:prstGeom>
                        <a:noFill/>
                        <a:ln>
                          <a:noFill/>
                        </a:ln>
                        <a:effectLst/>
                      </wps:spPr>
                      <wps:txbx>
                        <w:txbxContent>
                          <w:p w14:paraId="7BBAC566" w14:textId="77777777" w:rsidR="00F50B3C" w:rsidRDefault="00F50B3C" w:rsidP="00B66788">
                            <w:pPr>
                              <w:pStyle w:val="a5"/>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109" name="Rectangle 38"/>
                      <wps:cNvSpPr>
                        <a:spLocks noChangeArrowheads="1"/>
                      </wps:cNvSpPr>
                      <wps:spPr bwMode="auto">
                        <a:xfrm>
                          <a:off x="15929" y="18623"/>
                          <a:ext cx="1475" cy="310"/>
                        </a:xfrm>
                        <a:prstGeom prst="rect">
                          <a:avLst/>
                        </a:prstGeom>
                        <a:noFill/>
                        <a:ln>
                          <a:noFill/>
                        </a:ln>
                        <a:effectLst/>
                      </wps:spPr>
                      <wps:txbx>
                        <w:txbxContent>
                          <w:p w14:paraId="29D8F847" w14:textId="77777777" w:rsidR="00F50B3C" w:rsidRDefault="00F50B3C" w:rsidP="00B66788">
                            <w:pPr>
                              <w:pStyle w:val="a5"/>
                              <w:jc w:val="center"/>
                              <w:rPr>
                                <w:sz w:val="18"/>
                              </w:rPr>
                            </w:pPr>
                            <w:r>
                              <w:rPr>
                                <w:sz w:val="18"/>
                              </w:rPr>
                              <w:t>1</w:t>
                            </w:r>
                          </w:p>
                        </w:txbxContent>
                      </wps:txbx>
                      <wps:bodyPr rot="0" vert="horz" wrap="square" lIns="12700" tIns="12700" rIns="12700" bIns="12700" anchor="t" anchorCtr="0" upright="1">
                        <a:noAutofit/>
                      </wps:bodyPr>
                    </wps:wsp>
                    <wps:wsp>
                      <wps:cNvPr id="110" name="Rectangle 39"/>
                      <wps:cNvSpPr>
                        <a:spLocks noChangeArrowheads="1"/>
                      </wps:cNvSpPr>
                      <wps:spPr bwMode="auto">
                        <a:xfrm>
                          <a:off x="7760" y="17481"/>
                          <a:ext cx="12159" cy="569"/>
                        </a:xfrm>
                        <a:prstGeom prst="rect">
                          <a:avLst/>
                        </a:prstGeom>
                        <a:noFill/>
                        <a:ln>
                          <a:noFill/>
                        </a:ln>
                        <a:effectLst/>
                      </wps:spPr>
                      <wps:txbx>
                        <w:txbxContent>
                          <w:p w14:paraId="01385ED4" w14:textId="2BF43BD5" w:rsidR="00F50B3C" w:rsidRPr="00FE5402" w:rsidRDefault="00F50B3C" w:rsidP="002059DD">
                            <w:pPr>
                              <w:pStyle w:val="a5"/>
                              <w:jc w:val="center"/>
                              <w:rPr>
                                <w:rFonts w:ascii="Calibri" w:hAnsi="Calibri"/>
                                <w:szCs w:val="28"/>
                                <w:lang w:val="en-US"/>
                              </w:rPr>
                            </w:pPr>
                            <w:r w:rsidRPr="00C95106">
                              <w:rPr>
                                <w:rFonts w:ascii="Calibri" w:hAnsi="Calibri"/>
                                <w:szCs w:val="28"/>
                                <w:lang w:val="ru-RU"/>
                              </w:rPr>
                              <w:t>Ж</w:t>
                            </w:r>
                            <w:r>
                              <w:rPr>
                                <w:rFonts w:ascii="Calibri" w:hAnsi="Calibri"/>
                                <w:szCs w:val="28"/>
                                <w:lang w:val="ru-RU"/>
                              </w:rPr>
                              <w:t>ИТОМИРСЬКА</w:t>
                            </w:r>
                            <w:r w:rsidRPr="00C95106">
                              <w:rPr>
                                <w:rFonts w:ascii="Calibri" w:hAnsi="Calibri"/>
                                <w:szCs w:val="28"/>
                                <w:lang w:val="ru-RU"/>
                              </w:rPr>
                              <w:t xml:space="preserve"> </w:t>
                            </w:r>
                            <w:r>
                              <w:rPr>
                                <w:rFonts w:ascii="Calibri" w:hAnsi="Calibri"/>
                                <w:szCs w:val="28"/>
                                <w:lang w:val="ru-RU"/>
                              </w:rPr>
                              <w:t>ПОЛІТЕХНІКА</w:t>
                            </w:r>
                            <w:r w:rsidRPr="00C95106">
                              <w:rPr>
                                <w:rFonts w:ascii="Calibri" w:hAnsi="Calibri"/>
                                <w:szCs w:val="28"/>
                              </w:rPr>
                              <w:t>.</w:t>
                            </w:r>
                            <w:r>
                              <w:rPr>
                                <w:rFonts w:ascii="Calibri" w:hAnsi="Calibri"/>
                                <w:szCs w:val="28"/>
                              </w:rPr>
                              <w:t>22</w:t>
                            </w:r>
                            <w:r w:rsidRPr="00C95106">
                              <w:rPr>
                                <w:rFonts w:ascii="Calibri" w:hAnsi="Calibri"/>
                                <w:szCs w:val="28"/>
                              </w:rPr>
                              <w:t>.</w:t>
                            </w:r>
                            <w:r w:rsidRPr="00C95106">
                              <w:rPr>
                                <w:rFonts w:ascii="Calibri" w:hAnsi="Calibri"/>
                                <w:color w:val="FF0000"/>
                                <w:szCs w:val="28"/>
                              </w:rPr>
                              <w:t>1</w:t>
                            </w:r>
                            <w:r>
                              <w:rPr>
                                <w:rFonts w:ascii="Calibri" w:hAnsi="Calibri"/>
                                <w:color w:val="FF0000"/>
                                <w:szCs w:val="28"/>
                              </w:rPr>
                              <w:t>21</w:t>
                            </w:r>
                            <w:r>
                              <w:rPr>
                                <w:rFonts w:ascii="Calibri" w:hAnsi="Calibri"/>
                                <w:color w:val="FF0000"/>
                                <w:szCs w:val="28"/>
                                <w:lang w:val="ru-RU"/>
                              </w:rPr>
                              <w:t>.</w:t>
                            </w:r>
                            <w:r>
                              <w:rPr>
                                <w:rFonts w:ascii="Calibri" w:hAnsi="Calibri"/>
                                <w:color w:val="FF0000"/>
                                <w:szCs w:val="28"/>
                                <w:lang w:val="en-US"/>
                              </w:rPr>
                              <w:t>3</w:t>
                            </w:r>
                            <w:r>
                              <w:rPr>
                                <w:rFonts w:ascii="Calibri" w:hAnsi="Calibri"/>
                                <w:color w:val="FF0000"/>
                                <w:szCs w:val="28"/>
                              </w:rPr>
                              <w:t>5</w:t>
                            </w:r>
                            <w:r w:rsidRPr="00C95106">
                              <w:rPr>
                                <w:rFonts w:ascii="Calibri" w:hAnsi="Calibri"/>
                                <w:szCs w:val="28"/>
                              </w:rPr>
                              <w:t>.00</w:t>
                            </w:r>
                            <w:r>
                              <w:rPr>
                                <w:rFonts w:ascii="Calibri" w:hAnsi="Calibri"/>
                                <w:szCs w:val="28"/>
                                <w:lang w:val="ru-RU"/>
                              </w:rPr>
                              <w:t>0</w:t>
                            </w:r>
                            <w:r w:rsidRPr="00C95106">
                              <w:rPr>
                                <w:rFonts w:ascii="Calibri" w:hAnsi="Calibri"/>
                                <w:szCs w:val="28"/>
                              </w:rPr>
                              <w:t xml:space="preserve"> –Лр.</w:t>
                            </w:r>
                            <w:r>
                              <w:rPr>
                                <w:rFonts w:ascii="Calibri" w:hAnsi="Calibri"/>
                                <w:szCs w:val="28"/>
                                <w:lang w:val="en-US"/>
                              </w:rPr>
                              <w:t>2</w:t>
                            </w:r>
                          </w:p>
                          <w:p w14:paraId="22DC29BE" w14:textId="77777777" w:rsidR="00F50B3C" w:rsidRDefault="00F50B3C" w:rsidP="002059DD">
                            <w:pPr>
                              <w:pStyle w:val="a5"/>
                              <w:jc w:val="center"/>
                              <w:rPr>
                                <w:rFonts w:ascii="Calibri" w:hAnsi="Calibri"/>
                                <w:szCs w:val="28"/>
                                <w:lang w:val="en-US"/>
                              </w:rPr>
                            </w:pPr>
                          </w:p>
                          <w:p w14:paraId="6C890DBC" w14:textId="77777777" w:rsidR="00F50B3C" w:rsidRPr="00EF1244" w:rsidRDefault="00F50B3C" w:rsidP="002059DD">
                            <w:pPr>
                              <w:pStyle w:val="a5"/>
                              <w:jc w:val="center"/>
                              <w:rPr>
                                <w:rFonts w:ascii="Calibri" w:hAnsi="Calibri"/>
                                <w:szCs w:val="28"/>
                                <w:lang w:val="en-US"/>
                              </w:rPr>
                            </w:pPr>
                          </w:p>
                        </w:txbxContent>
                      </wps:txbx>
                      <wps:bodyPr rot="0" vert="horz" wrap="square" lIns="12700" tIns="12700" rIns="12700" bIns="12700" anchor="t" anchorCtr="0" upright="1">
                        <a:noAutofit/>
                      </wps:bodyPr>
                    </wps:wsp>
                    <wps:wsp>
                      <wps:cNvPr id="111" name="Line 40"/>
                      <wps:cNvCnPr/>
                      <wps:spPr bwMode="auto">
                        <a:xfrm>
                          <a:off x="12" y="18233"/>
                          <a:ext cx="19967" cy="1"/>
                        </a:xfrm>
                        <a:prstGeom prst="line">
                          <a:avLst/>
                        </a:prstGeom>
                        <a:noFill/>
                        <a:ln w="25400">
                          <a:solidFill>
                            <a:srgbClr val="000000"/>
                          </a:solidFill>
                          <a:round/>
                          <a:headEnd/>
                          <a:tailEnd/>
                        </a:ln>
                        <a:effectLst/>
                      </wps:spPr>
                      <wps:bodyPr/>
                    </wps:wsp>
                    <wps:wsp>
                      <wps:cNvPr id="112" name="Line 41"/>
                      <wps:cNvCnPr/>
                      <wps:spPr bwMode="auto">
                        <a:xfrm>
                          <a:off x="25" y="17881"/>
                          <a:ext cx="7621" cy="1"/>
                        </a:xfrm>
                        <a:prstGeom prst="line">
                          <a:avLst/>
                        </a:prstGeom>
                        <a:noFill/>
                        <a:ln w="25400">
                          <a:solidFill>
                            <a:srgbClr val="000000"/>
                          </a:solidFill>
                          <a:round/>
                          <a:headEnd/>
                          <a:tailEnd/>
                        </a:ln>
                        <a:effectLst/>
                      </wps:spPr>
                      <wps:bodyPr/>
                    </wps:wsp>
                    <wps:wsp>
                      <wps:cNvPr id="113" name="Line 42"/>
                      <wps:cNvCnPr/>
                      <wps:spPr bwMode="auto">
                        <a:xfrm>
                          <a:off x="10" y="17526"/>
                          <a:ext cx="7621" cy="1"/>
                        </a:xfrm>
                        <a:prstGeom prst="line">
                          <a:avLst/>
                        </a:prstGeom>
                        <a:noFill/>
                        <a:ln w="12700">
                          <a:solidFill>
                            <a:srgbClr val="000000"/>
                          </a:solidFill>
                          <a:round/>
                          <a:headEnd/>
                          <a:tailEnd/>
                        </a:ln>
                        <a:effectLst/>
                      </wps:spPr>
                      <wps:bodyPr/>
                    </wps:wsp>
                    <wps:wsp>
                      <wps:cNvPr id="114" name="Line 43"/>
                      <wps:cNvCnPr/>
                      <wps:spPr bwMode="auto">
                        <a:xfrm>
                          <a:off x="10" y="18938"/>
                          <a:ext cx="7621" cy="1"/>
                        </a:xfrm>
                        <a:prstGeom prst="line">
                          <a:avLst/>
                        </a:prstGeom>
                        <a:noFill/>
                        <a:ln w="12700">
                          <a:solidFill>
                            <a:srgbClr val="000000"/>
                          </a:solidFill>
                          <a:round/>
                          <a:headEnd/>
                          <a:tailEnd/>
                        </a:ln>
                        <a:effectLst/>
                      </wps:spPr>
                      <wps:bodyPr/>
                    </wps:wsp>
                    <wps:wsp>
                      <wps:cNvPr id="115" name="Line 44"/>
                      <wps:cNvCnPr/>
                      <wps:spPr bwMode="auto">
                        <a:xfrm>
                          <a:off x="10" y="18583"/>
                          <a:ext cx="7621" cy="1"/>
                        </a:xfrm>
                        <a:prstGeom prst="line">
                          <a:avLst/>
                        </a:prstGeom>
                        <a:noFill/>
                        <a:ln w="12700">
                          <a:solidFill>
                            <a:srgbClr val="000000"/>
                          </a:solidFill>
                          <a:round/>
                          <a:headEnd/>
                          <a:tailEnd/>
                        </a:ln>
                        <a:effectLst/>
                      </wps:spPr>
                      <wps:bodyPr/>
                    </wps:wsp>
                    <wpg:grpSp>
                      <wpg:cNvPr id="116" name="Group 45"/>
                      <wpg:cNvGrpSpPr>
                        <a:grpSpLocks/>
                      </wpg:cNvGrpSpPr>
                      <wpg:grpSpPr bwMode="auto">
                        <a:xfrm>
                          <a:off x="39" y="18267"/>
                          <a:ext cx="4801" cy="310"/>
                          <a:chOff x="0" y="0"/>
                          <a:chExt cx="19999" cy="20000"/>
                        </a:xfrm>
                      </wpg:grpSpPr>
                      <wps:wsp>
                        <wps:cNvPr id="117" name="Rectangle 46"/>
                        <wps:cNvSpPr>
                          <a:spLocks noChangeArrowheads="1"/>
                        </wps:cNvSpPr>
                        <wps:spPr bwMode="auto">
                          <a:xfrm>
                            <a:off x="0" y="0"/>
                            <a:ext cx="8856" cy="20000"/>
                          </a:xfrm>
                          <a:prstGeom prst="rect">
                            <a:avLst/>
                          </a:prstGeom>
                          <a:noFill/>
                          <a:ln>
                            <a:noFill/>
                          </a:ln>
                          <a:effectLst/>
                        </wps:spPr>
                        <wps:txbx>
                          <w:txbxContent>
                            <w:p w14:paraId="4B00DF74" w14:textId="77777777" w:rsidR="00F50B3C" w:rsidRDefault="00F50B3C" w:rsidP="00B66788">
                              <w:pPr>
                                <w:pStyle w:val="a5"/>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118" name="Rectangle 47"/>
                        <wps:cNvSpPr>
                          <a:spLocks noChangeArrowheads="1"/>
                        </wps:cNvSpPr>
                        <wps:spPr bwMode="auto">
                          <a:xfrm>
                            <a:off x="9281" y="0"/>
                            <a:ext cx="10718" cy="20000"/>
                          </a:xfrm>
                          <a:prstGeom prst="rect">
                            <a:avLst/>
                          </a:prstGeom>
                          <a:noFill/>
                          <a:ln>
                            <a:noFill/>
                          </a:ln>
                          <a:effectLst/>
                        </wps:spPr>
                        <wps:txbx>
                          <w:txbxContent>
                            <w:p w14:paraId="59818907" w14:textId="220F55A9" w:rsidR="00F50B3C" w:rsidRPr="007832B7" w:rsidRDefault="00F50B3C" w:rsidP="00B66788">
                              <w:pPr>
                                <w:rPr>
                                  <w:i/>
                                  <w:sz w:val="18"/>
                                </w:rPr>
                              </w:pPr>
                              <w:r>
                                <w:rPr>
                                  <w:i/>
                                  <w:sz w:val="18"/>
                                  <w:lang w:val="ru-RU"/>
                                </w:rPr>
                                <w:t>Ширя</w:t>
                              </w:r>
                              <w:r>
                                <w:rPr>
                                  <w:i/>
                                  <w:sz w:val="18"/>
                                </w:rPr>
                                <w:t>єв М.Є</w:t>
                              </w:r>
                            </w:p>
                          </w:txbxContent>
                        </wps:txbx>
                        <wps:bodyPr rot="0" vert="horz" wrap="square" lIns="12700" tIns="12700" rIns="12700" bIns="12700" anchor="t" anchorCtr="0" upright="1">
                          <a:noAutofit/>
                        </wps:bodyPr>
                      </wps:wsp>
                    </wpg:grpSp>
                    <wpg:grpSp>
                      <wpg:cNvPr id="119" name="Group 48"/>
                      <wpg:cNvGrpSpPr>
                        <a:grpSpLocks/>
                      </wpg:cNvGrpSpPr>
                      <wpg:grpSpPr bwMode="auto">
                        <a:xfrm>
                          <a:off x="39" y="18614"/>
                          <a:ext cx="4801" cy="309"/>
                          <a:chOff x="0" y="0"/>
                          <a:chExt cx="19999" cy="20000"/>
                        </a:xfrm>
                      </wpg:grpSpPr>
                      <wps:wsp>
                        <wps:cNvPr id="120" name="Rectangle 49"/>
                        <wps:cNvSpPr>
                          <a:spLocks noChangeArrowheads="1"/>
                        </wps:cNvSpPr>
                        <wps:spPr bwMode="auto">
                          <a:xfrm>
                            <a:off x="0" y="0"/>
                            <a:ext cx="8856" cy="20000"/>
                          </a:xfrm>
                          <a:prstGeom prst="rect">
                            <a:avLst/>
                          </a:prstGeom>
                          <a:noFill/>
                          <a:ln>
                            <a:noFill/>
                          </a:ln>
                          <a:effectLst/>
                        </wps:spPr>
                        <wps:txbx>
                          <w:txbxContent>
                            <w:p w14:paraId="23756E9D" w14:textId="77777777" w:rsidR="00F50B3C" w:rsidRDefault="00F50B3C" w:rsidP="00B66788">
                              <w:pPr>
                                <w:pStyle w:val="a5"/>
                                <w:rPr>
                                  <w:sz w:val="18"/>
                                </w:rPr>
                              </w:pPr>
                              <w:r>
                                <w:rPr>
                                  <w:sz w:val="18"/>
                                </w:rPr>
                                <w:t xml:space="preserve"> Перевір.</w:t>
                              </w:r>
                            </w:p>
                          </w:txbxContent>
                        </wps:txbx>
                        <wps:bodyPr rot="0" vert="horz" wrap="square" lIns="12700" tIns="12700" rIns="12700" bIns="12700" anchor="t" anchorCtr="0" upright="1">
                          <a:noAutofit/>
                        </wps:bodyPr>
                      </wps:wsp>
                      <wps:wsp>
                        <wps:cNvPr id="121" name="Rectangle 50"/>
                        <wps:cNvSpPr>
                          <a:spLocks noChangeArrowheads="1"/>
                        </wps:cNvSpPr>
                        <wps:spPr bwMode="auto">
                          <a:xfrm>
                            <a:off x="9281" y="0"/>
                            <a:ext cx="10718" cy="20000"/>
                          </a:xfrm>
                          <a:prstGeom prst="rect">
                            <a:avLst/>
                          </a:prstGeom>
                          <a:noFill/>
                          <a:ln>
                            <a:noFill/>
                          </a:ln>
                          <a:effectLst/>
                        </wps:spPr>
                        <wps:txbx>
                          <w:txbxContent>
                            <w:p w14:paraId="507DC5A5" w14:textId="1DDE4FDE" w:rsidR="00F50B3C" w:rsidRDefault="00F50B3C" w:rsidP="00B66788">
                              <w:pPr>
                                <w:pStyle w:val="a5"/>
                                <w:rPr>
                                  <w:rFonts w:asciiTheme="minorHAnsi" w:hAnsiTheme="minorHAnsi" w:cstheme="minorHAnsi"/>
                                  <w:sz w:val="18"/>
                                  <w:lang w:val="ru-RU"/>
                                </w:rPr>
                              </w:pPr>
                              <w:r>
                                <w:rPr>
                                  <w:rFonts w:asciiTheme="minorHAnsi" w:hAnsiTheme="minorHAnsi" w:cstheme="minorHAnsi"/>
                                  <w:sz w:val="18"/>
                                  <w:lang w:val="ru-RU"/>
                                </w:rPr>
                                <w:t>М.О Фант</w:t>
                              </w:r>
                            </w:p>
                            <w:p w14:paraId="74AAC81E" w14:textId="77777777" w:rsidR="00F50B3C" w:rsidRPr="00FE5402" w:rsidRDefault="00F50B3C" w:rsidP="00B66788">
                              <w:pPr>
                                <w:pStyle w:val="a5"/>
                                <w:rPr>
                                  <w:rFonts w:asciiTheme="minorHAnsi" w:hAnsiTheme="minorHAnsi" w:cstheme="minorHAnsi"/>
                                  <w:sz w:val="18"/>
                                  <w:lang w:val="ru-RU"/>
                                </w:rPr>
                              </w:pPr>
                            </w:p>
                          </w:txbxContent>
                        </wps:txbx>
                        <wps:bodyPr rot="0" vert="horz" wrap="square" lIns="12700" tIns="12700" rIns="12700" bIns="12700" anchor="t" anchorCtr="0" upright="1">
                          <a:noAutofit/>
                        </wps:bodyPr>
                      </wps:wsp>
                    </wpg:grpSp>
                    <wpg:grpSp>
                      <wpg:cNvPr id="122" name="Group 51"/>
                      <wpg:cNvGrpSpPr>
                        <a:grpSpLocks/>
                      </wpg:cNvGrpSpPr>
                      <wpg:grpSpPr bwMode="auto">
                        <a:xfrm>
                          <a:off x="39" y="18969"/>
                          <a:ext cx="4882" cy="309"/>
                          <a:chOff x="0" y="0"/>
                          <a:chExt cx="20336" cy="20000"/>
                        </a:xfrm>
                      </wpg:grpSpPr>
                      <wps:wsp>
                        <wps:cNvPr id="123" name="Rectangle 52"/>
                        <wps:cNvSpPr>
                          <a:spLocks noChangeArrowheads="1"/>
                        </wps:cNvSpPr>
                        <wps:spPr bwMode="auto">
                          <a:xfrm>
                            <a:off x="0" y="0"/>
                            <a:ext cx="8856" cy="20000"/>
                          </a:xfrm>
                          <a:prstGeom prst="rect">
                            <a:avLst/>
                          </a:prstGeom>
                          <a:noFill/>
                          <a:ln>
                            <a:noFill/>
                          </a:ln>
                          <a:effectLst/>
                        </wps:spPr>
                        <wps:txbx>
                          <w:txbxContent>
                            <w:p w14:paraId="5A60F2E1" w14:textId="77777777" w:rsidR="00F50B3C" w:rsidRDefault="00F50B3C" w:rsidP="00B66788">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124" name="Rectangle 53"/>
                        <wps:cNvSpPr>
                          <a:spLocks noChangeArrowheads="1"/>
                        </wps:cNvSpPr>
                        <wps:spPr bwMode="auto">
                          <a:xfrm>
                            <a:off x="9618" y="0"/>
                            <a:ext cx="10718" cy="20000"/>
                          </a:xfrm>
                          <a:prstGeom prst="rect">
                            <a:avLst/>
                          </a:prstGeom>
                          <a:noFill/>
                          <a:ln>
                            <a:noFill/>
                          </a:ln>
                          <a:effectLst/>
                        </wps:spPr>
                        <wps:txbx>
                          <w:txbxContent>
                            <w:p w14:paraId="7C0546CE" w14:textId="77777777" w:rsidR="00F50B3C" w:rsidRDefault="00F50B3C"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125" name="Group 54"/>
                      <wpg:cNvGrpSpPr>
                        <a:grpSpLocks/>
                      </wpg:cNvGrpSpPr>
                      <wpg:grpSpPr bwMode="auto">
                        <a:xfrm>
                          <a:off x="39" y="19314"/>
                          <a:ext cx="4801" cy="310"/>
                          <a:chOff x="0" y="0"/>
                          <a:chExt cx="19999" cy="20000"/>
                        </a:xfrm>
                      </wpg:grpSpPr>
                      <wps:wsp>
                        <wps:cNvPr id="126" name="Rectangle 55"/>
                        <wps:cNvSpPr>
                          <a:spLocks noChangeArrowheads="1"/>
                        </wps:cNvSpPr>
                        <wps:spPr bwMode="auto">
                          <a:xfrm>
                            <a:off x="0" y="0"/>
                            <a:ext cx="8856" cy="20000"/>
                          </a:xfrm>
                          <a:prstGeom prst="rect">
                            <a:avLst/>
                          </a:prstGeom>
                          <a:noFill/>
                          <a:ln>
                            <a:noFill/>
                          </a:ln>
                          <a:effectLst/>
                        </wps:spPr>
                        <wps:txbx>
                          <w:txbxContent>
                            <w:p w14:paraId="79E7C173" w14:textId="77777777" w:rsidR="00F50B3C" w:rsidRDefault="00F50B3C" w:rsidP="00B66788">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127" name="Rectangle 56"/>
                        <wps:cNvSpPr>
                          <a:spLocks noChangeArrowheads="1"/>
                        </wps:cNvSpPr>
                        <wps:spPr bwMode="auto">
                          <a:xfrm>
                            <a:off x="9281" y="0"/>
                            <a:ext cx="10718" cy="20000"/>
                          </a:xfrm>
                          <a:prstGeom prst="rect">
                            <a:avLst/>
                          </a:prstGeom>
                          <a:noFill/>
                          <a:ln>
                            <a:noFill/>
                          </a:ln>
                          <a:effectLst/>
                        </wps:spPr>
                        <wps:txbx>
                          <w:txbxContent>
                            <w:p w14:paraId="42A55872" w14:textId="77777777" w:rsidR="00F50B3C" w:rsidRDefault="00F50B3C"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128" name="Group 57"/>
                      <wpg:cNvGrpSpPr>
                        <a:grpSpLocks/>
                      </wpg:cNvGrpSpPr>
                      <wpg:grpSpPr bwMode="auto">
                        <a:xfrm>
                          <a:off x="39" y="19660"/>
                          <a:ext cx="4801" cy="309"/>
                          <a:chOff x="0" y="0"/>
                          <a:chExt cx="19999" cy="20000"/>
                        </a:xfrm>
                      </wpg:grpSpPr>
                      <wps:wsp>
                        <wps:cNvPr id="129" name="Rectangle 58"/>
                        <wps:cNvSpPr>
                          <a:spLocks noChangeArrowheads="1"/>
                        </wps:cNvSpPr>
                        <wps:spPr bwMode="auto">
                          <a:xfrm>
                            <a:off x="0" y="0"/>
                            <a:ext cx="8856" cy="20000"/>
                          </a:xfrm>
                          <a:prstGeom prst="rect">
                            <a:avLst/>
                          </a:prstGeom>
                          <a:noFill/>
                          <a:ln>
                            <a:noFill/>
                          </a:ln>
                          <a:effectLst/>
                        </wps:spPr>
                        <wps:txbx>
                          <w:txbxContent>
                            <w:p w14:paraId="7506911A" w14:textId="77777777" w:rsidR="00F50B3C" w:rsidRDefault="00F50B3C" w:rsidP="00B66788">
                              <w:pPr>
                                <w:pStyle w:val="a5"/>
                                <w:rPr>
                                  <w:sz w:val="18"/>
                                </w:rPr>
                              </w:pPr>
                              <w:r>
                                <w:rPr>
                                  <w:sz w:val="18"/>
                                </w:rPr>
                                <w:t>Зав.каф.</w:t>
                              </w:r>
                            </w:p>
                          </w:txbxContent>
                        </wps:txbx>
                        <wps:bodyPr rot="0" vert="horz" wrap="square" lIns="12700" tIns="12700" rIns="12700" bIns="12700" anchor="t" anchorCtr="0" upright="1">
                          <a:noAutofit/>
                        </wps:bodyPr>
                      </wps:wsp>
                      <wps:wsp>
                        <wps:cNvPr id="130" name="Rectangle 59"/>
                        <wps:cNvSpPr>
                          <a:spLocks noChangeArrowheads="1"/>
                        </wps:cNvSpPr>
                        <wps:spPr bwMode="auto">
                          <a:xfrm>
                            <a:off x="9281" y="0"/>
                            <a:ext cx="10718" cy="20000"/>
                          </a:xfrm>
                          <a:prstGeom prst="rect">
                            <a:avLst/>
                          </a:prstGeom>
                          <a:noFill/>
                          <a:ln>
                            <a:noFill/>
                          </a:ln>
                          <a:effectLst/>
                        </wps:spPr>
                        <wps:txbx>
                          <w:txbxContent>
                            <w:p w14:paraId="58CFC644" w14:textId="0CDC32F3" w:rsidR="00F50B3C" w:rsidRPr="002638A5" w:rsidRDefault="00F50B3C" w:rsidP="00B66788">
                              <w:pPr>
                                <w:pStyle w:val="a5"/>
                                <w:rPr>
                                  <w:rFonts w:ascii="Journal" w:hAnsi="Journal"/>
                                  <w:i w:val="0"/>
                                  <w:sz w:val="18"/>
                                </w:rPr>
                              </w:pPr>
                            </w:p>
                          </w:txbxContent>
                        </wps:txbx>
                        <wps:bodyPr rot="0" vert="horz" wrap="square" lIns="12700" tIns="12700" rIns="12700" bIns="12700" anchor="t" anchorCtr="0" upright="1">
                          <a:noAutofit/>
                        </wps:bodyPr>
                      </wps:wsp>
                    </wpg:grpSp>
                    <wps:wsp>
                      <wps:cNvPr id="131" name="Line 60"/>
                      <wps:cNvCnPr/>
                      <wps:spPr bwMode="auto">
                        <a:xfrm>
                          <a:off x="14208" y="18239"/>
                          <a:ext cx="2" cy="1740"/>
                        </a:xfrm>
                        <a:prstGeom prst="line">
                          <a:avLst/>
                        </a:prstGeom>
                        <a:noFill/>
                        <a:ln w="25400">
                          <a:solidFill>
                            <a:srgbClr val="000000"/>
                          </a:solidFill>
                          <a:round/>
                          <a:headEnd/>
                          <a:tailEnd/>
                        </a:ln>
                        <a:effectLst/>
                      </wps:spPr>
                      <wps:bodyPr/>
                    </wps:wsp>
                    <wps:wsp>
                      <wps:cNvPr id="132" name="Rectangle 61"/>
                      <wps:cNvSpPr>
                        <a:spLocks noChangeArrowheads="1"/>
                      </wps:cNvSpPr>
                      <wps:spPr bwMode="auto">
                        <a:xfrm>
                          <a:off x="7760" y="18561"/>
                          <a:ext cx="6292" cy="1000"/>
                        </a:xfrm>
                        <a:prstGeom prst="rect">
                          <a:avLst/>
                        </a:prstGeom>
                        <a:noFill/>
                        <a:ln>
                          <a:noFill/>
                        </a:ln>
                        <a:effectLst/>
                      </wps:spPr>
                      <wps:txbx>
                        <w:txbxContent>
                          <w:p w14:paraId="38F6568A" w14:textId="50E58617" w:rsidR="00F50B3C" w:rsidRPr="00FE5402" w:rsidRDefault="00F50B3C" w:rsidP="00954BE3">
                            <w:pPr>
                              <w:pStyle w:val="a5"/>
                              <w:spacing w:before="120"/>
                              <w:jc w:val="center"/>
                              <w:rPr>
                                <w:rFonts w:ascii="Times New Roman" w:hAnsi="Times New Roman"/>
                                <w:sz w:val="32"/>
                                <w:szCs w:val="24"/>
                                <w:lang w:val="en-US"/>
                              </w:rPr>
                            </w:pPr>
                            <w:r w:rsidRPr="00A9614E">
                              <w:t>Звіт з лабораторної роботи №</w:t>
                            </w:r>
                            <w:r>
                              <w:rPr>
                                <w:lang w:val="en-US"/>
                              </w:rPr>
                              <w:t>2</w:t>
                            </w:r>
                          </w:p>
                        </w:txbxContent>
                      </wps:txbx>
                      <wps:bodyPr rot="0" vert="horz" wrap="square" lIns="12700" tIns="12700" rIns="12700" bIns="12700" anchor="t" anchorCtr="0" upright="1">
                        <a:noAutofit/>
                      </wps:bodyPr>
                    </wps:wsp>
                    <wps:wsp>
                      <wps:cNvPr id="133" name="Line 62"/>
                      <wps:cNvCnPr/>
                      <wps:spPr bwMode="auto">
                        <a:xfrm>
                          <a:off x="14221" y="18587"/>
                          <a:ext cx="5769" cy="1"/>
                        </a:xfrm>
                        <a:prstGeom prst="line">
                          <a:avLst/>
                        </a:prstGeom>
                        <a:noFill/>
                        <a:ln w="25400">
                          <a:solidFill>
                            <a:srgbClr val="000000"/>
                          </a:solidFill>
                          <a:round/>
                          <a:headEnd/>
                          <a:tailEnd/>
                        </a:ln>
                        <a:effectLst/>
                      </wps:spPr>
                      <wps:bodyPr/>
                    </wps:wsp>
                    <wps:wsp>
                      <wps:cNvPr id="134" name="Line 63"/>
                      <wps:cNvCnPr/>
                      <wps:spPr bwMode="auto">
                        <a:xfrm>
                          <a:off x="14219" y="18939"/>
                          <a:ext cx="5769" cy="2"/>
                        </a:xfrm>
                        <a:prstGeom prst="line">
                          <a:avLst/>
                        </a:prstGeom>
                        <a:noFill/>
                        <a:ln w="25400">
                          <a:solidFill>
                            <a:srgbClr val="000000"/>
                          </a:solidFill>
                          <a:round/>
                          <a:headEnd/>
                          <a:tailEnd/>
                        </a:ln>
                        <a:effectLst/>
                      </wps:spPr>
                      <wps:bodyPr/>
                    </wps:wsp>
                    <wps:wsp>
                      <wps:cNvPr id="135" name="Line 64"/>
                      <wps:cNvCnPr/>
                      <wps:spPr bwMode="auto">
                        <a:xfrm>
                          <a:off x="17487" y="18239"/>
                          <a:ext cx="3" cy="693"/>
                        </a:xfrm>
                        <a:prstGeom prst="line">
                          <a:avLst/>
                        </a:prstGeom>
                        <a:noFill/>
                        <a:ln w="25400">
                          <a:solidFill>
                            <a:srgbClr val="000000"/>
                          </a:solidFill>
                          <a:round/>
                          <a:headEnd/>
                          <a:tailEnd/>
                        </a:ln>
                        <a:effectLst/>
                      </wps:spPr>
                      <wps:bodyPr/>
                    </wps:wsp>
                    <wps:wsp>
                      <wps:cNvPr id="136" name="Rectangle 65"/>
                      <wps:cNvSpPr>
                        <a:spLocks noChangeArrowheads="1"/>
                      </wps:cNvSpPr>
                      <wps:spPr bwMode="auto">
                        <a:xfrm>
                          <a:off x="14295" y="18258"/>
                          <a:ext cx="1474" cy="309"/>
                        </a:xfrm>
                        <a:prstGeom prst="rect">
                          <a:avLst/>
                        </a:prstGeom>
                        <a:noFill/>
                        <a:ln>
                          <a:noFill/>
                        </a:ln>
                        <a:effectLst/>
                      </wps:spPr>
                      <wps:txbx>
                        <w:txbxContent>
                          <w:p w14:paraId="2F4F2A48" w14:textId="77777777" w:rsidR="00F50B3C" w:rsidRDefault="00F50B3C" w:rsidP="00B66788">
                            <w:pPr>
                              <w:pStyle w:val="a5"/>
                              <w:jc w:val="center"/>
                              <w:rPr>
                                <w:sz w:val="18"/>
                              </w:rPr>
                            </w:pPr>
                            <w:r>
                              <w:rPr>
                                <w:sz w:val="18"/>
                              </w:rPr>
                              <w:t>Літ.</w:t>
                            </w:r>
                          </w:p>
                        </w:txbxContent>
                      </wps:txbx>
                      <wps:bodyPr rot="0" vert="horz" wrap="square" lIns="12700" tIns="12700" rIns="12700" bIns="12700" anchor="t" anchorCtr="0" upright="1">
                        <a:noAutofit/>
                      </wps:bodyPr>
                    </wps:wsp>
                    <wps:wsp>
                      <wps:cNvPr id="137" name="Rectangle 66"/>
                      <wps:cNvSpPr>
                        <a:spLocks noChangeArrowheads="1"/>
                      </wps:cNvSpPr>
                      <wps:spPr bwMode="auto">
                        <a:xfrm>
                          <a:off x="17577" y="18258"/>
                          <a:ext cx="2327" cy="309"/>
                        </a:xfrm>
                        <a:prstGeom prst="rect">
                          <a:avLst/>
                        </a:prstGeom>
                        <a:noFill/>
                        <a:ln>
                          <a:noFill/>
                        </a:ln>
                        <a:effectLst/>
                      </wps:spPr>
                      <wps:txbx>
                        <w:txbxContent>
                          <w:p w14:paraId="5DA48D2B" w14:textId="77777777" w:rsidR="00F50B3C" w:rsidRDefault="00F50B3C" w:rsidP="00B66788">
                            <w:pPr>
                              <w:pStyle w:val="a5"/>
                              <w:jc w:val="center"/>
                              <w:rPr>
                                <w:rFonts w:ascii="Journal" w:hAnsi="Journal"/>
                                <w:sz w:val="18"/>
                              </w:rPr>
                            </w:pPr>
                            <w:r>
                              <w:rPr>
                                <w:sz w:val="18"/>
                              </w:rPr>
                              <w:t>Акрушів</w:t>
                            </w:r>
                          </w:p>
                        </w:txbxContent>
                      </wps:txbx>
                      <wps:bodyPr rot="0" vert="horz" wrap="square" lIns="12700" tIns="12700" rIns="12700" bIns="12700" anchor="t" anchorCtr="0" upright="1">
                        <a:noAutofit/>
                      </wps:bodyPr>
                    </wps:wsp>
                    <wps:wsp>
                      <wps:cNvPr id="138" name="Rectangle 67"/>
                      <wps:cNvSpPr>
                        <a:spLocks noChangeArrowheads="1"/>
                      </wps:cNvSpPr>
                      <wps:spPr bwMode="auto">
                        <a:xfrm>
                          <a:off x="17591" y="18613"/>
                          <a:ext cx="2326" cy="309"/>
                        </a:xfrm>
                        <a:prstGeom prst="rect">
                          <a:avLst/>
                        </a:prstGeom>
                        <a:noFill/>
                        <a:ln>
                          <a:noFill/>
                        </a:ln>
                        <a:effectLst/>
                      </wps:spPr>
                      <wps:txbx>
                        <w:txbxContent>
                          <w:p w14:paraId="03ED5046" w14:textId="77777777" w:rsidR="00F50B3C" w:rsidRPr="002F6B72" w:rsidRDefault="00F50B3C" w:rsidP="00B66788">
                            <w:pPr>
                              <w:pStyle w:val="a5"/>
                              <w:jc w:val="center"/>
                              <w:rPr>
                                <w:iCs/>
                                <w:sz w:val="18"/>
                              </w:rPr>
                            </w:pPr>
                          </w:p>
                        </w:txbxContent>
                      </wps:txbx>
                      <wps:bodyPr rot="0" vert="horz" wrap="square" lIns="12700" tIns="12700" rIns="12700" bIns="12700" anchor="t" anchorCtr="0" upright="1">
                        <a:noAutofit/>
                      </wps:bodyPr>
                    </wps:wsp>
                    <wps:wsp>
                      <wps:cNvPr id="139" name="Line 68"/>
                      <wps:cNvCnPr/>
                      <wps:spPr bwMode="auto">
                        <a:xfrm>
                          <a:off x="14755" y="18594"/>
                          <a:ext cx="2" cy="338"/>
                        </a:xfrm>
                        <a:prstGeom prst="line">
                          <a:avLst/>
                        </a:prstGeom>
                        <a:noFill/>
                        <a:ln w="12700">
                          <a:solidFill>
                            <a:srgbClr val="000000"/>
                          </a:solidFill>
                          <a:round/>
                          <a:headEnd/>
                          <a:tailEnd/>
                        </a:ln>
                        <a:effectLst/>
                      </wps:spPr>
                      <wps:bodyPr/>
                    </wps:wsp>
                    <wps:wsp>
                      <wps:cNvPr id="140" name="Line 69"/>
                      <wps:cNvCnPr/>
                      <wps:spPr bwMode="auto">
                        <a:xfrm>
                          <a:off x="15301" y="18595"/>
                          <a:ext cx="2" cy="338"/>
                        </a:xfrm>
                        <a:prstGeom prst="line">
                          <a:avLst/>
                        </a:prstGeom>
                        <a:noFill/>
                        <a:ln w="12700">
                          <a:solidFill>
                            <a:srgbClr val="000000"/>
                          </a:solidFill>
                          <a:round/>
                          <a:headEnd/>
                          <a:tailEnd/>
                        </a:ln>
                        <a:effectLst/>
                      </wps:spPr>
                      <wps:bodyPr/>
                    </wps:wsp>
                    <wps:wsp>
                      <wps:cNvPr id="141" name="Rectangle 70"/>
                      <wps:cNvSpPr>
                        <a:spLocks noChangeArrowheads="1"/>
                      </wps:cNvSpPr>
                      <wps:spPr bwMode="auto">
                        <a:xfrm>
                          <a:off x="14295" y="19221"/>
                          <a:ext cx="5609" cy="549"/>
                        </a:xfrm>
                        <a:prstGeom prst="rect">
                          <a:avLst/>
                        </a:prstGeom>
                        <a:noFill/>
                        <a:ln>
                          <a:noFill/>
                        </a:ln>
                        <a:effectLst/>
                      </wps:spPr>
                      <wps:txbx>
                        <w:txbxContent>
                          <w:p w14:paraId="5FAC5898" w14:textId="2481C649" w:rsidR="00F50B3C" w:rsidRPr="006F3229" w:rsidRDefault="00F50B3C" w:rsidP="00311F95">
                            <w:pPr>
                              <w:pStyle w:val="a5"/>
                              <w:jc w:val="center"/>
                              <w:rPr>
                                <w:rFonts w:ascii="Arial" w:hAnsi="Arial"/>
                                <w:szCs w:val="28"/>
                                <w:lang w:val="en-US"/>
                              </w:rPr>
                            </w:pPr>
                            <w:r w:rsidRPr="006F3229">
                              <w:rPr>
                                <w:rFonts w:ascii="Arial" w:hAnsi="Arial"/>
                                <w:szCs w:val="28"/>
                              </w:rPr>
                              <w:t>ФІКТ</w:t>
                            </w:r>
                            <w:r w:rsidRPr="006F3229">
                              <w:rPr>
                                <w:rFonts w:ascii="Times New Roman" w:hAnsi="Times New Roman"/>
                                <w:szCs w:val="28"/>
                              </w:rPr>
                              <w:t>,</w:t>
                            </w:r>
                            <w:r w:rsidRPr="006F3229">
                              <w:rPr>
                                <w:rFonts w:ascii="Arial" w:hAnsi="Arial"/>
                                <w:szCs w:val="28"/>
                              </w:rPr>
                              <w:t xml:space="preserve"> гр.</w:t>
                            </w:r>
                            <w:r>
                              <w:rPr>
                                <w:rFonts w:ascii="Arial" w:hAnsi="Arial"/>
                                <w:szCs w:val="28"/>
                              </w:rPr>
                              <w:t>ІПЗ</w:t>
                            </w:r>
                            <w:r w:rsidRPr="006F3229">
                              <w:rPr>
                                <w:rFonts w:ascii="Arial" w:hAnsi="Arial"/>
                                <w:szCs w:val="28"/>
                              </w:rPr>
                              <w:t>-</w:t>
                            </w:r>
                            <w:r w:rsidRPr="006F3229">
                              <w:rPr>
                                <w:rFonts w:ascii="Arial" w:hAnsi="Arial"/>
                                <w:szCs w:val="28"/>
                                <w:lang w:val="en-US"/>
                              </w:rPr>
                              <w:t>2</w:t>
                            </w:r>
                            <w:r>
                              <w:rPr>
                                <w:rFonts w:ascii="Arial" w:hAnsi="Arial"/>
                                <w:szCs w:val="28"/>
                              </w:rPr>
                              <w:t>2</w:t>
                            </w:r>
                            <w:r w:rsidRPr="006F3229">
                              <w:rPr>
                                <w:rFonts w:ascii="Arial" w:hAnsi="Arial"/>
                                <w:szCs w:val="28"/>
                                <w:lang w:val="en-US"/>
                              </w:rPr>
                              <w:t>-</w:t>
                            </w:r>
                            <w:r>
                              <w:rPr>
                                <w:rFonts w:ascii="Arial" w:hAnsi="Arial"/>
                                <w:szCs w:val="28"/>
                              </w:rPr>
                              <w:t>3</w:t>
                            </w:r>
                            <w:r w:rsidRPr="006F3229">
                              <w:rPr>
                                <w:rFonts w:ascii="Arial" w:hAnsi="Arial"/>
                                <w:szCs w:val="28"/>
                                <w:lang w:val="en-US"/>
                              </w:rPr>
                              <w:t>[</w:t>
                            </w:r>
                            <w:r>
                              <w:rPr>
                                <w:rFonts w:ascii="Arial" w:hAnsi="Arial"/>
                                <w:szCs w:val="28"/>
                              </w:rPr>
                              <w:t>2</w:t>
                            </w:r>
                            <w:r w:rsidRPr="006F3229">
                              <w:rPr>
                                <w:rFonts w:ascii="Arial" w:hAnsi="Arial"/>
                                <w:szCs w:val="28"/>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244AB" id="Группа 28" o:spid="_x0000_s1046" style="position:absolute;margin-left:55.65pt;margin-top:19.65pt;width:518.8pt;height:802.3pt;z-index:2516505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">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" filled="f" strokeweight="2pt"/>
              <v:line id="Line 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" strokeweight="1pt"/>
              <v:rect id="Rectangle 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dZwQAAANwAAAAPAAAAZHJzL2Rvd25yZXYueG1sRE9Na8JA&#10;EL0L/odlCl5EN1qw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OdpN1nBAAAA3AAAAA8AAAAA&#10;AAAAAAAAAAAABwIAAGRycy9kb3ducmV2LnhtbFBLBQYAAAAAAwADALcAAAD1AgAAAAA=&#10;" filled="f" stroked="f">
                <v:textbox inset="1pt,1pt,1pt,1pt">
                  <w:txbxContent>
                    <w:p w14:paraId="74C79500" w14:textId="77777777" w:rsidR="00F50B3C" w:rsidRDefault="00F50B3C" w:rsidP="00B66788">
                      <w:pPr>
                        <w:pStyle w:val="a5"/>
                        <w:jc w:val="center"/>
                        <w:rPr>
                          <w:rFonts w:ascii="Journal" w:hAnsi="Journal"/>
                          <w:sz w:val="18"/>
                        </w:rPr>
                      </w:pPr>
                      <w:r>
                        <w:rPr>
                          <w:sz w:val="18"/>
                        </w:rPr>
                        <w:t>Змн</w:t>
                      </w:r>
                      <w:r>
                        <w:rPr>
                          <w:rFonts w:ascii="Journal" w:hAnsi="Journal"/>
                          <w:sz w:val="18"/>
                        </w:rPr>
                        <w:t>.</w:t>
                      </w:r>
                    </w:p>
                  </w:txbxContent>
                </v:textbox>
              </v:rect>
              <v:rect id="Rectangle 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D3B6AFD" w14:textId="77777777" w:rsidR="00F50B3C" w:rsidRDefault="00F50B3C" w:rsidP="00B66788">
                      <w:pPr>
                        <w:pStyle w:val="a5"/>
                        <w:jc w:val="center"/>
                        <w:rPr>
                          <w:sz w:val="18"/>
                        </w:rPr>
                      </w:pPr>
                      <w:r>
                        <w:rPr>
                          <w:sz w:val="18"/>
                        </w:rPr>
                        <w:t>Арк.</w:t>
                      </w:r>
                    </w:p>
                  </w:txbxContent>
                </v:textbox>
              </v:rect>
              <v:rect id="Rectangle 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q2wQAAANwAAAAPAAAAZHJzL2Rvd25yZXYueG1sRE9Na8JA&#10;EL0L/odlCl5ENwq1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AfMCrbBAAAA3AAAAA8AAAAA&#10;AAAAAAAAAAAABwIAAGRycy9kb3ducmV2LnhtbFBLBQYAAAAAAwADALcAAAD1AgAAAAA=&#10;" filled="f" stroked="f">
                <v:textbox inset="1pt,1pt,1pt,1pt">
                  <w:txbxContent>
                    <w:p w14:paraId="584FF824" w14:textId="77777777" w:rsidR="00F50B3C" w:rsidRDefault="00F50B3C" w:rsidP="00B66788">
                      <w:pPr>
                        <w:pStyle w:val="a5"/>
                        <w:jc w:val="center"/>
                        <w:rPr>
                          <w:sz w:val="18"/>
                        </w:rPr>
                      </w:pPr>
                      <w:r>
                        <w:rPr>
                          <w:sz w:val="18"/>
                        </w:rPr>
                        <w:t>№ докум.</w:t>
                      </w:r>
                    </w:p>
                  </w:txbxContent>
                </v:textbox>
              </v:rect>
              <v:rect id="Rectangle 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1280FD88" w14:textId="77777777" w:rsidR="00F50B3C" w:rsidRDefault="00F50B3C" w:rsidP="00B66788">
                      <w:pPr>
                        <w:pStyle w:val="a5"/>
                        <w:jc w:val="center"/>
                        <w:rPr>
                          <w:sz w:val="18"/>
                        </w:rPr>
                      </w:pPr>
                      <w:r>
                        <w:rPr>
                          <w:sz w:val="18"/>
                        </w:rPr>
                        <w:t>Підпис</w:t>
                      </w:r>
                    </w:p>
                  </w:txbxContent>
                </v:textbox>
              </v:rect>
              <v:rect id="Rectangle 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" filled="f" stroked="f">
                <v:textbox inset="1pt,1pt,1pt,1pt">
                  <w:txbxContent>
                    <w:p w14:paraId="67231747" w14:textId="77777777" w:rsidR="00F50B3C" w:rsidRDefault="00F50B3C" w:rsidP="00B66788">
                      <w:pPr>
                        <w:pStyle w:val="a5"/>
                        <w:jc w:val="center"/>
                        <w:rPr>
                          <w:sz w:val="18"/>
                        </w:rPr>
                      </w:pPr>
                      <w:r>
                        <w:rPr>
                          <w:sz w:val="18"/>
                        </w:rPr>
                        <w:t>Дата</w:t>
                      </w:r>
                    </w:p>
                  </w:txbxContent>
                </v:textbox>
              </v:rect>
              <v:rect id="Rectangle 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" filled="f" stroked="f">
                <v:textbox inset="1pt,1pt,1pt,1pt">
                  <w:txbxContent>
                    <w:p w14:paraId="7BBAC566" w14:textId="77777777" w:rsidR="00F50B3C" w:rsidRDefault="00F50B3C" w:rsidP="00B66788">
                      <w:pPr>
                        <w:pStyle w:val="a5"/>
                        <w:jc w:val="center"/>
                        <w:rPr>
                          <w:rFonts w:ascii="Journal" w:hAnsi="Journal"/>
                          <w:sz w:val="18"/>
                        </w:rPr>
                      </w:pPr>
                      <w:r>
                        <w:rPr>
                          <w:sz w:val="18"/>
                        </w:rPr>
                        <w:t>Арк.</w:t>
                      </w:r>
                    </w:p>
                  </w:txbxContent>
                </v:textbox>
              </v:rect>
              <v:rect id="Rectangle 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29D8F847" w14:textId="77777777" w:rsidR="00F50B3C" w:rsidRDefault="00F50B3C" w:rsidP="00B66788">
                      <w:pPr>
                        <w:pStyle w:val="a5"/>
                        <w:jc w:val="center"/>
                        <w:rPr>
                          <w:sz w:val="18"/>
                        </w:rPr>
                      </w:pPr>
                      <w:r>
                        <w:rPr>
                          <w:sz w:val="18"/>
                        </w:rPr>
                        <w:t>1</w:t>
                      </w:r>
                    </w:p>
                  </w:txbxContent>
                </v:textbox>
              </v:rect>
              <v:rect id="Rectangle 39" o:spid="_x0000_s1064" style="position:absolute;left:7760;top:17481;width:12159;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01385ED4" w14:textId="2BF43BD5" w:rsidR="00F50B3C" w:rsidRPr="00FE5402" w:rsidRDefault="00F50B3C" w:rsidP="002059DD">
                      <w:pPr>
                        <w:pStyle w:val="a5"/>
                        <w:jc w:val="center"/>
                        <w:rPr>
                          <w:rFonts w:ascii="Calibri" w:hAnsi="Calibri"/>
                          <w:szCs w:val="28"/>
                          <w:lang w:val="en-US"/>
                        </w:rPr>
                      </w:pPr>
                      <w:r w:rsidRPr="00C95106">
                        <w:rPr>
                          <w:rFonts w:ascii="Calibri" w:hAnsi="Calibri"/>
                          <w:szCs w:val="28"/>
                          <w:lang w:val="ru-RU"/>
                        </w:rPr>
                        <w:t>Ж</w:t>
                      </w:r>
                      <w:r>
                        <w:rPr>
                          <w:rFonts w:ascii="Calibri" w:hAnsi="Calibri"/>
                          <w:szCs w:val="28"/>
                          <w:lang w:val="ru-RU"/>
                        </w:rPr>
                        <w:t>ИТОМИРСЬКА</w:t>
                      </w:r>
                      <w:r w:rsidRPr="00C95106">
                        <w:rPr>
                          <w:rFonts w:ascii="Calibri" w:hAnsi="Calibri"/>
                          <w:szCs w:val="28"/>
                          <w:lang w:val="ru-RU"/>
                        </w:rPr>
                        <w:t xml:space="preserve"> </w:t>
                      </w:r>
                      <w:r>
                        <w:rPr>
                          <w:rFonts w:ascii="Calibri" w:hAnsi="Calibri"/>
                          <w:szCs w:val="28"/>
                          <w:lang w:val="ru-RU"/>
                        </w:rPr>
                        <w:t>ПОЛІТЕХНІКА</w:t>
                      </w:r>
                      <w:r w:rsidRPr="00C95106">
                        <w:rPr>
                          <w:rFonts w:ascii="Calibri" w:hAnsi="Calibri"/>
                          <w:szCs w:val="28"/>
                        </w:rPr>
                        <w:t>.</w:t>
                      </w:r>
                      <w:r>
                        <w:rPr>
                          <w:rFonts w:ascii="Calibri" w:hAnsi="Calibri"/>
                          <w:szCs w:val="28"/>
                        </w:rPr>
                        <w:t>22</w:t>
                      </w:r>
                      <w:r w:rsidRPr="00C95106">
                        <w:rPr>
                          <w:rFonts w:ascii="Calibri" w:hAnsi="Calibri"/>
                          <w:szCs w:val="28"/>
                        </w:rPr>
                        <w:t>.</w:t>
                      </w:r>
                      <w:r w:rsidRPr="00C95106">
                        <w:rPr>
                          <w:rFonts w:ascii="Calibri" w:hAnsi="Calibri"/>
                          <w:color w:val="FF0000"/>
                          <w:szCs w:val="28"/>
                        </w:rPr>
                        <w:t>1</w:t>
                      </w:r>
                      <w:r>
                        <w:rPr>
                          <w:rFonts w:ascii="Calibri" w:hAnsi="Calibri"/>
                          <w:color w:val="FF0000"/>
                          <w:szCs w:val="28"/>
                        </w:rPr>
                        <w:t>21</w:t>
                      </w:r>
                      <w:r>
                        <w:rPr>
                          <w:rFonts w:ascii="Calibri" w:hAnsi="Calibri"/>
                          <w:color w:val="FF0000"/>
                          <w:szCs w:val="28"/>
                          <w:lang w:val="ru-RU"/>
                        </w:rPr>
                        <w:t>.</w:t>
                      </w:r>
                      <w:r>
                        <w:rPr>
                          <w:rFonts w:ascii="Calibri" w:hAnsi="Calibri"/>
                          <w:color w:val="FF0000"/>
                          <w:szCs w:val="28"/>
                          <w:lang w:val="en-US"/>
                        </w:rPr>
                        <w:t>3</w:t>
                      </w:r>
                      <w:r>
                        <w:rPr>
                          <w:rFonts w:ascii="Calibri" w:hAnsi="Calibri"/>
                          <w:color w:val="FF0000"/>
                          <w:szCs w:val="28"/>
                        </w:rPr>
                        <w:t>5</w:t>
                      </w:r>
                      <w:r w:rsidRPr="00C95106">
                        <w:rPr>
                          <w:rFonts w:ascii="Calibri" w:hAnsi="Calibri"/>
                          <w:szCs w:val="28"/>
                        </w:rPr>
                        <w:t>.00</w:t>
                      </w:r>
                      <w:r>
                        <w:rPr>
                          <w:rFonts w:ascii="Calibri" w:hAnsi="Calibri"/>
                          <w:szCs w:val="28"/>
                          <w:lang w:val="ru-RU"/>
                        </w:rPr>
                        <w:t>0</w:t>
                      </w:r>
                      <w:r w:rsidRPr="00C95106">
                        <w:rPr>
                          <w:rFonts w:ascii="Calibri" w:hAnsi="Calibri"/>
                          <w:szCs w:val="28"/>
                        </w:rPr>
                        <w:t xml:space="preserve"> –Лр.</w:t>
                      </w:r>
                      <w:r>
                        <w:rPr>
                          <w:rFonts w:ascii="Calibri" w:hAnsi="Calibri"/>
                          <w:szCs w:val="28"/>
                          <w:lang w:val="en-US"/>
                        </w:rPr>
                        <w:t>2</w:t>
                      </w:r>
                    </w:p>
                    <w:p w14:paraId="22DC29BE" w14:textId="77777777" w:rsidR="00F50B3C" w:rsidRDefault="00F50B3C" w:rsidP="002059DD">
                      <w:pPr>
                        <w:pStyle w:val="a5"/>
                        <w:jc w:val="center"/>
                        <w:rPr>
                          <w:rFonts w:ascii="Calibri" w:hAnsi="Calibri"/>
                          <w:szCs w:val="28"/>
                          <w:lang w:val="en-US"/>
                        </w:rPr>
                      </w:pPr>
                    </w:p>
                    <w:p w14:paraId="6C890DBC" w14:textId="77777777" w:rsidR="00F50B3C" w:rsidRPr="00EF1244" w:rsidRDefault="00F50B3C" w:rsidP="002059DD">
                      <w:pPr>
                        <w:pStyle w:val="a5"/>
                        <w:jc w:val="center"/>
                        <w:rPr>
                          <w:rFonts w:ascii="Calibri" w:hAnsi="Calibri"/>
                          <w:szCs w:val="28"/>
                          <w:lang w:val="en-US"/>
                        </w:rPr>
                      </w:pPr>
                    </w:p>
                  </w:txbxContent>
                </v:textbox>
              </v:rect>
              <v:line id="Line 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group id="Group 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" filled="f" stroked="f">
                  <v:textbox inset="1pt,1pt,1pt,1pt">
                    <w:txbxContent>
                      <w:p w14:paraId="4B00DF74" w14:textId="77777777" w:rsidR="00F50B3C" w:rsidRDefault="00F50B3C" w:rsidP="00B66788">
                        <w:pPr>
                          <w:pStyle w:val="a5"/>
                          <w:rPr>
                            <w:rFonts w:ascii="Journal" w:hAnsi="Journal"/>
                            <w:sz w:val="18"/>
                          </w:rPr>
                        </w:pPr>
                        <w:r>
                          <w:rPr>
                            <w:sz w:val="18"/>
                          </w:rPr>
                          <w:t xml:space="preserve"> Розро</w:t>
                        </w:r>
                        <w:r>
                          <w:rPr>
                            <w:rFonts w:ascii="Journal" w:hAnsi="Journal"/>
                            <w:sz w:val="18"/>
                          </w:rPr>
                          <w:t>б.</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P1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60+oxOYNd/AAAA//8DAFBLAQItABQABgAIAAAAIQDb4fbL7gAAAIUBAAATAAAAAAAAAAAA&#10;AAAAAAAAAABbQ29udGVudF9UeXBlc10ueG1sUEsBAi0AFAAGAAgAAAAhAFr0LFu/AAAAFQEAAAsA&#10;AAAAAAAAAAAAAAAAHwEAAF9yZWxzLy5yZWxzUEsBAi0AFAAGAAgAAAAhAGwUM/XEAAAA3AAAAA8A&#10;AAAAAAAAAAAAAAAABwIAAGRycy9kb3ducmV2LnhtbFBLBQYAAAAAAwADALcAAAD4AgAAAAA=&#10;" filled="f" stroked="f">
                  <v:textbox inset="1pt,1pt,1pt,1pt">
                    <w:txbxContent>
                      <w:p w14:paraId="59818907" w14:textId="220F55A9" w:rsidR="00F50B3C" w:rsidRPr="007832B7" w:rsidRDefault="00F50B3C" w:rsidP="00B66788">
                        <w:pPr>
                          <w:rPr>
                            <w:i/>
                            <w:sz w:val="18"/>
                          </w:rPr>
                        </w:pPr>
                        <w:r>
                          <w:rPr>
                            <w:i/>
                            <w:sz w:val="18"/>
                            <w:lang w:val="ru-RU"/>
                          </w:rPr>
                          <w:t>Ширя</w:t>
                        </w:r>
                        <w:r>
                          <w:rPr>
                            <w:i/>
                            <w:sz w:val="18"/>
                          </w:rPr>
                          <w:t>єв М.Є</w:t>
                        </w:r>
                      </w:p>
                    </w:txbxContent>
                  </v:textbox>
                </v:rect>
              </v:group>
              <v:group id="Group 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" filled="f" stroked="f">
                  <v:textbox inset="1pt,1pt,1pt,1pt">
                    <w:txbxContent>
                      <w:p w14:paraId="23756E9D" w14:textId="77777777" w:rsidR="00F50B3C" w:rsidRDefault="00F50B3C" w:rsidP="00B66788">
                        <w:pPr>
                          <w:pStyle w:val="a5"/>
                          <w:rPr>
                            <w:sz w:val="18"/>
                          </w:rPr>
                        </w:pPr>
                        <w:r>
                          <w:rPr>
                            <w:sz w:val="18"/>
                          </w:rPr>
                          <w:t xml:space="preserve"> Перевір.</w:t>
                        </w: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507DC5A5" w14:textId="1DDE4FDE" w:rsidR="00F50B3C" w:rsidRDefault="00F50B3C" w:rsidP="00B66788">
                        <w:pPr>
                          <w:pStyle w:val="a5"/>
                          <w:rPr>
                            <w:rFonts w:asciiTheme="minorHAnsi" w:hAnsiTheme="minorHAnsi" w:cstheme="minorHAnsi"/>
                            <w:sz w:val="18"/>
                            <w:lang w:val="ru-RU"/>
                          </w:rPr>
                        </w:pPr>
                        <w:r>
                          <w:rPr>
                            <w:rFonts w:asciiTheme="minorHAnsi" w:hAnsiTheme="minorHAnsi" w:cstheme="minorHAnsi"/>
                            <w:sz w:val="18"/>
                            <w:lang w:val="ru-RU"/>
                          </w:rPr>
                          <w:t>М.О Фант</w:t>
                        </w:r>
                      </w:p>
                      <w:p w14:paraId="74AAC81E" w14:textId="77777777" w:rsidR="00F50B3C" w:rsidRPr="00FE5402" w:rsidRDefault="00F50B3C" w:rsidP="00B66788">
                        <w:pPr>
                          <w:pStyle w:val="a5"/>
                          <w:rPr>
                            <w:rFonts w:asciiTheme="minorHAnsi" w:hAnsiTheme="minorHAnsi" w:cstheme="minorHAnsi"/>
                            <w:sz w:val="18"/>
                            <w:lang w:val="ru-RU"/>
                          </w:rPr>
                        </w:pPr>
                      </w:p>
                    </w:txbxContent>
                  </v:textbox>
                </v:rect>
              </v:group>
              <v:group id="Group 51" o:spid="_x0000_s1076" style="position:absolute;left:39;top:18969;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s5wQAAANwAAAAPAAAAZHJzL2Rvd25yZXYueG1sRE9Na8JA&#10;EL0X/A/LCF6KbrSg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KzcaznBAAAA3AAAAA8AAAAA&#10;AAAAAAAAAAAABwIAAGRycy9kb3ducmV2LnhtbFBLBQYAAAAAAwADALcAAAD1AgAAAAA=&#10;" filled="f" stroked="f">
                  <v:textbox inset="1pt,1pt,1pt,1pt">
                    <w:txbxContent>
                      <w:p w14:paraId="5A60F2E1" w14:textId="77777777" w:rsidR="00F50B3C" w:rsidRDefault="00F50B3C" w:rsidP="00B66788">
                        <w:pPr>
                          <w:pStyle w:val="a5"/>
                          <w:rPr>
                            <w:sz w:val="18"/>
                          </w:rPr>
                        </w:pPr>
                        <w:r>
                          <w:rPr>
                            <w:sz w:val="18"/>
                          </w:rPr>
                          <w:t xml:space="preserve"> Реценз.</w:t>
                        </w:r>
                      </w:p>
                    </w:txbxContent>
                  </v:textbox>
                </v:rect>
                <v:rect id="Rectangle 53" o:spid="_x0000_s1078" style="position:absolute;left:9618;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NNwQAAANwAAAAPAAAAZHJzL2Rvd25yZXYueG1sRE9Na8JA&#10;EL0X/A/LCF6KbpSi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CM1803BAAAA3AAAAA8AAAAA&#10;AAAAAAAAAAAABwIAAGRycy9kb3ducmV2LnhtbFBLBQYAAAAAAwADALcAAAD1AgAAAAA=&#10;" filled="f" stroked="f">
                  <v:textbox inset="1pt,1pt,1pt,1pt">
                    <w:txbxContent>
                      <w:p w14:paraId="7C0546CE" w14:textId="77777777" w:rsidR="00F50B3C" w:rsidRDefault="00F50B3C" w:rsidP="00B66788">
                        <w:pPr>
                          <w:pStyle w:val="a5"/>
                          <w:rPr>
                            <w:rFonts w:ascii="Journal" w:hAnsi="Journal"/>
                            <w:sz w:val="18"/>
                          </w:rPr>
                        </w:pPr>
                      </w:p>
                    </w:txbxContent>
                  </v:textbox>
                </v:rect>
              </v:group>
              <v:group id="Group 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" filled="f" stroked="f">
                  <v:textbox inset="1pt,1pt,1pt,1pt">
                    <w:txbxContent>
                      <w:p w14:paraId="79E7C173" w14:textId="77777777" w:rsidR="00F50B3C" w:rsidRDefault="00F50B3C" w:rsidP="00B66788">
                        <w:pPr>
                          <w:pStyle w:val="a5"/>
                          <w:rPr>
                            <w:sz w:val="18"/>
                          </w:rPr>
                        </w:pPr>
                        <w:r>
                          <w:rPr>
                            <w:sz w:val="18"/>
                          </w:rPr>
                          <w:t xml:space="preserve"> Н. 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" filled="f" stroked="f">
                  <v:textbox inset="1pt,1pt,1pt,1pt">
                    <w:txbxContent>
                      <w:p w14:paraId="42A55872" w14:textId="77777777" w:rsidR="00F50B3C" w:rsidRDefault="00F50B3C" w:rsidP="00B66788">
                        <w:pPr>
                          <w:pStyle w:val="a5"/>
                          <w:rPr>
                            <w:rFonts w:ascii="Journal" w:hAnsi="Journal"/>
                            <w:sz w:val="18"/>
                          </w:rPr>
                        </w:pPr>
                      </w:p>
                    </w:txbxContent>
                  </v:textbox>
                </v:rect>
              </v:group>
              <v:group id="Group 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" filled="f" stroked="f">
                  <v:textbox inset="1pt,1pt,1pt,1pt">
                    <w:txbxContent>
                      <w:p w14:paraId="7506911A" w14:textId="77777777" w:rsidR="00F50B3C" w:rsidRDefault="00F50B3C" w:rsidP="00B66788">
                        <w:pPr>
                          <w:pStyle w:val="a5"/>
                          <w:rPr>
                            <w:sz w:val="18"/>
                          </w:rPr>
                        </w:pPr>
                        <w:r>
                          <w:rPr>
                            <w:sz w:val="18"/>
                          </w:rPr>
                          <w:t>Зав.каф.</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" filled="f" stroked="f">
                  <v:textbox inset="1pt,1pt,1pt,1pt">
                    <w:txbxContent>
                      <w:p w14:paraId="58CFC644" w14:textId="0CDC32F3" w:rsidR="00F50B3C" w:rsidRPr="002638A5" w:rsidRDefault="00F50B3C" w:rsidP="00B66788">
                        <w:pPr>
                          <w:pStyle w:val="a5"/>
                          <w:rPr>
                            <w:rFonts w:ascii="Journal" w:hAnsi="Journal"/>
                            <w:i w:val="0"/>
                            <w:sz w:val="18"/>
                          </w:rPr>
                        </w:pPr>
                      </w:p>
                    </w:txbxContent>
                  </v:textbox>
                </v:rect>
              </v:group>
              <v:line id="Line 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rect id="Rectangle 61" o:spid="_x0000_s1086" style="position:absolute;left:7760;top:18561;width:629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" filled="f" stroked="f">
                <v:textbox inset="1pt,1pt,1pt,1pt">
                  <w:txbxContent>
                    <w:p w14:paraId="38F6568A" w14:textId="50E58617" w:rsidR="00F50B3C" w:rsidRPr="00FE5402" w:rsidRDefault="00F50B3C" w:rsidP="00954BE3">
                      <w:pPr>
                        <w:pStyle w:val="a5"/>
                        <w:spacing w:before="120"/>
                        <w:jc w:val="center"/>
                        <w:rPr>
                          <w:rFonts w:ascii="Times New Roman" w:hAnsi="Times New Roman"/>
                          <w:sz w:val="32"/>
                          <w:szCs w:val="24"/>
                          <w:lang w:val="en-US"/>
                        </w:rPr>
                      </w:pPr>
                      <w:r w:rsidRPr="00A9614E">
                        <w:t>Звіт з лабораторної роботи №</w:t>
                      </w:r>
                      <w:r>
                        <w:rPr>
                          <w:lang w:val="en-US"/>
                        </w:rPr>
                        <w:t>2</w:t>
                      </w:r>
                    </w:p>
                  </w:txbxContent>
                </v:textbox>
              </v:rect>
              <v:line id="Line 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rect id="Rectangle 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" filled="f" stroked="f">
                <v:textbox inset="1pt,1pt,1pt,1pt">
                  <w:txbxContent>
                    <w:p w14:paraId="2F4F2A48" w14:textId="77777777" w:rsidR="00F50B3C" w:rsidRDefault="00F50B3C" w:rsidP="00B66788">
                      <w:pPr>
                        <w:pStyle w:val="a5"/>
                        <w:jc w:val="center"/>
                        <w:rPr>
                          <w:sz w:val="18"/>
                        </w:rPr>
                      </w:pPr>
                      <w:r>
                        <w:rPr>
                          <w:sz w:val="18"/>
                        </w:rPr>
                        <w:t>Літ.</w:t>
                      </w:r>
                    </w:p>
                  </w:txbxContent>
                </v:textbox>
              </v:rect>
              <v:rect id="Rectangle 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" filled="f" stroked="f">
                <v:textbox inset="1pt,1pt,1pt,1pt">
                  <w:txbxContent>
                    <w:p w14:paraId="5DA48D2B" w14:textId="77777777" w:rsidR="00F50B3C" w:rsidRDefault="00F50B3C" w:rsidP="00B66788">
                      <w:pPr>
                        <w:pStyle w:val="a5"/>
                        <w:jc w:val="center"/>
                        <w:rPr>
                          <w:rFonts w:ascii="Journal" w:hAnsi="Journal"/>
                          <w:sz w:val="18"/>
                        </w:rPr>
                      </w:pPr>
                      <w:r>
                        <w:rPr>
                          <w:sz w:val="18"/>
                        </w:rPr>
                        <w:t>Акрушів</w:t>
                      </w:r>
                    </w:p>
                  </w:txbxContent>
                </v:textbox>
              </v:rect>
              <v:rect id="Rectangle 6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" filled="f" stroked="f">
                <v:textbox inset="1pt,1pt,1pt,1pt">
                  <w:txbxContent>
                    <w:p w14:paraId="03ED5046" w14:textId="77777777" w:rsidR="00F50B3C" w:rsidRPr="002F6B72" w:rsidRDefault="00F50B3C" w:rsidP="00B66788">
                      <w:pPr>
                        <w:pStyle w:val="a5"/>
                        <w:jc w:val="center"/>
                        <w:rPr>
                          <w:iCs/>
                          <w:sz w:val="18"/>
                        </w:rPr>
                      </w:pPr>
                    </w:p>
                  </w:txbxContent>
                </v:textbox>
              </v:rect>
              <v:line id="Line 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line id="Line 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rect id="Rectangle 70" o:spid="_x0000_s1095" style="position:absolute;left:14295;top:19221;width:5609;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" filled="f" stroked="f">
                <v:textbox inset="1pt,1pt,1pt,1pt">
                  <w:txbxContent>
                    <w:p w14:paraId="5FAC5898" w14:textId="2481C649" w:rsidR="00F50B3C" w:rsidRPr="006F3229" w:rsidRDefault="00F50B3C" w:rsidP="00311F95">
                      <w:pPr>
                        <w:pStyle w:val="a5"/>
                        <w:jc w:val="center"/>
                        <w:rPr>
                          <w:rFonts w:ascii="Arial" w:hAnsi="Arial"/>
                          <w:szCs w:val="28"/>
                          <w:lang w:val="en-US"/>
                        </w:rPr>
                      </w:pPr>
                      <w:r w:rsidRPr="006F3229">
                        <w:rPr>
                          <w:rFonts w:ascii="Arial" w:hAnsi="Arial"/>
                          <w:szCs w:val="28"/>
                        </w:rPr>
                        <w:t>ФІКТ</w:t>
                      </w:r>
                      <w:r w:rsidRPr="006F3229">
                        <w:rPr>
                          <w:rFonts w:ascii="Times New Roman" w:hAnsi="Times New Roman"/>
                          <w:szCs w:val="28"/>
                        </w:rPr>
                        <w:t>,</w:t>
                      </w:r>
                      <w:r w:rsidRPr="006F3229">
                        <w:rPr>
                          <w:rFonts w:ascii="Arial" w:hAnsi="Arial"/>
                          <w:szCs w:val="28"/>
                        </w:rPr>
                        <w:t xml:space="preserve"> гр.</w:t>
                      </w:r>
                      <w:r>
                        <w:rPr>
                          <w:rFonts w:ascii="Arial" w:hAnsi="Arial"/>
                          <w:szCs w:val="28"/>
                        </w:rPr>
                        <w:t>ІПЗ</w:t>
                      </w:r>
                      <w:r w:rsidRPr="006F3229">
                        <w:rPr>
                          <w:rFonts w:ascii="Arial" w:hAnsi="Arial"/>
                          <w:szCs w:val="28"/>
                        </w:rPr>
                        <w:t>-</w:t>
                      </w:r>
                      <w:r w:rsidRPr="006F3229">
                        <w:rPr>
                          <w:rFonts w:ascii="Arial" w:hAnsi="Arial"/>
                          <w:szCs w:val="28"/>
                          <w:lang w:val="en-US"/>
                        </w:rPr>
                        <w:t>2</w:t>
                      </w:r>
                      <w:r>
                        <w:rPr>
                          <w:rFonts w:ascii="Arial" w:hAnsi="Arial"/>
                          <w:szCs w:val="28"/>
                        </w:rPr>
                        <w:t>2</w:t>
                      </w:r>
                      <w:r w:rsidRPr="006F3229">
                        <w:rPr>
                          <w:rFonts w:ascii="Arial" w:hAnsi="Arial"/>
                          <w:szCs w:val="28"/>
                          <w:lang w:val="en-US"/>
                        </w:rPr>
                        <w:t>-</w:t>
                      </w:r>
                      <w:r>
                        <w:rPr>
                          <w:rFonts w:ascii="Arial" w:hAnsi="Arial"/>
                          <w:szCs w:val="28"/>
                        </w:rPr>
                        <w:t>3</w:t>
                      </w:r>
                      <w:r w:rsidRPr="006F3229">
                        <w:rPr>
                          <w:rFonts w:ascii="Arial" w:hAnsi="Arial"/>
                          <w:szCs w:val="28"/>
                          <w:lang w:val="en-US"/>
                        </w:rPr>
                        <w:t>[</w:t>
                      </w:r>
                      <w:r>
                        <w:rPr>
                          <w:rFonts w:ascii="Arial" w:hAnsi="Arial"/>
                          <w:szCs w:val="28"/>
                        </w:rPr>
                        <w:t>2</w:t>
                      </w:r>
                      <w:r w:rsidRPr="006F3229">
                        <w:rPr>
                          <w:rFonts w:ascii="Arial" w:hAnsi="Arial"/>
                          <w:szCs w:val="28"/>
                          <w:lang w:val="en-US"/>
                        </w:rPr>
                        <w:t>]</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0D0888"/>
    <w:multiLevelType w:val="multilevel"/>
    <w:tmpl w:val="EA1A72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C0048"/>
    <w:multiLevelType w:val="hybridMultilevel"/>
    <w:tmpl w:val="CA56C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4D6E67"/>
    <w:multiLevelType w:val="multilevel"/>
    <w:tmpl w:val="82D6B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57754"/>
    <w:multiLevelType w:val="multilevel"/>
    <w:tmpl w:val="2A38E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C36A5"/>
    <w:multiLevelType w:val="hybridMultilevel"/>
    <w:tmpl w:val="922E8E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11D0554"/>
    <w:multiLevelType w:val="multilevel"/>
    <w:tmpl w:val="1C08B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22B7F"/>
    <w:multiLevelType w:val="multilevel"/>
    <w:tmpl w:val="D38C2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01B94"/>
    <w:multiLevelType w:val="hybridMultilevel"/>
    <w:tmpl w:val="89DAEF3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29D2275F"/>
    <w:multiLevelType w:val="multilevel"/>
    <w:tmpl w:val="3AE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149C3"/>
    <w:multiLevelType w:val="hybridMultilevel"/>
    <w:tmpl w:val="F52422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027118"/>
    <w:multiLevelType w:val="hybridMultilevel"/>
    <w:tmpl w:val="1842EB86"/>
    <w:lvl w:ilvl="0" w:tplc="64E65C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DA5551C"/>
    <w:multiLevelType w:val="multilevel"/>
    <w:tmpl w:val="9072D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4045F"/>
    <w:multiLevelType w:val="hybridMultilevel"/>
    <w:tmpl w:val="A986037E"/>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15" w15:restartNumberingAfterBreak="0">
    <w:nsid w:val="327A209E"/>
    <w:multiLevelType w:val="hybridMultilevel"/>
    <w:tmpl w:val="11ECFD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32E71756"/>
    <w:multiLevelType w:val="hybridMultilevel"/>
    <w:tmpl w:val="ABFEE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6263A3"/>
    <w:multiLevelType w:val="hybridMultilevel"/>
    <w:tmpl w:val="3F5AC95C"/>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18" w15:restartNumberingAfterBreak="0">
    <w:nsid w:val="338406CF"/>
    <w:multiLevelType w:val="multilevel"/>
    <w:tmpl w:val="B3A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4389D"/>
    <w:multiLevelType w:val="hybridMultilevel"/>
    <w:tmpl w:val="787CBE6C"/>
    <w:lvl w:ilvl="0" w:tplc="19A89A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8854FF6"/>
    <w:multiLevelType w:val="hybridMultilevel"/>
    <w:tmpl w:val="203297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4DF56BD2"/>
    <w:multiLevelType w:val="hybridMultilevel"/>
    <w:tmpl w:val="43C2C21E"/>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4E3A3BAD"/>
    <w:multiLevelType w:val="hybridMultilevel"/>
    <w:tmpl w:val="42529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ECF1657"/>
    <w:multiLevelType w:val="hybridMultilevel"/>
    <w:tmpl w:val="A008F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E16C67"/>
    <w:multiLevelType w:val="multilevel"/>
    <w:tmpl w:val="F3DA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A1ACC"/>
    <w:multiLevelType w:val="hybridMultilevel"/>
    <w:tmpl w:val="68F4B47E"/>
    <w:lvl w:ilvl="0" w:tplc="C2DAA48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29F5995"/>
    <w:multiLevelType w:val="multilevel"/>
    <w:tmpl w:val="C28C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810D6"/>
    <w:multiLevelType w:val="multilevel"/>
    <w:tmpl w:val="1F2A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7418F"/>
    <w:multiLevelType w:val="hybridMultilevel"/>
    <w:tmpl w:val="8546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EC1E4C"/>
    <w:multiLevelType w:val="hybridMultilevel"/>
    <w:tmpl w:val="659A257C"/>
    <w:lvl w:ilvl="0" w:tplc="5F165F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56054077"/>
    <w:multiLevelType w:val="multilevel"/>
    <w:tmpl w:val="C95C58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B6827"/>
    <w:multiLevelType w:val="multilevel"/>
    <w:tmpl w:val="E368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B90CBF"/>
    <w:multiLevelType w:val="hybridMultilevel"/>
    <w:tmpl w:val="6DE8F1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C10284"/>
    <w:multiLevelType w:val="hybridMultilevel"/>
    <w:tmpl w:val="853E12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5AC806D0"/>
    <w:multiLevelType w:val="multilevel"/>
    <w:tmpl w:val="346C8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E376A0"/>
    <w:multiLevelType w:val="multilevel"/>
    <w:tmpl w:val="371E0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3A3493"/>
    <w:multiLevelType w:val="multilevel"/>
    <w:tmpl w:val="40487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4C29AF"/>
    <w:multiLevelType w:val="hybridMultilevel"/>
    <w:tmpl w:val="F6D2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81AE5"/>
    <w:multiLevelType w:val="multilevel"/>
    <w:tmpl w:val="F976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3A1697"/>
    <w:multiLevelType w:val="hybridMultilevel"/>
    <w:tmpl w:val="A25C3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16B6131"/>
    <w:multiLevelType w:val="multilevel"/>
    <w:tmpl w:val="E6AA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CC72F2"/>
    <w:multiLevelType w:val="multilevel"/>
    <w:tmpl w:val="DCFA1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E5096D"/>
    <w:multiLevelType w:val="hybridMultilevel"/>
    <w:tmpl w:val="0BC60D50"/>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abstractNum w:abstractNumId="43" w15:restartNumberingAfterBreak="0">
    <w:nsid w:val="754D49AD"/>
    <w:multiLevelType w:val="multilevel"/>
    <w:tmpl w:val="9138B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C93BD1"/>
    <w:multiLevelType w:val="multilevel"/>
    <w:tmpl w:val="F34A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070DCE"/>
    <w:multiLevelType w:val="multilevel"/>
    <w:tmpl w:val="7C0E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7F5BE8"/>
    <w:multiLevelType w:val="multilevel"/>
    <w:tmpl w:val="3990A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CA08D1"/>
    <w:multiLevelType w:val="multilevel"/>
    <w:tmpl w:val="F814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4"/>
  </w:num>
  <w:num w:numId="4">
    <w:abstractNumId w:val="0"/>
  </w:num>
  <w:num w:numId="5">
    <w:abstractNumId w:val="33"/>
  </w:num>
  <w:num w:numId="6">
    <w:abstractNumId w:val="15"/>
  </w:num>
  <w:num w:numId="7">
    <w:abstractNumId w:val="9"/>
  </w:num>
  <w:num w:numId="8">
    <w:abstractNumId w:val="25"/>
  </w:num>
  <w:num w:numId="9">
    <w:abstractNumId w:val="21"/>
  </w:num>
  <w:num w:numId="10">
    <w:abstractNumId w:val="6"/>
  </w:num>
  <w:num w:numId="11">
    <w:abstractNumId w:val="28"/>
  </w:num>
  <w:num w:numId="12">
    <w:abstractNumId w:val="37"/>
  </w:num>
  <w:num w:numId="13">
    <w:abstractNumId w:val="20"/>
  </w:num>
  <w:num w:numId="14">
    <w:abstractNumId w:val="42"/>
  </w:num>
  <w:num w:numId="15">
    <w:abstractNumId w:val="23"/>
  </w:num>
  <w:num w:numId="16">
    <w:abstractNumId w:val="32"/>
  </w:num>
  <w:num w:numId="17">
    <w:abstractNumId w:val="22"/>
  </w:num>
  <w:num w:numId="18">
    <w:abstractNumId w:val="29"/>
  </w:num>
  <w:num w:numId="19">
    <w:abstractNumId w:val="39"/>
  </w:num>
  <w:num w:numId="20">
    <w:abstractNumId w:val="3"/>
  </w:num>
  <w:num w:numId="21">
    <w:abstractNumId w:val="19"/>
  </w:num>
  <w:num w:numId="22">
    <w:abstractNumId w:val="16"/>
  </w:num>
  <w:num w:numId="23">
    <w:abstractNumId w:val="12"/>
  </w:num>
  <w:num w:numId="24">
    <w:abstractNumId w:val="11"/>
  </w:num>
  <w:num w:numId="25">
    <w:abstractNumId w:val="13"/>
  </w:num>
  <w:num w:numId="26">
    <w:abstractNumId w:val="4"/>
  </w:num>
  <w:num w:numId="27">
    <w:abstractNumId w:val="35"/>
  </w:num>
  <w:num w:numId="28">
    <w:abstractNumId w:val="47"/>
  </w:num>
  <w:num w:numId="29">
    <w:abstractNumId w:val="41"/>
  </w:num>
  <w:num w:numId="30">
    <w:abstractNumId w:val="5"/>
  </w:num>
  <w:num w:numId="31">
    <w:abstractNumId w:val="34"/>
  </w:num>
  <w:num w:numId="32">
    <w:abstractNumId w:val="36"/>
  </w:num>
  <w:num w:numId="33">
    <w:abstractNumId w:val="26"/>
  </w:num>
  <w:num w:numId="34">
    <w:abstractNumId w:val="30"/>
    <w:lvlOverride w:ilvl="0">
      <w:lvl w:ilvl="0">
        <w:numFmt w:val="decimal"/>
        <w:lvlText w:val="%1."/>
        <w:lvlJc w:val="left"/>
      </w:lvl>
    </w:lvlOverride>
  </w:num>
  <w:num w:numId="35">
    <w:abstractNumId w:val="30"/>
    <w:lvlOverride w:ilvl="0">
      <w:lvl w:ilvl="0">
        <w:numFmt w:val="decimal"/>
        <w:lvlText w:val="%1."/>
        <w:lvlJc w:val="left"/>
      </w:lvl>
    </w:lvlOverride>
  </w:num>
  <w:num w:numId="36">
    <w:abstractNumId w:val="44"/>
  </w:num>
  <w:num w:numId="37">
    <w:abstractNumId w:val="46"/>
    <w:lvlOverride w:ilvl="0">
      <w:lvl w:ilvl="0">
        <w:numFmt w:val="decimal"/>
        <w:lvlText w:val="%1."/>
        <w:lvlJc w:val="left"/>
      </w:lvl>
    </w:lvlOverride>
  </w:num>
  <w:num w:numId="38">
    <w:abstractNumId w:val="7"/>
    <w:lvlOverride w:ilvl="0">
      <w:lvl w:ilvl="0">
        <w:numFmt w:val="decimal"/>
        <w:lvlText w:val="%1."/>
        <w:lvlJc w:val="left"/>
      </w:lvl>
    </w:lvlOverride>
  </w:num>
  <w:num w:numId="39">
    <w:abstractNumId w:val="27"/>
  </w:num>
  <w:num w:numId="40">
    <w:abstractNumId w:val="24"/>
  </w:num>
  <w:num w:numId="41">
    <w:abstractNumId w:val="18"/>
  </w:num>
  <w:num w:numId="42">
    <w:abstractNumId w:val="45"/>
  </w:num>
  <w:num w:numId="43">
    <w:abstractNumId w:val="38"/>
  </w:num>
  <w:num w:numId="44">
    <w:abstractNumId w:val="31"/>
  </w:num>
  <w:num w:numId="45">
    <w:abstractNumId w:val="10"/>
  </w:num>
  <w:num w:numId="46">
    <w:abstractNumId w:val="8"/>
  </w:num>
  <w:num w:numId="47">
    <w:abstractNumId w:val="40"/>
  </w:num>
  <w:num w:numId="48">
    <w:abstractNumId w:val="43"/>
  </w:num>
  <w:num w:numId="4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ru-RU" w:vendorID="64" w:dllVersion="131078" w:nlCheck="1" w:checkStyle="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88"/>
    <w:rsid w:val="000009C3"/>
    <w:rsid w:val="000011E4"/>
    <w:rsid w:val="00003304"/>
    <w:rsid w:val="000043A5"/>
    <w:rsid w:val="00007207"/>
    <w:rsid w:val="00010C72"/>
    <w:rsid w:val="00014FA3"/>
    <w:rsid w:val="00015BBC"/>
    <w:rsid w:val="00016C4E"/>
    <w:rsid w:val="0002022D"/>
    <w:rsid w:val="00022744"/>
    <w:rsid w:val="000244D3"/>
    <w:rsid w:val="00032079"/>
    <w:rsid w:val="00037AAE"/>
    <w:rsid w:val="00040786"/>
    <w:rsid w:val="0004617D"/>
    <w:rsid w:val="0005325B"/>
    <w:rsid w:val="00065D0A"/>
    <w:rsid w:val="000663E4"/>
    <w:rsid w:val="00067E52"/>
    <w:rsid w:val="000733AE"/>
    <w:rsid w:val="0007391D"/>
    <w:rsid w:val="00076FC3"/>
    <w:rsid w:val="00080607"/>
    <w:rsid w:val="000806C9"/>
    <w:rsid w:val="00082DDA"/>
    <w:rsid w:val="000904F3"/>
    <w:rsid w:val="00090E3B"/>
    <w:rsid w:val="00095401"/>
    <w:rsid w:val="00096498"/>
    <w:rsid w:val="000A3FA5"/>
    <w:rsid w:val="000A6DAD"/>
    <w:rsid w:val="000B0280"/>
    <w:rsid w:val="000B368B"/>
    <w:rsid w:val="000B5891"/>
    <w:rsid w:val="000B6153"/>
    <w:rsid w:val="000B6D0F"/>
    <w:rsid w:val="000C5159"/>
    <w:rsid w:val="000C5B32"/>
    <w:rsid w:val="000C5C39"/>
    <w:rsid w:val="000D2C0A"/>
    <w:rsid w:val="000E2544"/>
    <w:rsid w:val="000E57FF"/>
    <w:rsid w:val="000F12CA"/>
    <w:rsid w:val="000F2684"/>
    <w:rsid w:val="000F7DC9"/>
    <w:rsid w:val="000F7DE7"/>
    <w:rsid w:val="0011226C"/>
    <w:rsid w:val="00113BC9"/>
    <w:rsid w:val="00122665"/>
    <w:rsid w:val="00122766"/>
    <w:rsid w:val="0012460B"/>
    <w:rsid w:val="00124D75"/>
    <w:rsid w:val="00125EC3"/>
    <w:rsid w:val="00131316"/>
    <w:rsid w:val="00135AB7"/>
    <w:rsid w:val="00135E9D"/>
    <w:rsid w:val="001379D8"/>
    <w:rsid w:val="00141AB0"/>
    <w:rsid w:val="00145FA5"/>
    <w:rsid w:val="00147A86"/>
    <w:rsid w:val="0015702C"/>
    <w:rsid w:val="001601C0"/>
    <w:rsid w:val="001604A2"/>
    <w:rsid w:val="001638E4"/>
    <w:rsid w:val="001915C8"/>
    <w:rsid w:val="001B3921"/>
    <w:rsid w:val="001B3F8C"/>
    <w:rsid w:val="001B7F3D"/>
    <w:rsid w:val="001C0B7D"/>
    <w:rsid w:val="001C133B"/>
    <w:rsid w:val="001C283F"/>
    <w:rsid w:val="001C3A9A"/>
    <w:rsid w:val="001D0306"/>
    <w:rsid w:val="001D1CB5"/>
    <w:rsid w:val="001E6442"/>
    <w:rsid w:val="001F3173"/>
    <w:rsid w:val="00200C8D"/>
    <w:rsid w:val="002033DA"/>
    <w:rsid w:val="002059DD"/>
    <w:rsid w:val="00211AF6"/>
    <w:rsid w:val="002151B1"/>
    <w:rsid w:val="00220A87"/>
    <w:rsid w:val="00221EF8"/>
    <w:rsid w:val="00236856"/>
    <w:rsid w:val="00241E9F"/>
    <w:rsid w:val="00245CE6"/>
    <w:rsid w:val="00246C40"/>
    <w:rsid w:val="00247DBA"/>
    <w:rsid w:val="00256861"/>
    <w:rsid w:val="002600DB"/>
    <w:rsid w:val="00260199"/>
    <w:rsid w:val="002638A5"/>
    <w:rsid w:val="00265C70"/>
    <w:rsid w:val="002667BF"/>
    <w:rsid w:val="0027502A"/>
    <w:rsid w:val="00276271"/>
    <w:rsid w:val="00276D97"/>
    <w:rsid w:val="002823F4"/>
    <w:rsid w:val="00287D22"/>
    <w:rsid w:val="002975BB"/>
    <w:rsid w:val="002A23DD"/>
    <w:rsid w:val="002A6790"/>
    <w:rsid w:val="002C00EB"/>
    <w:rsid w:val="002C0734"/>
    <w:rsid w:val="002C2CAA"/>
    <w:rsid w:val="002C6A4E"/>
    <w:rsid w:val="002D359F"/>
    <w:rsid w:val="002D42F1"/>
    <w:rsid w:val="002D72D9"/>
    <w:rsid w:val="002E42A4"/>
    <w:rsid w:val="002E7FC3"/>
    <w:rsid w:val="002F06E9"/>
    <w:rsid w:val="002F197E"/>
    <w:rsid w:val="002F46A5"/>
    <w:rsid w:val="002F6B72"/>
    <w:rsid w:val="00303712"/>
    <w:rsid w:val="003040CE"/>
    <w:rsid w:val="003118D9"/>
    <w:rsid w:val="00311F95"/>
    <w:rsid w:val="003120BA"/>
    <w:rsid w:val="00312313"/>
    <w:rsid w:val="003163F4"/>
    <w:rsid w:val="00317E3D"/>
    <w:rsid w:val="0032266F"/>
    <w:rsid w:val="00323DB1"/>
    <w:rsid w:val="00326D2B"/>
    <w:rsid w:val="003275ED"/>
    <w:rsid w:val="00327A67"/>
    <w:rsid w:val="00333F7F"/>
    <w:rsid w:val="003364A1"/>
    <w:rsid w:val="003414CF"/>
    <w:rsid w:val="00355B87"/>
    <w:rsid w:val="00361293"/>
    <w:rsid w:val="0036430A"/>
    <w:rsid w:val="00366C82"/>
    <w:rsid w:val="00377078"/>
    <w:rsid w:val="00381734"/>
    <w:rsid w:val="00385D68"/>
    <w:rsid w:val="00386451"/>
    <w:rsid w:val="00386DD4"/>
    <w:rsid w:val="00397959"/>
    <w:rsid w:val="003979FE"/>
    <w:rsid w:val="00397B54"/>
    <w:rsid w:val="003A1189"/>
    <w:rsid w:val="003A2D63"/>
    <w:rsid w:val="003A32E4"/>
    <w:rsid w:val="003A4D47"/>
    <w:rsid w:val="003A6D99"/>
    <w:rsid w:val="003B2DB3"/>
    <w:rsid w:val="003B4B06"/>
    <w:rsid w:val="003B5078"/>
    <w:rsid w:val="003B6CE9"/>
    <w:rsid w:val="003C3807"/>
    <w:rsid w:val="003C70C8"/>
    <w:rsid w:val="003D0A01"/>
    <w:rsid w:val="003D3952"/>
    <w:rsid w:val="003D5947"/>
    <w:rsid w:val="003E6120"/>
    <w:rsid w:val="003E6E94"/>
    <w:rsid w:val="003E6F39"/>
    <w:rsid w:val="003E719E"/>
    <w:rsid w:val="003E7B30"/>
    <w:rsid w:val="003F161E"/>
    <w:rsid w:val="003F2ABB"/>
    <w:rsid w:val="003F7A5A"/>
    <w:rsid w:val="004004BC"/>
    <w:rsid w:val="00400511"/>
    <w:rsid w:val="0040372A"/>
    <w:rsid w:val="004101F4"/>
    <w:rsid w:val="004105F2"/>
    <w:rsid w:val="00414ECC"/>
    <w:rsid w:val="00417264"/>
    <w:rsid w:val="00417AF4"/>
    <w:rsid w:val="0042016E"/>
    <w:rsid w:val="00423FAA"/>
    <w:rsid w:val="00424CB3"/>
    <w:rsid w:val="004272B3"/>
    <w:rsid w:val="00430930"/>
    <w:rsid w:val="00431CE9"/>
    <w:rsid w:val="004335A1"/>
    <w:rsid w:val="00441D33"/>
    <w:rsid w:val="004428A5"/>
    <w:rsid w:val="00454D51"/>
    <w:rsid w:val="004573EE"/>
    <w:rsid w:val="004633D4"/>
    <w:rsid w:val="00473FC9"/>
    <w:rsid w:val="00482385"/>
    <w:rsid w:val="0048324E"/>
    <w:rsid w:val="004935B2"/>
    <w:rsid w:val="004953D0"/>
    <w:rsid w:val="004A2797"/>
    <w:rsid w:val="004A37BB"/>
    <w:rsid w:val="004B2FA3"/>
    <w:rsid w:val="004B732E"/>
    <w:rsid w:val="004C359E"/>
    <w:rsid w:val="004C7EE5"/>
    <w:rsid w:val="004D4022"/>
    <w:rsid w:val="004E3941"/>
    <w:rsid w:val="004E4084"/>
    <w:rsid w:val="004E7D69"/>
    <w:rsid w:val="005001D2"/>
    <w:rsid w:val="00501644"/>
    <w:rsid w:val="00506BCB"/>
    <w:rsid w:val="00511AE4"/>
    <w:rsid w:val="00511D00"/>
    <w:rsid w:val="00512BD1"/>
    <w:rsid w:val="00514614"/>
    <w:rsid w:val="0052212F"/>
    <w:rsid w:val="00525897"/>
    <w:rsid w:val="00530562"/>
    <w:rsid w:val="00532F0B"/>
    <w:rsid w:val="00540B21"/>
    <w:rsid w:val="005422A1"/>
    <w:rsid w:val="00542BBC"/>
    <w:rsid w:val="005453C2"/>
    <w:rsid w:val="00552B2D"/>
    <w:rsid w:val="00565C41"/>
    <w:rsid w:val="00567D1E"/>
    <w:rsid w:val="00590B57"/>
    <w:rsid w:val="00595298"/>
    <w:rsid w:val="00595FCE"/>
    <w:rsid w:val="005A20E1"/>
    <w:rsid w:val="005A2112"/>
    <w:rsid w:val="005A45E1"/>
    <w:rsid w:val="005A6798"/>
    <w:rsid w:val="005C7C37"/>
    <w:rsid w:val="005D422A"/>
    <w:rsid w:val="005D4998"/>
    <w:rsid w:val="005D4E3D"/>
    <w:rsid w:val="005E3725"/>
    <w:rsid w:val="005E6DEE"/>
    <w:rsid w:val="005F747D"/>
    <w:rsid w:val="005F7A49"/>
    <w:rsid w:val="006000F9"/>
    <w:rsid w:val="0060196C"/>
    <w:rsid w:val="0060519B"/>
    <w:rsid w:val="00615CBE"/>
    <w:rsid w:val="00617F80"/>
    <w:rsid w:val="00620937"/>
    <w:rsid w:val="006219FD"/>
    <w:rsid w:val="00623075"/>
    <w:rsid w:val="00624750"/>
    <w:rsid w:val="00624799"/>
    <w:rsid w:val="00634A75"/>
    <w:rsid w:val="00641916"/>
    <w:rsid w:val="006470A2"/>
    <w:rsid w:val="00651D76"/>
    <w:rsid w:val="00657337"/>
    <w:rsid w:val="0066143A"/>
    <w:rsid w:val="00662CAD"/>
    <w:rsid w:val="00681C05"/>
    <w:rsid w:val="00685982"/>
    <w:rsid w:val="006861A5"/>
    <w:rsid w:val="00686EA5"/>
    <w:rsid w:val="0068773B"/>
    <w:rsid w:val="006908EF"/>
    <w:rsid w:val="00691B92"/>
    <w:rsid w:val="0069322C"/>
    <w:rsid w:val="006965FB"/>
    <w:rsid w:val="00696902"/>
    <w:rsid w:val="006A1CBE"/>
    <w:rsid w:val="006B0D46"/>
    <w:rsid w:val="006C359C"/>
    <w:rsid w:val="006C7040"/>
    <w:rsid w:val="006D195A"/>
    <w:rsid w:val="006D6136"/>
    <w:rsid w:val="006E21D8"/>
    <w:rsid w:val="006F30A5"/>
    <w:rsid w:val="006F3229"/>
    <w:rsid w:val="006F6F54"/>
    <w:rsid w:val="007131A7"/>
    <w:rsid w:val="0072006A"/>
    <w:rsid w:val="007204D3"/>
    <w:rsid w:val="00723BB9"/>
    <w:rsid w:val="00725BEB"/>
    <w:rsid w:val="0072667C"/>
    <w:rsid w:val="00734B15"/>
    <w:rsid w:val="00735DB1"/>
    <w:rsid w:val="007431A9"/>
    <w:rsid w:val="007508BA"/>
    <w:rsid w:val="00763D44"/>
    <w:rsid w:val="007729DF"/>
    <w:rsid w:val="00780A5D"/>
    <w:rsid w:val="0078197D"/>
    <w:rsid w:val="007832B7"/>
    <w:rsid w:val="007844F4"/>
    <w:rsid w:val="00784A72"/>
    <w:rsid w:val="007860ED"/>
    <w:rsid w:val="0079448A"/>
    <w:rsid w:val="00795654"/>
    <w:rsid w:val="007A1607"/>
    <w:rsid w:val="007A1824"/>
    <w:rsid w:val="007A6392"/>
    <w:rsid w:val="007A765F"/>
    <w:rsid w:val="007B0FC9"/>
    <w:rsid w:val="007B3129"/>
    <w:rsid w:val="007B4933"/>
    <w:rsid w:val="007C18C6"/>
    <w:rsid w:val="007C4928"/>
    <w:rsid w:val="007C4CA0"/>
    <w:rsid w:val="007C74D5"/>
    <w:rsid w:val="007D1D1D"/>
    <w:rsid w:val="007D36B8"/>
    <w:rsid w:val="007E3FA9"/>
    <w:rsid w:val="007E696E"/>
    <w:rsid w:val="007F0DA4"/>
    <w:rsid w:val="007F33B8"/>
    <w:rsid w:val="007F7069"/>
    <w:rsid w:val="007F790B"/>
    <w:rsid w:val="00804E4B"/>
    <w:rsid w:val="0080663F"/>
    <w:rsid w:val="008070CB"/>
    <w:rsid w:val="008109C2"/>
    <w:rsid w:val="008130D5"/>
    <w:rsid w:val="00813ABA"/>
    <w:rsid w:val="00823CF7"/>
    <w:rsid w:val="0082592A"/>
    <w:rsid w:val="00831415"/>
    <w:rsid w:val="008328CC"/>
    <w:rsid w:val="008330DA"/>
    <w:rsid w:val="008330DD"/>
    <w:rsid w:val="00834D72"/>
    <w:rsid w:val="00835602"/>
    <w:rsid w:val="0084172C"/>
    <w:rsid w:val="00844051"/>
    <w:rsid w:val="00845DD4"/>
    <w:rsid w:val="00852FFA"/>
    <w:rsid w:val="008561EA"/>
    <w:rsid w:val="00856560"/>
    <w:rsid w:val="00862F78"/>
    <w:rsid w:val="0086411C"/>
    <w:rsid w:val="00872C33"/>
    <w:rsid w:val="008739E5"/>
    <w:rsid w:val="00880C42"/>
    <w:rsid w:val="008850EA"/>
    <w:rsid w:val="00891FC2"/>
    <w:rsid w:val="00892EAE"/>
    <w:rsid w:val="008A4C80"/>
    <w:rsid w:val="008B5588"/>
    <w:rsid w:val="008C11F3"/>
    <w:rsid w:val="008C274D"/>
    <w:rsid w:val="008D133E"/>
    <w:rsid w:val="008D7844"/>
    <w:rsid w:val="008E0003"/>
    <w:rsid w:val="008E14C9"/>
    <w:rsid w:val="008E4026"/>
    <w:rsid w:val="008F1BD6"/>
    <w:rsid w:val="008F2371"/>
    <w:rsid w:val="008F4BF9"/>
    <w:rsid w:val="00903619"/>
    <w:rsid w:val="0090432C"/>
    <w:rsid w:val="00905E29"/>
    <w:rsid w:val="00906114"/>
    <w:rsid w:val="00906C2F"/>
    <w:rsid w:val="00906C54"/>
    <w:rsid w:val="00907536"/>
    <w:rsid w:val="00907D61"/>
    <w:rsid w:val="00907DF6"/>
    <w:rsid w:val="00907ED9"/>
    <w:rsid w:val="00910DE3"/>
    <w:rsid w:val="00911092"/>
    <w:rsid w:val="00911193"/>
    <w:rsid w:val="0091162F"/>
    <w:rsid w:val="00922CCA"/>
    <w:rsid w:val="00923505"/>
    <w:rsid w:val="0092588F"/>
    <w:rsid w:val="00933C7E"/>
    <w:rsid w:val="0093440A"/>
    <w:rsid w:val="00954BE3"/>
    <w:rsid w:val="009621B3"/>
    <w:rsid w:val="00965083"/>
    <w:rsid w:val="00965B99"/>
    <w:rsid w:val="0096748F"/>
    <w:rsid w:val="00967867"/>
    <w:rsid w:val="009708A8"/>
    <w:rsid w:val="0097220A"/>
    <w:rsid w:val="009761BC"/>
    <w:rsid w:val="00976624"/>
    <w:rsid w:val="0098006A"/>
    <w:rsid w:val="0098295E"/>
    <w:rsid w:val="00983909"/>
    <w:rsid w:val="00986F5B"/>
    <w:rsid w:val="009A4C0E"/>
    <w:rsid w:val="009B6EC7"/>
    <w:rsid w:val="009C5BD1"/>
    <w:rsid w:val="009C675D"/>
    <w:rsid w:val="009D2E52"/>
    <w:rsid w:val="009D35A6"/>
    <w:rsid w:val="009D40FD"/>
    <w:rsid w:val="009D555D"/>
    <w:rsid w:val="009D710D"/>
    <w:rsid w:val="009E4C33"/>
    <w:rsid w:val="009F131C"/>
    <w:rsid w:val="009F2452"/>
    <w:rsid w:val="009F44ED"/>
    <w:rsid w:val="009F7A31"/>
    <w:rsid w:val="00A002D3"/>
    <w:rsid w:val="00A04A26"/>
    <w:rsid w:val="00A0643F"/>
    <w:rsid w:val="00A06921"/>
    <w:rsid w:val="00A159B5"/>
    <w:rsid w:val="00A222BA"/>
    <w:rsid w:val="00A233FE"/>
    <w:rsid w:val="00A23E05"/>
    <w:rsid w:val="00A240D6"/>
    <w:rsid w:val="00A26D2B"/>
    <w:rsid w:val="00A272EA"/>
    <w:rsid w:val="00A31C24"/>
    <w:rsid w:val="00A35CFB"/>
    <w:rsid w:val="00A370AC"/>
    <w:rsid w:val="00A46E86"/>
    <w:rsid w:val="00A47C33"/>
    <w:rsid w:val="00A5546A"/>
    <w:rsid w:val="00A56360"/>
    <w:rsid w:val="00A64208"/>
    <w:rsid w:val="00A65BE9"/>
    <w:rsid w:val="00A71944"/>
    <w:rsid w:val="00A71A59"/>
    <w:rsid w:val="00A764DE"/>
    <w:rsid w:val="00A801BF"/>
    <w:rsid w:val="00A81B45"/>
    <w:rsid w:val="00A8766E"/>
    <w:rsid w:val="00A9018D"/>
    <w:rsid w:val="00A91C16"/>
    <w:rsid w:val="00A92B43"/>
    <w:rsid w:val="00A93B2B"/>
    <w:rsid w:val="00A93C50"/>
    <w:rsid w:val="00A9496F"/>
    <w:rsid w:val="00A9614E"/>
    <w:rsid w:val="00A96FF1"/>
    <w:rsid w:val="00AA1465"/>
    <w:rsid w:val="00AB074F"/>
    <w:rsid w:val="00AB782D"/>
    <w:rsid w:val="00AC0C81"/>
    <w:rsid w:val="00AC5470"/>
    <w:rsid w:val="00AC59DC"/>
    <w:rsid w:val="00AC6211"/>
    <w:rsid w:val="00AC70EB"/>
    <w:rsid w:val="00AF1D01"/>
    <w:rsid w:val="00AF3010"/>
    <w:rsid w:val="00B042D0"/>
    <w:rsid w:val="00B2143E"/>
    <w:rsid w:val="00B21463"/>
    <w:rsid w:val="00B22B1C"/>
    <w:rsid w:val="00B30063"/>
    <w:rsid w:val="00B32898"/>
    <w:rsid w:val="00B3461B"/>
    <w:rsid w:val="00B34B26"/>
    <w:rsid w:val="00B361D4"/>
    <w:rsid w:val="00B40106"/>
    <w:rsid w:val="00B42382"/>
    <w:rsid w:val="00B46756"/>
    <w:rsid w:val="00B50000"/>
    <w:rsid w:val="00B5051F"/>
    <w:rsid w:val="00B56020"/>
    <w:rsid w:val="00B5726F"/>
    <w:rsid w:val="00B6432A"/>
    <w:rsid w:val="00B64C24"/>
    <w:rsid w:val="00B66788"/>
    <w:rsid w:val="00B67897"/>
    <w:rsid w:val="00B70771"/>
    <w:rsid w:val="00B70A66"/>
    <w:rsid w:val="00B746D5"/>
    <w:rsid w:val="00B75271"/>
    <w:rsid w:val="00B75835"/>
    <w:rsid w:val="00B81CF2"/>
    <w:rsid w:val="00B845BD"/>
    <w:rsid w:val="00B8563C"/>
    <w:rsid w:val="00B868A0"/>
    <w:rsid w:val="00B86DBA"/>
    <w:rsid w:val="00B909E9"/>
    <w:rsid w:val="00B91413"/>
    <w:rsid w:val="00BB667E"/>
    <w:rsid w:val="00BC1E5E"/>
    <w:rsid w:val="00BC2EE4"/>
    <w:rsid w:val="00BC333C"/>
    <w:rsid w:val="00BC33E5"/>
    <w:rsid w:val="00BC3473"/>
    <w:rsid w:val="00BC5205"/>
    <w:rsid w:val="00BC73F0"/>
    <w:rsid w:val="00BD1C54"/>
    <w:rsid w:val="00BD1EBC"/>
    <w:rsid w:val="00BD2A90"/>
    <w:rsid w:val="00BD312C"/>
    <w:rsid w:val="00BE29DC"/>
    <w:rsid w:val="00BE6860"/>
    <w:rsid w:val="00BE79E8"/>
    <w:rsid w:val="00BF0518"/>
    <w:rsid w:val="00BF4078"/>
    <w:rsid w:val="00BF666E"/>
    <w:rsid w:val="00BF7C16"/>
    <w:rsid w:val="00C04EA7"/>
    <w:rsid w:val="00C05CB7"/>
    <w:rsid w:val="00C06CB3"/>
    <w:rsid w:val="00C10B0F"/>
    <w:rsid w:val="00C1722F"/>
    <w:rsid w:val="00C21BD2"/>
    <w:rsid w:val="00C2311D"/>
    <w:rsid w:val="00C24E01"/>
    <w:rsid w:val="00C27558"/>
    <w:rsid w:val="00C32DBF"/>
    <w:rsid w:val="00C3563B"/>
    <w:rsid w:val="00C44231"/>
    <w:rsid w:val="00C47DBE"/>
    <w:rsid w:val="00C517CB"/>
    <w:rsid w:val="00C65061"/>
    <w:rsid w:val="00C656A0"/>
    <w:rsid w:val="00C818DE"/>
    <w:rsid w:val="00C85E63"/>
    <w:rsid w:val="00C8603C"/>
    <w:rsid w:val="00C87B22"/>
    <w:rsid w:val="00C92A0B"/>
    <w:rsid w:val="00C95106"/>
    <w:rsid w:val="00CA241D"/>
    <w:rsid w:val="00CA3359"/>
    <w:rsid w:val="00CA6A3C"/>
    <w:rsid w:val="00CA6E59"/>
    <w:rsid w:val="00CA7BDA"/>
    <w:rsid w:val="00CB128E"/>
    <w:rsid w:val="00CB55EB"/>
    <w:rsid w:val="00CB67D8"/>
    <w:rsid w:val="00CB78F2"/>
    <w:rsid w:val="00CC2F30"/>
    <w:rsid w:val="00CD02D8"/>
    <w:rsid w:val="00CD7D33"/>
    <w:rsid w:val="00CE2BDB"/>
    <w:rsid w:val="00CE3F71"/>
    <w:rsid w:val="00CE7837"/>
    <w:rsid w:val="00CE7886"/>
    <w:rsid w:val="00CF1354"/>
    <w:rsid w:val="00CF1B98"/>
    <w:rsid w:val="00CF51D6"/>
    <w:rsid w:val="00D00CA2"/>
    <w:rsid w:val="00D07D29"/>
    <w:rsid w:val="00D12DAA"/>
    <w:rsid w:val="00D22594"/>
    <w:rsid w:val="00D22AE2"/>
    <w:rsid w:val="00D40102"/>
    <w:rsid w:val="00D4116C"/>
    <w:rsid w:val="00D43DE9"/>
    <w:rsid w:val="00D44111"/>
    <w:rsid w:val="00D54B05"/>
    <w:rsid w:val="00D73992"/>
    <w:rsid w:val="00D76515"/>
    <w:rsid w:val="00D843A0"/>
    <w:rsid w:val="00D85745"/>
    <w:rsid w:val="00D86870"/>
    <w:rsid w:val="00D9398B"/>
    <w:rsid w:val="00DA5908"/>
    <w:rsid w:val="00DC364C"/>
    <w:rsid w:val="00DC4471"/>
    <w:rsid w:val="00DC45F2"/>
    <w:rsid w:val="00DD3B02"/>
    <w:rsid w:val="00DD4CAF"/>
    <w:rsid w:val="00DE1ACC"/>
    <w:rsid w:val="00DE1AEF"/>
    <w:rsid w:val="00DF189B"/>
    <w:rsid w:val="00DF493C"/>
    <w:rsid w:val="00DF53AD"/>
    <w:rsid w:val="00DF53B9"/>
    <w:rsid w:val="00DF5C55"/>
    <w:rsid w:val="00DF7A47"/>
    <w:rsid w:val="00E01025"/>
    <w:rsid w:val="00E06715"/>
    <w:rsid w:val="00E070A7"/>
    <w:rsid w:val="00E10B0C"/>
    <w:rsid w:val="00E13573"/>
    <w:rsid w:val="00E170FC"/>
    <w:rsid w:val="00E2262E"/>
    <w:rsid w:val="00E44294"/>
    <w:rsid w:val="00E46FB5"/>
    <w:rsid w:val="00E504B8"/>
    <w:rsid w:val="00E50895"/>
    <w:rsid w:val="00E50DCF"/>
    <w:rsid w:val="00E50F6D"/>
    <w:rsid w:val="00E53AC5"/>
    <w:rsid w:val="00E57033"/>
    <w:rsid w:val="00E673BB"/>
    <w:rsid w:val="00E71B4C"/>
    <w:rsid w:val="00E71D49"/>
    <w:rsid w:val="00E72F06"/>
    <w:rsid w:val="00E87ED8"/>
    <w:rsid w:val="00E9429B"/>
    <w:rsid w:val="00EA009D"/>
    <w:rsid w:val="00EA1262"/>
    <w:rsid w:val="00EA2023"/>
    <w:rsid w:val="00EA3249"/>
    <w:rsid w:val="00EA52EB"/>
    <w:rsid w:val="00EA5ADE"/>
    <w:rsid w:val="00EA73B0"/>
    <w:rsid w:val="00EB5B61"/>
    <w:rsid w:val="00EB5C46"/>
    <w:rsid w:val="00EC112C"/>
    <w:rsid w:val="00EC4169"/>
    <w:rsid w:val="00EC43D8"/>
    <w:rsid w:val="00EC5D2D"/>
    <w:rsid w:val="00ED3172"/>
    <w:rsid w:val="00ED7393"/>
    <w:rsid w:val="00ED766B"/>
    <w:rsid w:val="00EE618E"/>
    <w:rsid w:val="00EE78BC"/>
    <w:rsid w:val="00EF1244"/>
    <w:rsid w:val="00EF2415"/>
    <w:rsid w:val="00EF5F30"/>
    <w:rsid w:val="00EF607A"/>
    <w:rsid w:val="00EF7561"/>
    <w:rsid w:val="00F02041"/>
    <w:rsid w:val="00F15231"/>
    <w:rsid w:val="00F17459"/>
    <w:rsid w:val="00F20479"/>
    <w:rsid w:val="00F2189D"/>
    <w:rsid w:val="00F3405A"/>
    <w:rsid w:val="00F50B3C"/>
    <w:rsid w:val="00F615BF"/>
    <w:rsid w:val="00F62A91"/>
    <w:rsid w:val="00F62F59"/>
    <w:rsid w:val="00F63918"/>
    <w:rsid w:val="00F66247"/>
    <w:rsid w:val="00F678FC"/>
    <w:rsid w:val="00F704CD"/>
    <w:rsid w:val="00F71435"/>
    <w:rsid w:val="00F72A9C"/>
    <w:rsid w:val="00F80F7D"/>
    <w:rsid w:val="00F874F6"/>
    <w:rsid w:val="00F906B9"/>
    <w:rsid w:val="00F923F7"/>
    <w:rsid w:val="00F93D4C"/>
    <w:rsid w:val="00F94F15"/>
    <w:rsid w:val="00F958E1"/>
    <w:rsid w:val="00F96C97"/>
    <w:rsid w:val="00FA3A42"/>
    <w:rsid w:val="00FB1FF3"/>
    <w:rsid w:val="00FB353D"/>
    <w:rsid w:val="00FB7C21"/>
    <w:rsid w:val="00FC0E64"/>
    <w:rsid w:val="00FD02BA"/>
    <w:rsid w:val="00FD15B2"/>
    <w:rsid w:val="00FD2293"/>
    <w:rsid w:val="00FD2BB5"/>
    <w:rsid w:val="00FE313A"/>
    <w:rsid w:val="00FE5402"/>
    <w:rsid w:val="00FF0337"/>
    <w:rsid w:val="00FF0F48"/>
    <w:rsid w:val="00FF27AB"/>
    <w:rsid w:val="00FF31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B9F6C"/>
  <w15:docId w15:val="{BF618DD3-4E72-4960-84B2-C92AD307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29DF"/>
    <w:pPr>
      <w:spacing w:after="200" w:line="276" w:lineRule="auto"/>
    </w:pPr>
    <w:rPr>
      <w:rFonts w:ascii="Calibri" w:eastAsia="Calibri" w:hAnsi="Calibri"/>
      <w:sz w:val="22"/>
      <w:szCs w:val="22"/>
      <w:lang w:val="uk-UA" w:eastAsia="en-US"/>
    </w:rPr>
  </w:style>
  <w:style w:type="paragraph" w:styleId="1">
    <w:name w:val="heading 1"/>
    <w:basedOn w:val="a"/>
    <w:next w:val="a"/>
    <w:link w:val="10"/>
    <w:qFormat/>
    <w:rsid w:val="008109C2"/>
    <w:pPr>
      <w:keepNext/>
      <w:spacing w:before="240" w:after="60" w:line="240" w:lineRule="auto"/>
      <w:outlineLvl w:val="0"/>
    </w:pPr>
    <w:rPr>
      <w:rFonts w:ascii="Arial" w:eastAsia="Times New Roman" w:hAnsi="Arial" w:cs="Arial"/>
      <w:b/>
      <w:bCs/>
      <w:kern w:val="32"/>
      <w:sz w:val="32"/>
      <w:szCs w:val="32"/>
      <w:lang w:eastAsia="ru-RU"/>
    </w:rPr>
  </w:style>
  <w:style w:type="paragraph" w:styleId="3">
    <w:name w:val="heading 3"/>
    <w:basedOn w:val="a"/>
    <w:next w:val="a"/>
    <w:link w:val="30"/>
    <w:qFormat/>
    <w:rsid w:val="009D710D"/>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677"/>
        <w:tab w:val="right" w:pos="9355"/>
      </w:tabs>
    </w:pPr>
  </w:style>
  <w:style w:type="paragraph" w:styleId="a4">
    <w:name w:val="footer"/>
    <w:basedOn w:val="a"/>
    <w:semiHidden/>
    <w:pPr>
      <w:tabs>
        <w:tab w:val="center" w:pos="4677"/>
        <w:tab w:val="right" w:pos="9355"/>
      </w:tabs>
    </w:pPr>
  </w:style>
  <w:style w:type="paragraph" w:customStyle="1" w:styleId="a5">
    <w:name w:val="Чертежный"/>
    <w:pPr>
      <w:jc w:val="both"/>
    </w:pPr>
    <w:rPr>
      <w:rFonts w:ascii="ISOCPEUR" w:hAnsi="ISOCPEUR"/>
      <w:i/>
      <w:sz w:val="28"/>
      <w:lang w:val="uk-UA"/>
    </w:rPr>
  </w:style>
  <w:style w:type="character" w:styleId="a6">
    <w:name w:val="page number"/>
    <w:basedOn w:val="a0"/>
    <w:semiHidden/>
  </w:style>
  <w:style w:type="table" w:styleId="a7">
    <w:name w:val="Table Grid"/>
    <w:basedOn w:val="a1"/>
    <w:uiPriority w:val="59"/>
    <w:rsid w:val="00B66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AA1465"/>
  </w:style>
  <w:style w:type="character" w:styleId="a8">
    <w:name w:val="Hyperlink"/>
    <w:uiPriority w:val="99"/>
    <w:semiHidden/>
    <w:unhideWhenUsed/>
    <w:rsid w:val="00AA1465"/>
    <w:rPr>
      <w:color w:val="0000FF"/>
      <w:u w:val="single"/>
    </w:rPr>
  </w:style>
  <w:style w:type="paragraph" w:styleId="HTML">
    <w:name w:val="HTML Preformatted"/>
    <w:basedOn w:val="a"/>
    <w:link w:val="HTML0"/>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a9">
    <w:name w:val="List Paragraph"/>
    <w:basedOn w:val="a"/>
    <w:uiPriority w:val="34"/>
    <w:qFormat/>
    <w:rsid w:val="004E4084"/>
    <w:pPr>
      <w:ind w:left="720"/>
      <w:contextualSpacing/>
    </w:pPr>
  </w:style>
  <w:style w:type="paragraph" w:styleId="aa">
    <w:name w:val="Balloon Text"/>
    <w:basedOn w:val="a"/>
    <w:link w:val="ab"/>
    <w:uiPriority w:val="99"/>
    <w:semiHidden/>
    <w:unhideWhenUsed/>
    <w:rsid w:val="007729D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29DF"/>
    <w:rPr>
      <w:rFonts w:ascii="Tahoma" w:eastAsia="Calibri" w:hAnsi="Tahoma" w:cs="Tahoma"/>
      <w:sz w:val="16"/>
      <w:szCs w:val="16"/>
      <w:lang w:val="uk-UA" w:eastAsia="en-US"/>
    </w:rPr>
  </w:style>
  <w:style w:type="character" w:customStyle="1" w:styleId="scode">
    <w:name w:val="s_code"/>
    <w:basedOn w:val="a0"/>
    <w:rsid w:val="007F7069"/>
  </w:style>
  <w:style w:type="character" w:customStyle="1" w:styleId="spelle">
    <w:name w:val="spelle"/>
    <w:basedOn w:val="a0"/>
    <w:rsid w:val="007F7069"/>
  </w:style>
  <w:style w:type="character" w:customStyle="1" w:styleId="grame">
    <w:name w:val="grame"/>
    <w:basedOn w:val="a0"/>
    <w:rsid w:val="007F7069"/>
  </w:style>
  <w:style w:type="character" w:styleId="ac">
    <w:name w:val="Emphasis"/>
    <w:uiPriority w:val="20"/>
    <w:qFormat/>
    <w:rsid w:val="005E3725"/>
    <w:rPr>
      <w:i/>
      <w:iCs/>
    </w:rPr>
  </w:style>
  <w:style w:type="paragraph" w:styleId="ad">
    <w:name w:val="Normal (Web)"/>
    <w:basedOn w:val="a"/>
    <w:uiPriority w:val="99"/>
    <w:unhideWhenUsed/>
    <w:rsid w:val="00D40102"/>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10">
    <w:name w:val="Заголовок 1 Знак"/>
    <w:basedOn w:val="a0"/>
    <w:link w:val="1"/>
    <w:rsid w:val="008109C2"/>
    <w:rPr>
      <w:rFonts w:ascii="Arial" w:hAnsi="Arial" w:cs="Arial"/>
      <w:b/>
      <w:bCs/>
      <w:kern w:val="32"/>
      <w:sz w:val="32"/>
      <w:szCs w:val="32"/>
      <w:lang w:val="uk-UA"/>
    </w:rPr>
  </w:style>
  <w:style w:type="paragraph" w:styleId="ae">
    <w:name w:val="Body Text Indent"/>
    <w:basedOn w:val="a"/>
    <w:link w:val="af"/>
    <w:rsid w:val="008109C2"/>
    <w:pPr>
      <w:spacing w:after="0" w:line="240" w:lineRule="auto"/>
      <w:ind w:firstLine="851"/>
    </w:pPr>
    <w:rPr>
      <w:rFonts w:ascii="Times New Roman" w:eastAsia="Times New Roman" w:hAnsi="Times New Roman"/>
      <w:sz w:val="24"/>
      <w:szCs w:val="24"/>
      <w:lang w:eastAsia="ru-RU"/>
    </w:rPr>
  </w:style>
  <w:style w:type="character" w:customStyle="1" w:styleId="af">
    <w:name w:val="Основной текст с отступом Знак"/>
    <w:basedOn w:val="a0"/>
    <w:link w:val="ae"/>
    <w:rsid w:val="008109C2"/>
    <w:rPr>
      <w:sz w:val="24"/>
      <w:szCs w:val="24"/>
      <w:lang w:val="uk-UA"/>
    </w:rPr>
  </w:style>
  <w:style w:type="paragraph" w:styleId="af0">
    <w:name w:val="No Spacing"/>
    <w:uiPriority w:val="1"/>
    <w:qFormat/>
    <w:rsid w:val="005E6DEE"/>
    <w:rPr>
      <w:rFonts w:asciiTheme="minorHAnsi" w:eastAsiaTheme="minorHAnsi" w:hAnsiTheme="minorHAnsi" w:cstheme="minorBidi"/>
      <w:sz w:val="22"/>
      <w:szCs w:val="22"/>
      <w:lang w:eastAsia="en-US"/>
    </w:rPr>
  </w:style>
  <w:style w:type="character" w:customStyle="1" w:styleId="30">
    <w:name w:val="Заголовок 3 Знак"/>
    <w:basedOn w:val="a0"/>
    <w:link w:val="3"/>
    <w:rsid w:val="009D710D"/>
    <w:rPr>
      <w:rFonts w:ascii="Arial" w:hAnsi="Arial" w:cs="Arial"/>
      <w:b/>
      <w:bCs/>
      <w:sz w:val="26"/>
      <w:szCs w:val="26"/>
      <w:lang w:val="uk-UA"/>
    </w:rPr>
  </w:style>
  <w:style w:type="paragraph" w:customStyle="1" w:styleId="af1">
    <w:name w:val="Рисунки"/>
    <w:basedOn w:val="a"/>
    <w:rsid w:val="009D710D"/>
    <w:pPr>
      <w:spacing w:after="0" w:line="240" w:lineRule="auto"/>
      <w:jc w:val="center"/>
    </w:pPr>
    <w:rPr>
      <w:rFonts w:ascii="Arial" w:eastAsia="Times New Roman" w:hAnsi="Arial"/>
      <w:b/>
      <w:kern w:val="28"/>
      <w:sz w:val="16"/>
      <w:szCs w:val="24"/>
      <w:lang w:eastAsia="ru-RU"/>
    </w:rPr>
  </w:style>
  <w:style w:type="character" w:styleId="af2">
    <w:name w:val="FollowedHyperlink"/>
    <w:rsid w:val="001B3F8C"/>
    <w:rPr>
      <w:dstrike w:val="0"/>
      <w:color w:val="auto"/>
      <w:u w:val="none"/>
      <w:vertAlign w:val="baseline"/>
    </w:rPr>
  </w:style>
  <w:style w:type="paragraph" w:customStyle="1" w:styleId="af3">
    <w:name w:val="Таблицы"/>
    <w:basedOn w:val="a"/>
    <w:rsid w:val="009D40FD"/>
    <w:pPr>
      <w:spacing w:after="0" w:line="240" w:lineRule="auto"/>
      <w:jc w:val="center"/>
    </w:pPr>
    <w:rPr>
      <w:rFonts w:ascii="Arial" w:eastAsia="Times New Roman" w:hAnsi="Arial"/>
      <w:sz w:val="18"/>
      <w:szCs w:val="24"/>
      <w:lang w:val="ru-RU" w:eastAsia="ru-RU"/>
    </w:rPr>
  </w:style>
  <w:style w:type="paragraph" w:customStyle="1" w:styleId="af4">
    <w:name w:val="Надписи в рисунках"/>
    <w:basedOn w:val="a"/>
    <w:rsid w:val="00096498"/>
    <w:pPr>
      <w:spacing w:after="0" w:line="240" w:lineRule="auto"/>
      <w:jc w:val="center"/>
    </w:pPr>
    <w:rPr>
      <w:rFonts w:ascii="Arial" w:eastAsia="Times New Roman" w:hAnsi="Arial"/>
      <w:sz w:val="16"/>
      <w:szCs w:val="24"/>
      <w:lang w:val="ru-RU" w:eastAsia="ru-RU"/>
    </w:rPr>
  </w:style>
  <w:style w:type="paragraph" w:customStyle="1" w:styleId="af5">
    <w:name w:val="Подпись к рисунку"/>
    <w:basedOn w:val="af6"/>
    <w:next w:val="a"/>
    <w:rsid w:val="0060519B"/>
    <w:pPr>
      <w:keepNext w:val="0"/>
      <w:widowControl w:val="0"/>
      <w:spacing w:before="100" w:after="100"/>
    </w:pPr>
  </w:style>
  <w:style w:type="paragraph" w:customStyle="1" w:styleId="af6">
    <w:name w:val="Рисунок"/>
    <w:basedOn w:val="a"/>
    <w:next w:val="af5"/>
    <w:rsid w:val="0060519B"/>
    <w:pPr>
      <w:keepNext/>
      <w:spacing w:after="0" w:line="240" w:lineRule="auto"/>
      <w:ind w:firstLine="340"/>
      <w:jc w:val="center"/>
    </w:pPr>
    <w:rPr>
      <w:rFonts w:ascii="Peterburg" w:eastAsia="Times New Roman" w:hAnsi="Peterburg"/>
      <w:sz w:val="20"/>
      <w:szCs w:val="20"/>
      <w:lang w:eastAsia="ru-RU"/>
    </w:rPr>
  </w:style>
  <w:style w:type="character" w:styleId="af7">
    <w:name w:val="Placeholder Text"/>
    <w:basedOn w:val="a0"/>
    <w:uiPriority w:val="99"/>
    <w:semiHidden/>
    <w:rsid w:val="00245CE6"/>
    <w:rPr>
      <w:color w:val="808080"/>
    </w:rPr>
  </w:style>
  <w:style w:type="character" w:styleId="af8">
    <w:name w:val="Strong"/>
    <w:basedOn w:val="a0"/>
    <w:uiPriority w:val="22"/>
    <w:qFormat/>
    <w:rsid w:val="008E0003"/>
    <w:rPr>
      <w:b/>
      <w:bCs/>
    </w:rPr>
  </w:style>
  <w:style w:type="character" w:styleId="HTML1">
    <w:name w:val="HTML Code"/>
    <w:basedOn w:val="a0"/>
    <w:uiPriority w:val="99"/>
    <w:semiHidden/>
    <w:unhideWhenUsed/>
    <w:rsid w:val="00D54B05"/>
    <w:rPr>
      <w:rFonts w:ascii="Courier New" w:eastAsia="Times New Roman" w:hAnsi="Courier New" w:cs="Courier New"/>
      <w:sz w:val="20"/>
      <w:szCs w:val="20"/>
    </w:rPr>
  </w:style>
  <w:style w:type="paragraph" w:customStyle="1" w:styleId="Textlab">
    <w:name w:val="Text_lab Знак Знак Знак"/>
    <w:basedOn w:val="a"/>
    <w:rsid w:val="00AF3010"/>
    <w:pPr>
      <w:snapToGrid w:val="0"/>
      <w:spacing w:before="30" w:after="30" w:line="240" w:lineRule="auto"/>
      <w:ind w:firstLine="340"/>
      <w:jc w:val="both"/>
    </w:pPr>
    <w:rPr>
      <w:rFonts w:ascii="Times New Roman" w:eastAsia="Plotter" w:hAnsi="Times New Roman"/>
      <w:sz w:val="20"/>
      <w:szCs w:val="20"/>
      <w:lang w:eastAsia="ru-RU"/>
    </w:rPr>
  </w:style>
  <w:style w:type="character" w:customStyle="1" w:styleId="y2iqfc">
    <w:name w:val="y2iqfc"/>
    <w:basedOn w:val="a0"/>
    <w:rsid w:val="00BC5205"/>
  </w:style>
  <w:style w:type="character" w:customStyle="1" w:styleId="crayon-h">
    <w:name w:val="crayon-h"/>
    <w:basedOn w:val="a0"/>
    <w:rsid w:val="00E070A7"/>
  </w:style>
  <w:style w:type="character" w:customStyle="1" w:styleId="crayon-t">
    <w:name w:val="crayon-t"/>
    <w:basedOn w:val="a0"/>
    <w:rsid w:val="00E070A7"/>
  </w:style>
  <w:style w:type="character" w:customStyle="1" w:styleId="crayon-i">
    <w:name w:val="crayon-i"/>
    <w:basedOn w:val="a0"/>
    <w:rsid w:val="00E070A7"/>
  </w:style>
  <w:style w:type="character" w:customStyle="1" w:styleId="crayon-cn">
    <w:name w:val="crayon-cn"/>
    <w:basedOn w:val="a0"/>
    <w:rsid w:val="00E070A7"/>
  </w:style>
  <w:style w:type="character" w:customStyle="1" w:styleId="crayon-sy">
    <w:name w:val="crayon-sy"/>
    <w:basedOn w:val="a0"/>
    <w:rsid w:val="00E070A7"/>
  </w:style>
  <w:style w:type="character" w:customStyle="1" w:styleId="crayon-st">
    <w:name w:val="crayon-st"/>
    <w:basedOn w:val="a0"/>
    <w:rsid w:val="00E070A7"/>
  </w:style>
  <w:style w:type="character" w:customStyle="1" w:styleId="crayon-e">
    <w:name w:val="crayon-e"/>
    <w:basedOn w:val="a0"/>
    <w:rsid w:val="00E070A7"/>
  </w:style>
  <w:style w:type="character" w:customStyle="1" w:styleId="crayon-s">
    <w:name w:val="crayon-s"/>
    <w:basedOn w:val="a0"/>
    <w:rsid w:val="00E070A7"/>
  </w:style>
  <w:style w:type="paragraph" w:styleId="2">
    <w:name w:val="Quote"/>
    <w:basedOn w:val="a"/>
    <w:next w:val="a"/>
    <w:link w:val="20"/>
    <w:uiPriority w:val="29"/>
    <w:qFormat/>
    <w:rsid w:val="00D43DE9"/>
    <w:pPr>
      <w:spacing w:before="200" w:after="160"/>
      <w:ind w:left="864" w:right="864"/>
      <w:jc w:val="center"/>
    </w:pPr>
    <w:rPr>
      <w:i/>
      <w:iCs/>
      <w:color w:val="404040" w:themeColor="text1" w:themeTint="BF"/>
    </w:rPr>
  </w:style>
  <w:style w:type="character" w:customStyle="1" w:styleId="20">
    <w:name w:val="Цитата 2 Знак"/>
    <w:basedOn w:val="a0"/>
    <w:link w:val="2"/>
    <w:uiPriority w:val="29"/>
    <w:rsid w:val="00D43DE9"/>
    <w:rPr>
      <w:rFonts w:ascii="Calibri" w:eastAsia="Calibri" w:hAnsi="Calibri"/>
      <w:i/>
      <w:iCs/>
      <w:color w:val="404040" w:themeColor="text1" w:themeTint="BF"/>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9020">
      <w:bodyDiv w:val="1"/>
      <w:marLeft w:val="0"/>
      <w:marRight w:val="0"/>
      <w:marTop w:val="0"/>
      <w:marBottom w:val="0"/>
      <w:divBdr>
        <w:top w:val="none" w:sz="0" w:space="0" w:color="auto"/>
        <w:left w:val="none" w:sz="0" w:space="0" w:color="auto"/>
        <w:bottom w:val="none" w:sz="0" w:space="0" w:color="auto"/>
        <w:right w:val="none" w:sz="0" w:space="0" w:color="auto"/>
      </w:divBdr>
      <w:divsChild>
        <w:div w:id="25721000">
          <w:marLeft w:val="0"/>
          <w:marRight w:val="0"/>
          <w:marTop w:val="0"/>
          <w:marBottom w:val="0"/>
          <w:divBdr>
            <w:top w:val="none" w:sz="0" w:space="0" w:color="auto"/>
            <w:left w:val="none" w:sz="0" w:space="0" w:color="auto"/>
            <w:bottom w:val="none" w:sz="0" w:space="0" w:color="auto"/>
            <w:right w:val="none" w:sz="0" w:space="0" w:color="auto"/>
          </w:divBdr>
        </w:div>
      </w:divsChild>
    </w:div>
    <w:div w:id="33701736">
      <w:bodyDiv w:val="1"/>
      <w:marLeft w:val="0"/>
      <w:marRight w:val="0"/>
      <w:marTop w:val="0"/>
      <w:marBottom w:val="0"/>
      <w:divBdr>
        <w:top w:val="none" w:sz="0" w:space="0" w:color="auto"/>
        <w:left w:val="none" w:sz="0" w:space="0" w:color="auto"/>
        <w:bottom w:val="none" w:sz="0" w:space="0" w:color="auto"/>
        <w:right w:val="none" w:sz="0" w:space="0" w:color="auto"/>
      </w:divBdr>
    </w:div>
    <w:div w:id="111561236">
      <w:bodyDiv w:val="1"/>
      <w:marLeft w:val="0"/>
      <w:marRight w:val="0"/>
      <w:marTop w:val="0"/>
      <w:marBottom w:val="0"/>
      <w:divBdr>
        <w:top w:val="none" w:sz="0" w:space="0" w:color="auto"/>
        <w:left w:val="none" w:sz="0" w:space="0" w:color="auto"/>
        <w:bottom w:val="none" w:sz="0" w:space="0" w:color="auto"/>
        <w:right w:val="none" w:sz="0" w:space="0" w:color="auto"/>
      </w:divBdr>
    </w:div>
    <w:div w:id="116073754">
      <w:bodyDiv w:val="1"/>
      <w:marLeft w:val="0"/>
      <w:marRight w:val="0"/>
      <w:marTop w:val="0"/>
      <w:marBottom w:val="0"/>
      <w:divBdr>
        <w:top w:val="none" w:sz="0" w:space="0" w:color="auto"/>
        <w:left w:val="none" w:sz="0" w:space="0" w:color="auto"/>
        <w:bottom w:val="none" w:sz="0" w:space="0" w:color="auto"/>
        <w:right w:val="none" w:sz="0" w:space="0" w:color="auto"/>
      </w:divBdr>
    </w:div>
    <w:div w:id="116993737">
      <w:bodyDiv w:val="1"/>
      <w:marLeft w:val="0"/>
      <w:marRight w:val="0"/>
      <w:marTop w:val="0"/>
      <w:marBottom w:val="0"/>
      <w:divBdr>
        <w:top w:val="none" w:sz="0" w:space="0" w:color="auto"/>
        <w:left w:val="none" w:sz="0" w:space="0" w:color="auto"/>
        <w:bottom w:val="none" w:sz="0" w:space="0" w:color="auto"/>
        <w:right w:val="none" w:sz="0" w:space="0" w:color="auto"/>
      </w:divBdr>
    </w:div>
    <w:div w:id="145316948">
      <w:bodyDiv w:val="1"/>
      <w:marLeft w:val="0"/>
      <w:marRight w:val="0"/>
      <w:marTop w:val="0"/>
      <w:marBottom w:val="0"/>
      <w:divBdr>
        <w:top w:val="none" w:sz="0" w:space="0" w:color="auto"/>
        <w:left w:val="none" w:sz="0" w:space="0" w:color="auto"/>
        <w:bottom w:val="none" w:sz="0" w:space="0" w:color="auto"/>
        <w:right w:val="none" w:sz="0" w:space="0" w:color="auto"/>
      </w:divBdr>
      <w:divsChild>
        <w:div w:id="887687806">
          <w:marLeft w:val="0"/>
          <w:marRight w:val="0"/>
          <w:marTop w:val="0"/>
          <w:marBottom w:val="0"/>
          <w:divBdr>
            <w:top w:val="none" w:sz="0" w:space="0" w:color="auto"/>
            <w:left w:val="none" w:sz="0" w:space="0" w:color="auto"/>
            <w:bottom w:val="none" w:sz="0" w:space="0" w:color="auto"/>
            <w:right w:val="none" w:sz="0" w:space="0" w:color="auto"/>
          </w:divBdr>
        </w:div>
      </w:divsChild>
    </w:div>
    <w:div w:id="173305446">
      <w:bodyDiv w:val="1"/>
      <w:marLeft w:val="0"/>
      <w:marRight w:val="0"/>
      <w:marTop w:val="0"/>
      <w:marBottom w:val="0"/>
      <w:divBdr>
        <w:top w:val="none" w:sz="0" w:space="0" w:color="auto"/>
        <w:left w:val="none" w:sz="0" w:space="0" w:color="auto"/>
        <w:bottom w:val="none" w:sz="0" w:space="0" w:color="auto"/>
        <w:right w:val="none" w:sz="0" w:space="0" w:color="auto"/>
      </w:divBdr>
      <w:divsChild>
        <w:div w:id="404376445">
          <w:marLeft w:val="0"/>
          <w:marRight w:val="0"/>
          <w:marTop w:val="0"/>
          <w:marBottom w:val="0"/>
          <w:divBdr>
            <w:top w:val="none" w:sz="0" w:space="0" w:color="auto"/>
            <w:left w:val="none" w:sz="0" w:space="0" w:color="auto"/>
            <w:bottom w:val="none" w:sz="0" w:space="0" w:color="auto"/>
            <w:right w:val="none" w:sz="0" w:space="0" w:color="auto"/>
          </w:divBdr>
        </w:div>
      </w:divsChild>
    </w:div>
    <w:div w:id="177812498">
      <w:bodyDiv w:val="1"/>
      <w:marLeft w:val="0"/>
      <w:marRight w:val="0"/>
      <w:marTop w:val="0"/>
      <w:marBottom w:val="0"/>
      <w:divBdr>
        <w:top w:val="none" w:sz="0" w:space="0" w:color="auto"/>
        <w:left w:val="none" w:sz="0" w:space="0" w:color="auto"/>
        <w:bottom w:val="none" w:sz="0" w:space="0" w:color="auto"/>
        <w:right w:val="none" w:sz="0" w:space="0" w:color="auto"/>
      </w:divBdr>
    </w:div>
    <w:div w:id="230386705">
      <w:bodyDiv w:val="1"/>
      <w:marLeft w:val="0"/>
      <w:marRight w:val="0"/>
      <w:marTop w:val="0"/>
      <w:marBottom w:val="0"/>
      <w:divBdr>
        <w:top w:val="none" w:sz="0" w:space="0" w:color="auto"/>
        <w:left w:val="none" w:sz="0" w:space="0" w:color="auto"/>
        <w:bottom w:val="none" w:sz="0" w:space="0" w:color="auto"/>
        <w:right w:val="none" w:sz="0" w:space="0" w:color="auto"/>
      </w:divBdr>
      <w:divsChild>
        <w:div w:id="618339437">
          <w:marLeft w:val="0"/>
          <w:marRight w:val="0"/>
          <w:marTop w:val="0"/>
          <w:marBottom w:val="0"/>
          <w:divBdr>
            <w:top w:val="none" w:sz="0" w:space="0" w:color="auto"/>
            <w:left w:val="none" w:sz="0" w:space="0" w:color="auto"/>
            <w:bottom w:val="none" w:sz="0" w:space="0" w:color="auto"/>
            <w:right w:val="none" w:sz="0" w:space="0" w:color="auto"/>
          </w:divBdr>
        </w:div>
      </w:divsChild>
    </w:div>
    <w:div w:id="289870065">
      <w:bodyDiv w:val="1"/>
      <w:marLeft w:val="0"/>
      <w:marRight w:val="0"/>
      <w:marTop w:val="0"/>
      <w:marBottom w:val="0"/>
      <w:divBdr>
        <w:top w:val="none" w:sz="0" w:space="0" w:color="auto"/>
        <w:left w:val="none" w:sz="0" w:space="0" w:color="auto"/>
        <w:bottom w:val="none" w:sz="0" w:space="0" w:color="auto"/>
        <w:right w:val="none" w:sz="0" w:space="0" w:color="auto"/>
      </w:divBdr>
      <w:divsChild>
        <w:div w:id="279843878">
          <w:marLeft w:val="0"/>
          <w:marRight w:val="0"/>
          <w:marTop w:val="0"/>
          <w:marBottom w:val="0"/>
          <w:divBdr>
            <w:top w:val="none" w:sz="0" w:space="0" w:color="auto"/>
            <w:left w:val="none" w:sz="0" w:space="0" w:color="auto"/>
            <w:bottom w:val="none" w:sz="0" w:space="0" w:color="auto"/>
            <w:right w:val="none" w:sz="0" w:space="0" w:color="auto"/>
          </w:divBdr>
        </w:div>
      </w:divsChild>
    </w:div>
    <w:div w:id="310407904">
      <w:bodyDiv w:val="1"/>
      <w:marLeft w:val="0"/>
      <w:marRight w:val="0"/>
      <w:marTop w:val="0"/>
      <w:marBottom w:val="0"/>
      <w:divBdr>
        <w:top w:val="none" w:sz="0" w:space="0" w:color="auto"/>
        <w:left w:val="none" w:sz="0" w:space="0" w:color="auto"/>
        <w:bottom w:val="none" w:sz="0" w:space="0" w:color="auto"/>
        <w:right w:val="none" w:sz="0" w:space="0" w:color="auto"/>
      </w:divBdr>
    </w:div>
    <w:div w:id="316887939">
      <w:bodyDiv w:val="1"/>
      <w:marLeft w:val="0"/>
      <w:marRight w:val="0"/>
      <w:marTop w:val="0"/>
      <w:marBottom w:val="0"/>
      <w:divBdr>
        <w:top w:val="none" w:sz="0" w:space="0" w:color="auto"/>
        <w:left w:val="none" w:sz="0" w:space="0" w:color="auto"/>
        <w:bottom w:val="none" w:sz="0" w:space="0" w:color="auto"/>
        <w:right w:val="none" w:sz="0" w:space="0" w:color="auto"/>
      </w:divBdr>
    </w:div>
    <w:div w:id="364254820">
      <w:bodyDiv w:val="1"/>
      <w:marLeft w:val="0"/>
      <w:marRight w:val="0"/>
      <w:marTop w:val="0"/>
      <w:marBottom w:val="0"/>
      <w:divBdr>
        <w:top w:val="none" w:sz="0" w:space="0" w:color="auto"/>
        <w:left w:val="none" w:sz="0" w:space="0" w:color="auto"/>
        <w:bottom w:val="none" w:sz="0" w:space="0" w:color="auto"/>
        <w:right w:val="none" w:sz="0" w:space="0" w:color="auto"/>
      </w:divBdr>
    </w:div>
    <w:div w:id="373773182">
      <w:bodyDiv w:val="1"/>
      <w:marLeft w:val="0"/>
      <w:marRight w:val="0"/>
      <w:marTop w:val="0"/>
      <w:marBottom w:val="0"/>
      <w:divBdr>
        <w:top w:val="none" w:sz="0" w:space="0" w:color="auto"/>
        <w:left w:val="none" w:sz="0" w:space="0" w:color="auto"/>
        <w:bottom w:val="none" w:sz="0" w:space="0" w:color="auto"/>
        <w:right w:val="none" w:sz="0" w:space="0" w:color="auto"/>
      </w:divBdr>
      <w:divsChild>
        <w:div w:id="511339324">
          <w:marLeft w:val="0"/>
          <w:marRight w:val="0"/>
          <w:marTop w:val="0"/>
          <w:marBottom w:val="0"/>
          <w:divBdr>
            <w:top w:val="none" w:sz="0" w:space="0" w:color="auto"/>
            <w:left w:val="none" w:sz="0" w:space="0" w:color="auto"/>
            <w:bottom w:val="none" w:sz="0" w:space="0" w:color="auto"/>
            <w:right w:val="none" w:sz="0" w:space="0" w:color="auto"/>
          </w:divBdr>
        </w:div>
      </w:divsChild>
    </w:div>
    <w:div w:id="436296055">
      <w:bodyDiv w:val="1"/>
      <w:marLeft w:val="0"/>
      <w:marRight w:val="0"/>
      <w:marTop w:val="0"/>
      <w:marBottom w:val="0"/>
      <w:divBdr>
        <w:top w:val="none" w:sz="0" w:space="0" w:color="auto"/>
        <w:left w:val="none" w:sz="0" w:space="0" w:color="auto"/>
        <w:bottom w:val="none" w:sz="0" w:space="0" w:color="auto"/>
        <w:right w:val="none" w:sz="0" w:space="0" w:color="auto"/>
      </w:divBdr>
    </w:div>
    <w:div w:id="450780642">
      <w:bodyDiv w:val="1"/>
      <w:marLeft w:val="0"/>
      <w:marRight w:val="0"/>
      <w:marTop w:val="0"/>
      <w:marBottom w:val="0"/>
      <w:divBdr>
        <w:top w:val="none" w:sz="0" w:space="0" w:color="auto"/>
        <w:left w:val="none" w:sz="0" w:space="0" w:color="auto"/>
        <w:bottom w:val="none" w:sz="0" w:space="0" w:color="auto"/>
        <w:right w:val="none" w:sz="0" w:space="0" w:color="auto"/>
      </w:divBdr>
    </w:div>
    <w:div w:id="453601282">
      <w:bodyDiv w:val="1"/>
      <w:marLeft w:val="0"/>
      <w:marRight w:val="0"/>
      <w:marTop w:val="0"/>
      <w:marBottom w:val="0"/>
      <w:divBdr>
        <w:top w:val="none" w:sz="0" w:space="0" w:color="auto"/>
        <w:left w:val="none" w:sz="0" w:space="0" w:color="auto"/>
        <w:bottom w:val="none" w:sz="0" w:space="0" w:color="auto"/>
        <w:right w:val="none" w:sz="0" w:space="0" w:color="auto"/>
      </w:divBdr>
    </w:div>
    <w:div w:id="460419227">
      <w:bodyDiv w:val="1"/>
      <w:marLeft w:val="0"/>
      <w:marRight w:val="0"/>
      <w:marTop w:val="0"/>
      <w:marBottom w:val="0"/>
      <w:divBdr>
        <w:top w:val="none" w:sz="0" w:space="0" w:color="auto"/>
        <w:left w:val="none" w:sz="0" w:space="0" w:color="auto"/>
        <w:bottom w:val="none" w:sz="0" w:space="0" w:color="auto"/>
        <w:right w:val="none" w:sz="0" w:space="0" w:color="auto"/>
      </w:divBdr>
      <w:divsChild>
        <w:div w:id="1643339827">
          <w:marLeft w:val="0"/>
          <w:marRight w:val="0"/>
          <w:marTop w:val="0"/>
          <w:marBottom w:val="0"/>
          <w:divBdr>
            <w:top w:val="none" w:sz="0" w:space="0" w:color="auto"/>
            <w:left w:val="none" w:sz="0" w:space="0" w:color="auto"/>
            <w:bottom w:val="none" w:sz="0" w:space="0" w:color="auto"/>
            <w:right w:val="none" w:sz="0" w:space="0" w:color="auto"/>
          </w:divBdr>
        </w:div>
      </w:divsChild>
    </w:div>
    <w:div w:id="477570284">
      <w:bodyDiv w:val="1"/>
      <w:marLeft w:val="0"/>
      <w:marRight w:val="0"/>
      <w:marTop w:val="0"/>
      <w:marBottom w:val="0"/>
      <w:divBdr>
        <w:top w:val="none" w:sz="0" w:space="0" w:color="auto"/>
        <w:left w:val="none" w:sz="0" w:space="0" w:color="auto"/>
        <w:bottom w:val="none" w:sz="0" w:space="0" w:color="auto"/>
        <w:right w:val="none" w:sz="0" w:space="0" w:color="auto"/>
      </w:divBdr>
    </w:div>
    <w:div w:id="485170111">
      <w:bodyDiv w:val="1"/>
      <w:marLeft w:val="0"/>
      <w:marRight w:val="0"/>
      <w:marTop w:val="0"/>
      <w:marBottom w:val="0"/>
      <w:divBdr>
        <w:top w:val="none" w:sz="0" w:space="0" w:color="auto"/>
        <w:left w:val="none" w:sz="0" w:space="0" w:color="auto"/>
        <w:bottom w:val="none" w:sz="0" w:space="0" w:color="auto"/>
        <w:right w:val="none" w:sz="0" w:space="0" w:color="auto"/>
      </w:divBdr>
    </w:div>
    <w:div w:id="525410312">
      <w:bodyDiv w:val="1"/>
      <w:marLeft w:val="0"/>
      <w:marRight w:val="0"/>
      <w:marTop w:val="0"/>
      <w:marBottom w:val="0"/>
      <w:divBdr>
        <w:top w:val="none" w:sz="0" w:space="0" w:color="auto"/>
        <w:left w:val="none" w:sz="0" w:space="0" w:color="auto"/>
        <w:bottom w:val="none" w:sz="0" w:space="0" w:color="auto"/>
        <w:right w:val="none" w:sz="0" w:space="0" w:color="auto"/>
      </w:divBdr>
    </w:div>
    <w:div w:id="528759011">
      <w:bodyDiv w:val="1"/>
      <w:marLeft w:val="0"/>
      <w:marRight w:val="0"/>
      <w:marTop w:val="0"/>
      <w:marBottom w:val="0"/>
      <w:divBdr>
        <w:top w:val="none" w:sz="0" w:space="0" w:color="auto"/>
        <w:left w:val="none" w:sz="0" w:space="0" w:color="auto"/>
        <w:bottom w:val="none" w:sz="0" w:space="0" w:color="auto"/>
        <w:right w:val="none" w:sz="0" w:space="0" w:color="auto"/>
      </w:divBdr>
    </w:div>
    <w:div w:id="573201962">
      <w:bodyDiv w:val="1"/>
      <w:marLeft w:val="0"/>
      <w:marRight w:val="0"/>
      <w:marTop w:val="0"/>
      <w:marBottom w:val="0"/>
      <w:divBdr>
        <w:top w:val="none" w:sz="0" w:space="0" w:color="auto"/>
        <w:left w:val="none" w:sz="0" w:space="0" w:color="auto"/>
        <w:bottom w:val="none" w:sz="0" w:space="0" w:color="auto"/>
        <w:right w:val="none" w:sz="0" w:space="0" w:color="auto"/>
      </w:divBdr>
    </w:div>
    <w:div w:id="575820666">
      <w:bodyDiv w:val="1"/>
      <w:marLeft w:val="0"/>
      <w:marRight w:val="0"/>
      <w:marTop w:val="0"/>
      <w:marBottom w:val="0"/>
      <w:divBdr>
        <w:top w:val="none" w:sz="0" w:space="0" w:color="auto"/>
        <w:left w:val="none" w:sz="0" w:space="0" w:color="auto"/>
        <w:bottom w:val="none" w:sz="0" w:space="0" w:color="auto"/>
        <w:right w:val="none" w:sz="0" w:space="0" w:color="auto"/>
      </w:divBdr>
    </w:div>
    <w:div w:id="587353599">
      <w:bodyDiv w:val="1"/>
      <w:marLeft w:val="0"/>
      <w:marRight w:val="0"/>
      <w:marTop w:val="0"/>
      <w:marBottom w:val="0"/>
      <w:divBdr>
        <w:top w:val="none" w:sz="0" w:space="0" w:color="auto"/>
        <w:left w:val="none" w:sz="0" w:space="0" w:color="auto"/>
        <w:bottom w:val="none" w:sz="0" w:space="0" w:color="auto"/>
        <w:right w:val="none" w:sz="0" w:space="0" w:color="auto"/>
      </w:divBdr>
      <w:divsChild>
        <w:div w:id="226696278">
          <w:marLeft w:val="0"/>
          <w:marRight w:val="0"/>
          <w:marTop w:val="0"/>
          <w:marBottom w:val="0"/>
          <w:divBdr>
            <w:top w:val="none" w:sz="0" w:space="0" w:color="auto"/>
            <w:left w:val="none" w:sz="0" w:space="0" w:color="auto"/>
            <w:bottom w:val="none" w:sz="0" w:space="0" w:color="auto"/>
            <w:right w:val="none" w:sz="0" w:space="0" w:color="auto"/>
          </w:divBdr>
        </w:div>
      </w:divsChild>
    </w:div>
    <w:div w:id="591739295">
      <w:bodyDiv w:val="1"/>
      <w:marLeft w:val="0"/>
      <w:marRight w:val="0"/>
      <w:marTop w:val="0"/>
      <w:marBottom w:val="0"/>
      <w:divBdr>
        <w:top w:val="none" w:sz="0" w:space="0" w:color="auto"/>
        <w:left w:val="none" w:sz="0" w:space="0" w:color="auto"/>
        <w:bottom w:val="none" w:sz="0" w:space="0" w:color="auto"/>
        <w:right w:val="none" w:sz="0" w:space="0" w:color="auto"/>
      </w:divBdr>
    </w:div>
    <w:div w:id="595014651">
      <w:bodyDiv w:val="1"/>
      <w:marLeft w:val="0"/>
      <w:marRight w:val="0"/>
      <w:marTop w:val="0"/>
      <w:marBottom w:val="0"/>
      <w:divBdr>
        <w:top w:val="none" w:sz="0" w:space="0" w:color="auto"/>
        <w:left w:val="none" w:sz="0" w:space="0" w:color="auto"/>
        <w:bottom w:val="none" w:sz="0" w:space="0" w:color="auto"/>
        <w:right w:val="none" w:sz="0" w:space="0" w:color="auto"/>
      </w:divBdr>
      <w:divsChild>
        <w:div w:id="1660110664">
          <w:marLeft w:val="0"/>
          <w:marRight w:val="0"/>
          <w:marTop w:val="0"/>
          <w:marBottom w:val="0"/>
          <w:divBdr>
            <w:top w:val="none" w:sz="0" w:space="0" w:color="auto"/>
            <w:left w:val="none" w:sz="0" w:space="0" w:color="auto"/>
            <w:bottom w:val="none" w:sz="0" w:space="0" w:color="auto"/>
            <w:right w:val="none" w:sz="0" w:space="0" w:color="auto"/>
          </w:divBdr>
        </w:div>
      </w:divsChild>
    </w:div>
    <w:div w:id="616251439">
      <w:bodyDiv w:val="1"/>
      <w:marLeft w:val="0"/>
      <w:marRight w:val="0"/>
      <w:marTop w:val="0"/>
      <w:marBottom w:val="0"/>
      <w:divBdr>
        <w:top w:val="none" w:sz="0" w:space="0" w:color="auto"/>
        <w:left w:val="none" w:sz="0" w:space="0" w:color="auto"/>
        <w:bottom w:val="none" w:sz="0" w:space="0" w:color="auto"/>
        <w:right w:val="none" w:sz="0" w:space="0" w:color="auto"/>
      </w:divBdr>
    </w:div>
    <w:div w:id="634338327">
      <w:bodyDiv w:val="1"/>
      <w:marLeft w:val="0"/>
      <w:marRight w:val="0"/>
      <w:marTop w:val="0"/>
      <w:marBottom w:val="0"/>
      <w:divBdr>
        <w:top w:val="none" w:sz="0" w:space="0" w:color="auto"/>
        <w:left w:val="none" w:sz="0" w:space="0" w:color="auto"/>
        <w:bottom w:val="none" w:sz="0" w:space="0" w:color="auto"/>
        <w:right w:val="none" w:sz="0" w:space="0" w:color="auto"/>
      </w:divBdr>
    </w:div>
    <w:div w:id="651831850">
      <w:bodyDiv w:val="1"/>
      <w:marLeft w:val="0"/>
      <w:marRight w:val="0"/>
      <w:marTop w:val="0"/>
      <w:marBottom w:val="0"/>
      <w:divBdr>
        <w:top w:val="none" w:sz="0" w:space="0" w:color="auto"/>
        <w:left w:val="none" w:sz="0" w:space="0" w:color="auto"/>
        <w:bottom w:val="none" w:sz="0" w:space="0" w:color="auto"/>
        <w:right w:val="none" w:sz="0" w:space="0" w:color="auto"/>
      </w:divBdr>
    </w:div>
    <w:div w:id="682708868">
      <w:bodyDiv w:val="1"/>
      <w:marLeft w:val="0"/>
      <w:marRight w:val="0"/>
      <w:marTop w:val="0"/>
      <w:marBottom w:val="0"/>
      <w:divBdr>
        <w:top w:val="none" w:sz="0" w:space="0" w:color="auto"/>
        <w:left w:val="none" w:sz="0" w:space="0" w:color="auto"/>
        <w:bottom w:val="none" w:sz="0" w:space="0" w:color="auto"/>
        <w:right w:val="none" w:sz="0" w:space="0" w:color="auto"/>
      </w:divBdr>
    </w:div>
    <w:div w:id="729424566">
      <w:bodyDiv w:val="1"/>
      <w:marLeft w:val="0"/>
      <w:marRight w:val="0"/>
      <w:marTop w:val="0"/>
      <w:marBottom w:val="0"/>
      <w:divBdr>
        <w:top w:val="none" w:sz="0" w:space="0" w:color="auto"/>
        <w:left w:val="none" w:sz="0" w:space="0" w:color="auto"/>
        <w:bottom w:val="none" w:sz="0" w:space="0" w:color="auto"/>
        <w:right w:val="none" w:sz="0" w:space="0" w:color="auto"/>
      </w:divBdr>
    </w:div>
    <w:div w:id="733427397">
      <w:bodyDiv w:val="1"/>
      <w:marLeft w:val="0"/>
      <w:marRight w:val="0"/>
      <w:marTop w:val="0"/>
      <w:marBottom w:val="0"/>
      <w:divBdr>
        <w:top w:val="none" w:sz="0" w:space="0" w:color="auto"/>
        <w:left w:val="none" w:sz="0" w:space="0" w:color="auto"/>
        <w:bottom w:val="none" w:sz="0" w:space="0" w:color="auto"/>
        <w:right w:val="none" w:sz="0" w:space="0" w:color="auto"/>
      </w:divBdr>
      <w:divsChild>
        <w:div w:id="272447696">
          <w:marLeft w:val="0"/>
          <w:marRight w:val="0"/>
          <w:marTop w:val="0"/>
          <w:marBottom w:val="0"/>
          <w:divBdr>
            <w:top w:val="none" w:sz="0" w:space="0" w:color="auto"/>
            <w:left w:val="none" w:sz="0" w:space="0" w:color="auto"/>
            <w:bottom w:val="none" w:sz="0" w:space="0" w:color="auto"/>
            <w:right w:val="none" w:sz="0" w:space="0" w:color="auto"/>
          </w:divBdr>
        </w:div>
      </w:divsChild>
    </w:div>
    <w:div w:id="734163660">
      <w:bodyDiv w:val="1"/>
      <w:marLeft w:val="0"/>
      <w:marRight w:val="0"/>
      <w:marTop w:val="0"/>
      <w:marBottom w:val="0"/>
      <w:divBdr>
        <w:top w:val="none" w:sz="0" w:space="0" w:color="auto"/>
        <w:left w:val="none" w:sz="0" w:space="0" w:color="auto"/>
        <w:bottom w:val="none" w:sz="0" w:space="0" w:color="auto"/>
        <w:right w:val="none" w:sz="0" w:space="0" w:color="auto"/>
      </w:divBdr>
      <w:divsChild>
        <w:div w:id="2015526141">
          <w:marLeft w:val="0"/>
          <w:marRight w:val="0"/>
          <w:marTop w:val="0"/>
          <w:marBottom w:val="0"/>
          <w:divBdr>
            <w:top w:val="none" w:sz="0" w:space="0" w:color="auto"/>
            <w:left w:val="none" w:sz="0" w:space="0" w:color="auto"/>
            <w:bottom w:val="none" w:sz="0" w:space="0" w:color="auto"/>
            <w:right w:val="none" w:sz="0" w:space="0" w:color="auto"/>
          </w:divBdr>
        </w:div>
      </w:divsChild>
    </w:div>
    <w:div w:id="804272037">
      <w:bodyDiv w:val="1"/>
      <w:marLeft w:val="0"/>
      <w:marRight w:val="0"/>
      <w:marTop w:val="0"/>
      <w:marBottom w:val="0"/>
      <w:divBdr>
        <w:top w:val="none" w:sz="0" w:space="0" w:color="auto"/>
        <w:left w:val="none" w:sz="0" w:space="0" w:color="auto"/>
        <w:bottom w:val="none" w:sz="0" w:space="0" w:color="auto"/>
        <w:right w:val="none" w:sz="0" w:space="0" w:color="auto"/>
      </w:divBdr>
    </w:div>
    <w:div w:id="922951145">
      <w:bodyDiv w:val="1"/>
      <w:marLeft w:val="0"/>
      <w:marRight w:val="0"/>
      <w:marTop w:val="0"/>
      <w:marBottom w:val="0"/>
      <w:divBdr>
        <w:top w:val="none" w:sz="0" w:space="0" w:color="auto"/>
        <w:left w:val="none" w:sz="0" w:space="0" w:color="auto"/>
        <w:bottom w:val="none" w:sz="0" w:space="0" w:color="auto"/>
        <w:right w:val="none" w:sz="0" w:space="0" w:color="auto"/>
      </w:divBdr>
    </w:div>
    <w:div w:id="923954692">
      <w:bodyDiv w:val="1"/>
      <w:marLeft w:val="0"/>
      <w:marRight w:val="0"/>
      <w:marTop w:val="0"/>
      <w:marBottom w:val="0"/>
      <w:divBdr>
        <w:top w:val="none" w:sz="0" w:space="0" w:color="auto"/>
        <w:left w:val="none" w:sz="0" w:space="0" w:color="auto"/>
        <w:bottom w:val="none" w:sz="0" w:space="0" w:color="auto"/>
        <w:right w:val="none" w:sz="0" w:space="0" w:color="auto"/>
      </w:divBdr>
      <w:divsChild>
        <w:div w:id="1907689347">
          <w:marLeft w:val="0"/>
          <w:marRight w:val="0"/>
          <w:marTop w:val="0"/>
          <w:marBottom w:val="0"/>
          <w:divBdr>
            <w:top w:val="none" w:sz="0" w:space="0" w:color="auto"/>
            <w:left w:val="none" w:sz="0" w:space="0" w:color="auto"/>
            <w:bottom w:val="none" w:sz="0" w:space="0" w:color="auto"/>
            <w:right w:val="none" w:sz="0" w:space="0" w:color="auto"/>
          </w:divBdr>
        </w:div>
      </w:divsChild>
    </w:div>
    <w:div w:id="929698370">
      <w:bodyDiv w:val="1"/>
      <w:marLeft w:val="0"/>
      <w:marRight w:val="0"/>
      <w:marTop w:val="0"/>
      <w:marBottom w:val="0"/>
      <w:divBdr>
        <w:top w:val="none" w:sz="0" w:space="0" w:color="auto"/>
        <w:left w:val="none" w:sz="0" w:space="0" w:color="auto"/>
        <w:bottom w:val="none" w:sz="0" w:space="0" w:color="auto"/>
        <w:right w:val="none" w:sz="0" w:space="0" w:color="auto"/>
      </w:divBdr>
    </w:div>
    <w:div w:id="965431482">
      <w:bodyDiv w:val="1"/>
      <w:marLeft w:val="0"/>
      <w:marRight w:val="0"/>
      <w:marTop w:val="0"/>
      <w:marBottom w:val="0"/>
      <w:divBdr>
        <w:top w:val="none" w:sz="0" w:space="0" w:color="auto"/>
        <w:left w:val="none" w:sz="0" w:space="0" w:color="auto"/>
        <w:bottom w:val="none" w:sz="0" w:space="0" w:color="auto"/>
        <w:right w:val="none" w:sz="0" w:space="0" w:color="auto"/>
      </w:divBdr>
      <w:divsChild>
        <w:div w:id="2015841116">
          <w:marLeft w:val="0"/>
          <w:marRight w:val="0"/>
          <w:marTop w:val="0"/>
          <w:marBottom w:val="0"/>
          <w:divBdr>
            <w:top w:val="none" w:sz="0" w:space="0" w:color="auto"/>
            <w:left w:val="none" w:sz="0" w:space="0" w:color="auto"/>
            <w:bottom w:val="none" w:sz="0" w:space="0" w:color="auto"/>
            <w:right w:val="none" w:sz="0" w:space="0" w:color="auto"/>
          </w:divBdr>
        </w:div>
      </w:divsChild>
    </w:div>
    <w:div w:id="966663260">
      <w:bodyDiv w:val="1"/>
      <w:marLeft w:val="0"/>
      <w:marRight w:val="0"/>
      <w:marTop w:val="0"/>
      <w:marBottom w:val="0"/>
      <w:divBdr>
        <w:top w:val="none" w:sz="0" w:space="0" w:color="auto"/>
        <w:left w:val="none" w:sz="0" w:space="0" w:color="auto"/>
        <w:bottom w:val="none" w:sz="0" w:space="0" w:color="auto"/>
        <w:right w:val="none" w:sz="0" w:space="0" w:color="auto"/>
      </w:divBdr>
      <w:divsChild>
        <w:div w:id="2053191328">
          <w:marLeft w:val="0"/>
          <w:marRight w:val="0"/>
          <w:marTop w:val="0"/>
          <w:marBottom w:val="0"/>
          <w:divBdr>
            <w:top w:val="none" w:sz="0" w:space="0" w:color="auto"/>
            <w:left w:val="none" w:sz="0" w:space="0" w:color="auto"/>
            <w:bottom w:val="none" w:sz="0" w:space="0" w:color="auto"/>
            <w:right w:val="none" w:sz="0" w:space="0" w:color="auto"/>
          </w:divBdr>
        </w:div>
      </w:divsChild>
    </w:div>
    <w:div w:id="991644865">
      <w:bodyDiv w:val="1"/>
      <w:marLeft w:val="0"/>
      <w:marRight w:val="0"/>
      <w:marTop w:val="0"/>
      <w:marBottom w:val="0"/>
      <w:divBdr>
        <w:top w:val="none" w:sz="0" w:space="0" w:color="auto"/>
        <w:left w:val="none" w:sz="0" w:space="0" w:color="auto"/>
        <w:bottom w:val="none" w:sz="0" w:space="0" w:color="auto"/>
        <w:right w:val="none" w:sz="0" w:space="0" w:color="auto"/>
      </w:divBdr>
      <w:divsChild>
        <w:div w:id="1529374203">
          <w:marLeft w:val="0"/>
          <w:marRight w:val="0"/>
          <w:marTop w:val="0"/>
          <w:marBottom w:val="0"/>
          <w:divBdr>
            <w:top w:val="single" w:sz="2" w:space="0" w:color="FF0000"/>
            <w:left w:val="single" w:sz="2" w:space="0" w:color="FF0000"/>
            <w:bottom w:val="single" w:sz="2" w:space="0" w:color="FF0000"/>
            <w:right w:val="single" w:sz="2" w:space="0" w:color="FF0000"/>
          </w:divBdr>
        </w:div>
        <w:div w:id="1831289001">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1005132585">
      <w:bodyDiv w:val="1"/>
      <w:marLeft w:val="0"/>
      <w:marRight w:val="0"/>
      <w:marTop w:val="0"/>
      <w:marBottom w:val="0"/>
      <w:divBdr>
        <w:top w:val="none" w:sz="0" w:space="0" w:color="auto"/>
        <w:left w:val="none" w:sz="0" w:space="0" w:color="auto"/>
        <w:bottom w:val="none" w:sz="0" w:space="0" w:color="auto"/>
        <w:right w:val="none" w:sz="0" w:space="0" w:color="auto"/>
      </w:divBdr>
    </w:div>
    <w:div w:id="1006250717">
      <w:bodyDiv w:val="1"/>
      <w:marLeft w:val="0"/>
      <w:marRight w:val="0"/>
      <w:marTop w:val="0"/>
      <w:marBottom w:val="0"/>
      <w:divBdr>
        <w:top w:val="none" w:sz="0" w:space="0" w:color="auto"/>
        <w:left w:val="none" w:sz="0" w:space="0" w:color="auto"/>
        <w:bottom w:val="none" w:sz="0" w:space="0" w:color="auto"/>
        <w:right w:val="none" w:sz="0" w:space="0" w:color="auto"/>
      </w:divBdr>
    </w:div>
    <w:div w:id="1034110400">
      <w:bodyDiv w:val="1"/>
      <w:marLeft w:val="0"/>
      <w:marRight w:val="0"/>
      <w:marTop w:val="0"/>
      <w:marBottom w:val="0"/>
      <w:divBdr>
        <w:top w:val="none" w:sz="0" w:space="0" w:color="auto"/>
        <w:left w:val="none" w:sz="0" w:space="0" w:color="auto"/>
        <w:bottom w:val="none" w:sz="0" w:space="0" w:color="auto"/>
        <w:right w:val="none" w:sz="0" w:space="0" w:color="auto"/>
      </w:divBdr>
      <w:divsChild>
        <w:div w:id="1737700691">
          <w:marLeft w:val="0"/>
          <w:marRight w:val="0"/>
          <w:marTop w:val="0"/>
          <w:marBottom w:val="0"/>
          <w:divBdr>
            <w:top w:val="none" w:sz="0" w:space="0" w:color="auto"/>
            <w:left w:val="none" w:sz="0" w:space="0" w:color="auto"/>
            <w:bottom w:val="none" w:sz="0" w:space="0" w:color="auto"/>
            <w:right w:val="none" w:sz="0" w:space="0" w:color="auto"/>
          </w:divBdr>
        </w:div>
      </w:divsChild>
    </w:div>
    <w:div w:id="1060404881">
      <w:bodyDiv w:val="1"/>
      <w:marLeft w:val="0"/>
      <w:marRight w:val="0"/>
      <w:marTop w:val="0"/>
      <w:marBottom w:val="0"/>
      <w:divBdr>
        <w:top w:val="none" w:sz="0" w:space="0" w:color="auto"/>
        <w:left w:val="none" w:sz="0" w:space="0" w:color="auto"/>
        <w:bottom w:val="none" w:sz="0" w:space="0" w:color="auto"/>
        <w:right w:val="none" w:sz="0" w:space="0" w:color="auto"/>
      </w:divBdr>
    </w:div>
    <w:div w:id="1074085409">
      <w:bodyDiv w:val="1"/>
      <w:marLeft w:val="0"/>
      <w:marRight w:val="0"/>
      <w:marTop w:val="0"/>
      <w:marBottom w:val="0"/>
      <w:divBdr>
        <w:top w:val="none" w:sz="0" w:space="0" w:color="auto"/>
        <w:left w:val="none" w:sz="0" w:space="0" w:color="auto"/>
        <w:bottom w:val="none" w:sz="0" w:space="0" w:color="auto"/>
        <w:right w:val="none" w:sz="0" w:space="0" w:color="auto"/>
      </w:divBdr>
      <w:divsChild>
        <w:div w:id="1319648322">
          <w:marLeft w:val="0"/>
          <w:marRight w:val="0"/>
          <w:marTop w:val="0"/>
          <w:marBottom w:val="0"/>
          <w:divBdr>
            <w:top w:val="none" w:sz="0" w:space="0" w:color="auto"/>
            <w:left w:val="none" w:sz="0" w:space="0" w:color="auto"/>
            <w:bottom w:val="none" w:sz="0" w:space="0" w:color="auto"/>
            <w:right w:val="none" w:sz="0" w:space="0" w:color="auto"/>
          </w:divBdr>
        </w:div>
      </w:divsChild>
    </w:div>
    <w:div w:id="1110855983">
      <w:bodyDiv w:val="1"/>
      <w:marLeft w:val="0"/>
      <w:marRight w:val="0"/>
      <w:marTop w:val="0"/>
      <w:marBottom w:val="0"/>
      <w:divBdr>
        <w:top w:val="none" w:sz="0" w:space="0" w:color="auto"/>
        <w:left w:val="none" w:sz="0" w:space="0" w:color="auto"/>
        <w:bottom w:val="none" w:sz="0" w:space="0" w:color="auto"/>
        <w:right w:val="none" w:sz="0" w:space="0" w:color="auto"/>
      </w:divBdr>
    </w:div>
    <w:div w:id="1152023708">
      <w:bodyDiv w:val="1"/>
      <w:marLeft w:val="0"/>
      <w:marRight w:val="0"/>
      <w:marTop w:val="0"/>
      <w:marBottom w:val="0"/>
      <w:divBdr>
        <w:top w:val="none" w:sz="0" w:space="0" w:color="auto"/>
        <w:left w:val="none" w:sz="0" w:space="0" w:color="auto"/>
        <w:bottom w:val="none" w:sz="0" w:space="0" w:color="auto"/>
        <w:right w:val="none" w:sz="0" w:space="0" w:color="auto"/>
      </w:divBdr>
    </w:div>
    <w:div w:id="1242446326">
      <w:bodyDiv w:val="1"/>
      <w:marLeft w:val="0"/>
      <w:marRight w:val="0"/>
      <w:marTop w:val="0"/>
      <w:marBottom w:val="0"/>
      <w:divBdr>
        <w:top w:val="none" w:sz="0" w:space="0" w:color="auto"/>
        <w:left w:val="none" w:sz="0" w:space="0" w:color="auto"/>
        <w:bottom w:val="none" w:sz="0" w:space="0" w:color="auto"/>
        <w:right w:val="none" w:sz="0" w:space="0" w:color="auto"/>
      </w:divBdr>
      <w:divsChild>
        <w:div w:id="2100059985">
          <w:marLeft w:val="0"/>
          <w:marRight w:val="0"/>
          <w:marTop w:val="0"/>
          <w:marBottom w:val="0"/>
          <w:divBdr>
            <w:top w:val="none" w:sz="0" w:space="0" w:color="auto"/>
            <w:left w:val="none" w:sz="0" w:space="0" w:color="auto"/>
            <w:bottom w:val="none" w:sz="0" w:space="0" w:color="auto"/>
            <w:right w:val="none" w:sz="0" w:space="0" w:color="auto"/>
          </w:divBdr>
        </w:div>
      </w:divsChild>
    </w:div>
    <w:div w:id="1263413260">
      <w:bodyDiv w:val="1"/>
      <w:marLeft w:val="0"/>
      <w:marRight w:val="0"/>
      <w:marTop w:val="0"/>
      <w:marBottom w:val="0"/>
      <w:divBdr>
        <w:top w:val="none" w:sz="0" w:space="0" w:color="auto"/>
        <w:left w:val="none" w:sz="0" w:space="0" w:color="auto"/>
        <w:bottom w:val="none" w:sz="0" w:space="0" w:color="auto"/>
        <w:right w:val="none" w:sz="0" w:space="0" w:color="auto"/>
      </w:divBdr>
    </w:div>
    <w:div w:id="1333944617">
      <w:bodyDiv w:val="1"/>
      <w:marLeft w:val="0"/>
      <w:marRight w:val="0"/>
      <w:marTop w:val="0"/>
      <w:marBottom w:val="0"/>
      <w:divBdr>
        <w:top w:val="none" w:sz="0" w:space="0" w:color="auto"/>
        <w:left w:val="none" w:sz="0" w:space="0" w:color="auto"/>
        <w:bottom w:val="none" w:sz="0" w:space="0" w:color="auto"/>
        <w:right w:val="none" w:sz="0" w:space="0" w:color="auto"/>
      </w:divBdr>
    </w:div>
    <w:div w:id="1397778920">
      <w:bodyDiv w:val="1"/>
      <w:marLeft w:val="0"/>
      <w:marRight w:val="0"/>
      <w:marTop w:val="0"/>
      <w:marBottom w:val="0"/>
      <w:divBdr>
        <w:top w:val="none" w:sz="0" w:space="0" w:color="auto"/>
        <w:left w:val="none" w:sz="0" w:space="0" w:color="auto"/>
        <w:bottom w:val="none" w:sz="0" w:space="0" w:color="auto"/>
        <w:right w:val="none" w:sz="0" w:space="0" w:color="auto"/>
      </w:divBdr>
    </w:div>
    <w:div w:id="1401900188">
      <w:bodyDiv w:val="1"/>
      <w:marLeft w:val="0"/>
      <w:marRight w:val="0"/>
      <w:marTop w:val="0"/>
      <w:marBottom w:val="0"/>
      <w:divBdr>
        <w:top w:val="none" w:sz="0" w:space="0" w:color="auto"/>
        <w:left w:val="none" w:sz="0" w:space="0" w:color="auto"/>
        <w:bottom w:val="none" w:sz="0" w:space="0" w:color="auto"/>
        <w:right w:val="none" w:sz="0" w:space="0" w:color="auto"/>
      </w:divBdr>
    </w:div>
    <w:div w:id="1423331309">
      <w:bodyDiv w:val="1"/>
      <w:marLeft w:val="0"/>
      <w:marRight w:val="0"/>
      <w:marTop w:val="0"/>
      <w:marBottom w:val="0"/>
      <w:divBdr>
        <w:top w:val="none" w:sz="0" w:space="0" w:color="auto"/>
        <w:left w:val="none" w:sz="0" w:space="0" w:color="auto"/>
        <w:bottom w:val="none" w:sz="0" w:space="0" w:color="auto"/>
        <w:right w:val="none" w:sz="0" w:space="0" w:color="auto"/>
      </w:divBdr>
    </w:div>
    <w:div w:id="1434981052">
      <w:bodyDiv w:val="1"/>
      <w:marLeft w:val="0"/>
      <w:marRight w:val="0"/>
      <w:marTop w:val="0"/>
      <w:marBottom w:val="0"/>
      <w:divBdr>
        <w:top w:val="none" w:sz="0" w:space="0" w:color="auto"/>
        <w:left w:val="none" w:sz="0" w:space="0" w:color="auto"/>
        <w:bottom w:val="none" w:sz="0" w:space="0" w:color="auto"/>
        <w:right w:val="none" w:sz="0" w:space="0" w:color="auto"/>
      </w:divBdr>
      <w:divsChild>
        <w:div w:id="1265500349">
          <w:marLeft w:val="0"/>
          <w:marRight w:val="0"/>
          <w:marTop w:val="0"/>
          <w:marBottom w:val="0"/>
          <w:divBdr>
            <w:top w:val="none" w:sz="0" w:space="0" w:color="auto"/>
            <w:left w:val="none" w:sz="0" w:space="0" w:color="auto"/>
            <w:bottom w:val="none" w:sz="0" w:space="0" w:color="auto"/>
            <w:right w:val="none" w:sz="0" w:space="0" w:color="auto"/>
          </w:divBdr>
        </w:div>
      </w:divsChild>
    </w:div>
    <w:div w:id="1451628332">
      <w:bodyDiv w:val="1"/>
      <w:marLeft w:val="0"/>
      <w:marRight w:val="0"/>
      <w:marTop w:val="0"/>
      <w:marBottom w:val="0"/>
      <w:divBdr>
        <w:top w:val="none" w:sz="0" w:space="0" w:color="auto"/>
        <w:left w:val="none" w:sz="0" w:space="0" w:color="auto"/>
        <w:bottom w:val="none" w:sz="0" w:space="0" w:color="auto"/>
        <w:right w:val="none" w:sz="0" w:space="0" w:color="auto"/>
      </w:divBdr>
      <w:divsChild>
        <w:div w:id="1961834502">
          <w:marLeft w:val="0"/>
          <w:marRight w:val="0"/>
          <w:marTop w:val="0"/>
          <w:marBottom w:val="0"/>
          <w:divBdr>
            <w:top w:val="none" w:sz="0" w:space="0" w:color="auto"/>
            <w:left w:val="none" w:sz="0" w:space="0" w:color="auto"/>
            <w:bottom w:val="none" w:sz="0" w:space="0" w:color="auto"/>
            <w:right w:val="none" w:sz="0" w:space="0" w:color="auto"/>
          </w:divBdr>
        </w:div>
      </w:divsChild>
    </w:div>
    <w:div w:id="1503810991">
      <w:bodyDiv w:val="1"/>
      <w:marLeft w:val="0"/>
      <w:marRight w:val="0"/>
      <w:marTop w:val="0"/>
      <w:marBottom w:val="0"/>
      <w:divBdr>
        <w:top w:val="none" w:sz="0" w:space="0" w:color="auto"/>
        <w:left w:val="none" w:sz="0" w:space="0" w:color="auto"/>
        <w:bottom w:val="none" w:sz="0" w:space="0" w:color="auto"/>
        <w:right w:val="none" w:sz="0" w:space="0" w:color="auto"/>
      </w:divBdr>
    </w:div>
    <w:div w:id="1505586607">
      <w:bodyDiv w:val="1"/>
      <w:marLeft w:val="0"/>
      <w:marRight w:val="0"/>
      <w:marTop w:val="0"/>
      <w:marBottom w:val="0"/>
      <w:divBdr>
        <w:top w:val="none" w:sz="0" w:space="0" w:color="auto"/>
        <w:left w:val="none" w:sz="0" w:space="0" w:color="auto"/>
        <w:bottom w:val="none" w:sz="0" w:space="0" w:color="auto"/>
        <w:right w:val="none" w:sz="0" w:space="0" w:color="auto"/>
      </w:divBdr>
      <w:divsChild>
        <w:div w:id="1801606793">
          <w:marLeft w:val="0"/>
          <w:marRight w:val="0"/>
          <w:marTop w:val="0"/>
          <w:marBottom w:val="0"/>
          <w:divBdr>
            <w:top w:val="none" w:sz="0" w:space="0" w:color="auto"/>
            <w:left w:val="none" w:sz="0" w:space="0" w:color="auto"/>
            <w:bottom w:val="none" w:sz="0" w:space="0" w:color="auto"/>
            <w:right w:val="none" w:sz="0" w:space="0" w:color="auto"/>
          </w:divBdr>
        </w:div>
      </w:divsChild>
    </w:div>
    <w:div w:id="1521507898">
      <w:bodyDiv w:val="1"/>
      <w:marLeft w:val="0"/>
      <w:marRight w:val="0"/>
      <w:marTop w:val="0"/>
      <w:marBottom w:val="0"/>
      <w:divBdr>
        <w:top w:val="none" w:sz="0" w:space="0" w:color="auto"/>
        <w:left w:val="none" w:sz="0" w:space="0" w:color="auto"/>
        <w:bottom w:val="none" w:sz="0" w:space="0" w:color="auto"/>
        <w:right w:val="none" w:sz="0" w:space="0" w:color="auto"/>
      </w:divBdr>
    </w:div>
    <w:div w:id="1534149512">
      <w:bodyDiv w:val="1"/>
      <w:marLeft w:val="0"/>
      <w:marRight w:val="0"/>
      <w:marTop w:val="0"/>
      <w:marBottom w:val="0"/>
      <w:divBdr>
        <w:top w:val="none" w:sz="0" w:space="0" w:color="auto"/>
        <w:left w:val="none" w:sz="0" w:space="0" w:color="auto"/>
        <w:bottom w:val="none" w:sz="0" w:space="0" w:color="auto"/>
        <w:right w:val="none" w:sz="0" w:space="0" w:color="auto"/>
      </w:divBdr>
      <w:divsChild>
        <w:div w:id="486670492">
          <w:marLeft w:val="0"/>
          <w:marRight w:val="0"/>
          <w:marTop w:val="0"/>
          <w:marBottom w:val="0"/>
          <w:divBdr>
            <w:top w:val="none" w:sz="0" w:space="0" w:color="auto"/>
            <w:left w:val="none" w:sz="0" w:space="0" w:color="auto"/>
            <w:bottom w:val="none" w:sz="0" w:space="0" w:color="auto"/>
            <w:right w:val="none" w:sz="0" w:space="0" w:color="auto"/>
          </w:divBdr>
        </w:div>
      </w:divsChild>
    </w:div>
    <w:div w:id="1546334211">
      <w:bodyDiv w:val="1"/>
      <w:marLeft w:val="0"/>
      <w:marRight w:val="0"/>
      <w:marTop w:val="0"/>
      <w:marBottom w:val="0"/>
      <w:divBdr>
        <w:top w:val="none" w:sz="0" w:space="0" w:color="auto"/>
        <w:left w:val="none" w:sz="0" w:space="0" w:color="auto"/>
        <w:bottom w:val="none" w:sz="0" w:space="0" w:color="auto"/>
        <w:right w:val="none" w:sz="0" w:space="0" w:color="auto"/>
      </w:divBdr>
    </w:div>
    <w:div w:id="1569534930">
      <w:bodyDiv w:val="1"/>
      <w:marLeft w:val="0"/>
      <w:marRight w:val="0"/>
      <w:marTop w:val="0"/>
      <w:marBottom w:val="0"/>
      <w:divBdr>
        <w:top w:val="none" w:sz="0" w:space="0" w:color="auto"/>
        <w:left w:val="none" w:sz="0" w:space="0" w:color="auto"/>
        <w:bottom w:val="none" w:sz="0" w:space="0" w:color="auto"/>
        <w:right w:val="none" w:sz="0" w:space="0" w:color="auto"/>
      </w:divBdr>
      <w:divsChild>
        <w:div w:id="1480607731">
          <w:marLeft w:val="0"/>
          <w:marRight w:val="0"/>
          <w:marTop w:val="0"/>
          <w:marBottom w:val="0"/>
          <w:divBdr>
            <w:top w:val="none" w:sz="0" w:space="0" w:color="auto"/>
            <w:left w:val="none" w:sz="0" w:space="0" w:color="auto"/>
            <w:bottom w:val="none" w:sz="0" w:space="0" w:color="auto"/>
            <w:right w:val="none" w:sz="0" w:space="0" w:color="auto"/>
          </w:divBdr>
        </w:div>
      </w:divsChild>
    </w:div>
    <w:div w:id="1572155583">
      <w:bodyDiv w:val="1"/>
      <w:marLeft w:val="0"/>
      <w:marRight w:val="0"/>
      <w:marTop w:val="0"/>
      <w:marBottom w:val="0"/>
      <w:divBdr>
        <w:top w:val="none" w:sz="0" w:space="0" w:color="auto"/>
        <w:left w:val="none" w:sz="0" w:space="0" w:color="auto"/>
        <w:bottom w:val="none" w:sz="0" w:space="0" w:color="auto"/>
        <w:right w:val="none" w:sz="0" w:space="0" w:color="auto"/>
      </w:divBdr>
    </w:div>
    <w:div w:id="1627009680">
      <w:bodyDiv w:val="1"/>
      <w:marLeft w:val="0"/>
      <w:marRight w:val="0"/>
      <w:marTop w:val="0"/>
      <w:marBottom w:val="0"/>
      <w:divBdr>
        <w:top w:val="none" w:sz="0" w:space="0" w:color="auto"/>
        <w:left w:val="none" w:sz="0" w:space="0" w:color="auto"/>
        <w:bottom w:val="none" w:sz="0" w:space="0" w:color="auto"/>
        <w:right w:val="none" w:sz="0" w:space="0" w:color="auto"/>
      </w:divBdr>
    </w:div>
    <w:div w:id="1631476747">
      <w:bodyDiv w:val="1"/>
      <w:marLeft w:val="0"/>
      <w:marRight w:val="0"/>
      <w:marTop w:val="0"/>
      <w:marBottom w:val="0"/>
      <w:divBdr>
        <w:top w:val="none" w:sz="0" w:space="0" w:color="auto"/>
        <w:left w:val="none" w:sz="0" w:space="0" w:color="auto"/>
        <w:bottom w:val="none" w:sz="0" w:space="0" w:color="auto"/>
        <w:right w:val="none" w:sz="0" w:space="0" w:color="auto"/>
      </w:divBdr>
      <w:divsChild>
        <w:div w:id="1461533442">
          <w:marLeft w:val="0"/>
          <w:marRight w:val="0"/>
          <w:marTop w:val="0"/>
          <w:marBottom w:val="0"/>
          <w:divBdr>
            <w:top w:val="none" w:sz="0" w:space="0" w:color="auto"/>
            <w:left w:val="none" w:sz="0" w:space="0" w:color="auto"/>
            <w:bottom w:val="none" w:sz="0" w:space="0" w:color="auto"/>
            <w:right w:val="none" w:sz="0" w:space="0" w:color="auto"/>
          </w:divBdr>
        </w:div>
      </w:divsChild>
    </w:div>
    <w:div w:id="1637176110">
      <w:bodyDiv w:val="1"/>
      <w:marLeft w:val="0"/>
      <w:marRight w:val="0"/>
      <w:marTop w:val="0"/>
      <w:marBottom w:val="0"/>
      <w:divBdr>
        <w:top w:val="none" w:sz="0" w:space="0" w:color="auto"/>
        <w:left w:val="none" w:sz="0" w:space="0" w:color="auto"/>
        <w:bottom w:val="none" w:sz="0" w:space="0" w:color="auto"/>
        <w:right w:val="none" w:sz="0" w:space="0" w:color="auto"/>
      </w:divBdr>
    </w:div>
    <w:div w:id="1681590410">
      <w:bodyDiv w:val="1"/>
      <w:marLeft w:val="0"/>
      <w:marRight w:val="0"/>
      <w:marTop w:val="0"/>
      <w:marBottom w:val="0"/>
      <w:divBdr>
        <w:top w:val="none" w:sz="0" w:space="0" w:color="auto"/>
        <w:left w:val="none" w:sz="0" w:space="0" w:color="auto"/>
        <w:bottom w:val="none" w:sz="0" w:space="0" w:color="auto"/>
        <w:right w:val="none" w:sz="0" w:space="0" w:color="auto"/>
      </w:divBdr>
    </w:div>
    <w:div w:id="1689410294">
      <w:bodyDiv w:val="1"/>
      <w:marLeft w:val="0"/>
      <w:marRight w:val="0"/>
      <w:marTop w:val="0"/>
      <w:marBottom w:val="0"/>
      <w:divBdr>
        <w:top w:val="none" w:sz="0" w:space="0" w:color="auto"/>
        <w:left w:val="none" w:sz="0" w:space="0" w:color="auto"/>
        <w:bottom w:val="none" w:sz="0" w:space="0" w:color="auto"/>
        <w:right w:val="none" w:sz="0" w:space="0" w:color="auto"/>
      </w:divBdr>
      <w:divsChild>
        <w:div w:id="832990782">
          <w:marLeft w:val="0"/>
          <w:marRight w:val="0"/>
          <w:marTop w:val="0"/>
          <w:marBottom w:val="0"/>
          <w:divBdr>
            <w:top w:val="none" w:sz="0" w:space="0" w:color="auto"/>
            <w:left w:val="none" w:sz="0" w:space="0" w:color="auto"/>
            <w:bottom w:val="none" w:sz="0" w:space="0" w:color="auto"/>
            <w:right w:val="none" w:sz="0" w:space="0" w:color="auto"/>
          </w:divBdr>
        </w:div>
      </w:divsChild>
    </w:div>
    <w:div w:id="1702897740">
      <w:bodyDiv w:val="1"/>
      <w:marLeft w:val="0"/>
      <w:marRight w:val="0"/>
      <w:marTop w:val="0"/>
      <w:marBottom w:val="0"/>
      <w:divBdr>
        <w:top w:val="none" w:sz="0" w:space="0" w:color="auto"/>
        <w:left w:val="none" w:sz="0" w:space="0" w:color="auto"/>
        <w:bottom w:val="none" w:sz="0" w:space="0" w:color="auto"/>
        <w:right w:val="none" w:sz="0" w:space="0" w:color="auto"/>
      </w:divBdr>
    </w:div>
    <w:div w:id="1717704546">
      <w:bodyDiv w:val="1"/>
      <w:marLeft w:val="0"/>
      <w:marRight w:val="0"/>
      <w:marTop w:val="0"/>
      <w:marBottom w:val="0"/>
      <w:divBdr>
        <w:top w:val="none" w:sz="0" w:space="0" w:color="auto"/>
        <w:left w:val="none" w:sz="0" w:space="0" w:color="auto"/>
        <w:bottom w:val="none" w:sz="0" w:space="0" w:color="auto"/>
        <w:right w:val="none" w:sz="0" w:space="0" w:color="auto"/>
      </w:divBdr>
    </w:div>
    <w:div w:id="1742173683">
      <w:bodyDiv w:val="1"/>
      <w:marLeft w:val="0"/>
      <w:marRight w:val="0"/>
      <w:marTop w:val="0"/>
      <w:marBottom w:val="0"/>
      <w:divBdr>
        <w:top w:val="none" w:sz="0" w:space="0" w:color="auto"/>
        <w:left w:val="none" w:sz="0" w:space="0" w:color="auto"/>
        <w:bottom w:val="none" w:sz="0" w:space="0" w:color="auto"/>
        <w:right w:val="none" w:sz="0" w:space="0" w:color="auto"/>
      </w:divBdr>
    </w:div>
    <w:div w:id="1828594988">
      <w:bodyDiv w:val="1"/>
      <w:marLeft w:val="0"/>
      <w:marRight w:val="0"/>
      <w:marTop w:val="0"/>
      <w:marBottom w:val="0"/>
      <w:divBdr>
        <w:top w:val="none" w:sz="0" w:space="0" w:color="auto"/>
        <w:left w:val="none" w:sz="0" w:space="0" w:color="auto"/>
        <w:bottom w:val="none" w:sz="0" w:space="0" w:color="auto"/>
        <w:right w:val="none" w:sz="0" w:space="0" w:color="auto"/>
      </w:divBdr>
      <w:divsChild>
        <w:div w:id="76560654">
          <w:marLeft w:val="0"/>
          <w:marRight w:val="0"/>
          <w:marTop w:val="0"/>
          <w:marBottom w:val="0"/>
          <w:divBdr>
            <w:top w:val="none" w:sz="0" w:space="0" w:color="auto"/>
            <w:left w:val="none" w:sz="0" w:space="0" w:color="auto"/>
            <w:bottom w:val="none" w:sz="0" w:space="0" w:color="auto"/>
            <w:right w:val="none" w:sz="0" w:space="0" w:color="auto"/>
          </w:divBdr>
        </w:div>
      </w:divsChild>
    </w:div>
    <w:div w:id="1846942912">
      <w:bodyDiv w:val="1"/>
      <w:marLeft w:val="0"/>
      <w:marRight w:val="0"/>
      <w:marTop w:val="0"/>
      <w:marBottom w:val="0"/>
      <w:divBdr>
        <w:top w:val="none" w:sz="0" w:space="0" w:color="auto"/>
        <w:left w:val="none" w:sz="0" w:space="0" w:color="auto"/>
        <w:bottom w:val="none" w:sz="0" w:space="0" w:color="auto"/>
        <w:right w:val="none" w:sz="0" w:space="0" w:color="auto"/>
      </w:divBdr>
      <w:divsChild>
        <w:div w:id="689919659">
          <w:marLeft w:val="0"/>
          <w:marRight w:val="0"/>
          <w:marTop w:val="0"/>
          <w:marBottom w:val="0"/>
          <w:divBdr>
            <w:top w:val="none" w:sz="0" w:space="0" w:color="auto"/>
            <w:left w:val="none" w:sz="0" w:space="0" w:color="auto"/>
            <w:bottom w:val="none" w:sz="0" w:space="0" w:color="auto"/>
            <w:right w:val="none" w:sz="0" w:space="0" w:color="auto"/>
          </w:divBdr>
        </w:div>
      </w:divsChild>
    </w:div>
    <w:div w:id="1865751569">
      <w:bodyDiv w:val="1"/>
      <w:marLeft w:val="0"/>
      <w:marRight w:val="0"/>
      <w:marTop w:val="0"/>
      <w:marBottom w:val="0"/>
      <w:divBdr>
        <w:top w:val="none" w:sz="0" w:space="0" w:color="auto"/>
        <w:left w:val="none" w:sz="0" w:space="0" w:color="auto"/>
        <w:bottom w:val="none" w:sz="0" w:space="0" w:color="auto"/>
        <w:right w:val="none" w:sz="0" w:space="0" w:color="auto"/>
      </w:divBdr>
    </w:div>
    <w:div w:id="1866165147">
      <w:bodyDiv w:val="1"/>
      <w:marLeft w:val="0"/>
      <w:marRight w:val="0"/>
      <w:marTop w:val="0"/>
      <w:marBottom w:val="0"/>
      <w:divBdr>
        <w:top w:val="none" w:sz="0" w:space="0" w:color="auto"/>
        <w:left w:val="none" w:sz="0" w:space="0" w:color="auto"/>
        <w:bottom w:val="none" w:sz="0" w:space="0" w:color="auto"/>
        <w:right w:val="none" w:sz="0" w:space="0" w:color="auto"/>
      </w:divBdr>
      <w:divsChild>
        <w:div w:id="1795052426">
          <w:marLeft w:val="0"/>
          <w:marRight w:val="0"/>
          <w:marTop w:val="0"/>
          <w:marBottom w:val="0"/>
          <w:divBdr>
            <w:top w:val="none" w:sz="0" w:space="0" w:color="auto"/>
            <w:left w:val="none" w:sz="0" w:space="0" w:color="auto"/>
            <w:bottom w:val="none" w:sz="0" w:space="0" w:color="auto"/>
            <w:right w:val="none" w:sz="0" w:space="0" w:color="auto"/>
          </w:divBdr>
        </w:div>
      </w:divsChild>
    </w:div>
    <w:div w:id="1872722752">
      <w:bodyDiv w:val="1"/>
      <w:marLeft w:val="0"/>
      <w:marRight w:val="0"/>
      <w:marTop w:val="0"/>
      <w:marBottom w:val="0"/>
      <w:divBdr>
        <w:top w:val="none" w:sz="0" w:space="0" w:color="auto"/>
        <w:left w:val="none" w:sz="0" w:space="0" w:color="auto"/>
        <w:bottom w:val="none" w:sz="0" w:space="0" w:color="auto"/>
        <w:right w:val="none" w:sz="0" w:space="0" w:color="auto"/>
      </w:divBdr>
    </w:div>
    <w:div w:id="1874343279">
      <w:bodyDiv w:val="1"/>
      <w:marLeft w:val="0"/>
      <w:marRight w:val="0"/>
      <w:marTop w:val="0"/>
      <w:marBottom w:val="0"/>
      <w:divBdr>
        <w:top w:val="none" w:sz="0" w:space="0" w:color="auto"/>
        <w:left w:val="none" w:sz="0" w:space="0" w:color="auto"/>
        <w:bottom w:val="none" w:sz="0" w:space="0" w:color="auto"/>
        <w:right w:val="none" w:sz="0" w:space="0" w:color="auto"/>
      </w:divBdr>
    </w:div>
    <w:div w:id="1905068248">
      <w:bodyDiv w:val="1"/>
      <w:marLeft w:val="0"/>
      <w:marRight w:val="0"/>
      <w:marTop w:val="0"/>
      <w:marBottom w:val="0"/>
      <w:divBdr>
        <w:top w:val="none" w:sz="0" w:space="0" w:color="auto"/>
        <w:left w:val="none" w:sz="0" w:space="0" w:color="auto"/>
        <w:bottom w:val="none" w:sz="0" w:space="0" w:color="auto"/>
        <w:right w:val="none" w:sz="0" w:space="0" w:color="auto"/>
      </w:divBdr>
      <w:divsChild>
        <w:div w:id="1310092789">
          <w:marLeft w:val="0"/>
          <w:marRight w:val="0"/>
          <w:marTop w:val="0"/>
          <w:marBottom w:val="0"/>
          <w:divBdr>
            <w:top w:val="none" w:sz="0" w:space="0" w:color="auto"/>
            <w:left w:val="none" w:sz="0" w:space="0" w:color="auto"/>
            <w:bottom w:val="none" w:sz="0" w:space="0" w:color="auto"/>
            <w:right w:val="none" w:sz="0" w:space="0" w:color="auto"/>
          </w:divBdr>
        </w:div>
      </w:divsChild>
    </w:div>
    <w:div w:id="1919360967">
      <w:bodyDiv w:val="1"/>
      <w:marLeft w:val="0"/>
      <w:marRight w:val="0"/>
      <w:marTop w:val="0"/>
      <w:marBottom w:val="0"/>
      <w:divBdr>
        <w:top w:val="none" w:sz="0" w:space="0" w:color="auto"/>
        <w:left w:val="none" w:sz="0" w:space="0" w:color="auto"/>
        <w:bottom w:val="none" w:sz="0" w:space="0" w:color="auto"/>
        <w:right w:val="none" w:sz="0" w:space="0" w:color="auto"/>
      </w:divBdr>
    </w:div>
    <w:div w:id="1961917501">
      <w:bodyDiv w:val="1"/>
      <w:marLeft w:val="0"/>
      <w:marRight w:val="0"/>
      <w:marTop w:val="0"/>
      <w:marBottom w:val="0"/>
      <w:divBdr>
        <w:top w:val="none" w:sz="0" w:space="0" w:color="auto"/>
        <w:left w:val="none" w:sz="0" w:space="0" w:color="auto"/>
        <w:bottom w:val="none" w:sz="0" w:space="0" w:color="auto"/>
        <w:right w:val="none" w:sz="0" w:space="0" w:color="auto"/>
      </w:divBdr>
      <w:divsChild>
        <w:div w:id="833957147">
          <w:marLeft w:val="0"/>
          <w:marRight w:val="0"/>
          <w:marTop w:val="0"/>
          <w:marBottom w:val="0"/>
          <w:divBdr>
            <w:top w:val="none" w:sz="0" w:space="0" w:color="auto"/>
            <w:left w:val="none" w:sz="0" w:space="0" w:color="auto"/>
            <w:bottom w:val="none" w:sz="0" w:space="0" w:color="auto"/>
            <w:right w:val="none" w:sz="0" w:space="0" w:color="auto"/>
          </w:divBdr>
        </w:div>
      </w:divsChild>
    </w:div>
    <w:div w:id="1975407146">
      <w:bodyDiv w:val="1"/>
      <w:marLeft w:val="0"/>
      <w:marRight w:val="0"/>
      <w:marTop w:val="0"/>
      <w:marBottom w:val="0"/>
      <w:divBdr>
        <w:top w:val="none" w:sz="0" w:space="0" w:color="auto"/>
        <w:left w:val="none" w:sz="0" w:space="0" w:color="auto"/>
        <w:bottom w:val="none" w:sz="0" w:space="0" w:color="auto"/>
        <w:right w:val="none" w:sz="0" w:space="0" w:color="auto"/>
      </w:divBdr>
      <w:divsChild>
        <w:div w:id="1428966729">
          <w:marLeft w:val="0"/>
          <w:marRight w:val="0"/>
          <w:marTop w:val="0"/>
          <w:marBottom w:val="0"/>
          <w:divBdr>
            <w:top w:val="none" w:sz="0" w:space="0" w:color="auto"/>
            <w:left w:val="none" w:sz="0" w:space="0" w:color="auto"/>
            <w:bottom w:val="none" w:sz="0" w:space="0" w:color="auto"/>
            <w:right w:val="none" w:sz="0" w:space="0" w:color="auto"/>
          </w:divBdr>
        </w:div>
      </w:divsChild>
    </w:div>
    <w:div w:id="1993244522">
      <w:bodyDiv w:val="1"/>
      <w:marLeft w:val="0"/>
      <w:marRight w:val="0"/>
      <w:marTop w:val="0"/>
      <w:marBottom w:val="0"/>
      <w:divBdr>
        <w:top w:val="none" w:sz="0" w:space="0" w:color="auto"/>
        <w:left w:val="none" w:sz="0" w:space="0" w:color="auto"/>
        <w:bottom w:val="none" w:sz="0" w:space="0" w:color="auto"/>
        <w:right w:val="none" w:sz="0" w:space="0" w:color="auto"/>
      </w:divBdr>
    </w:div>
    <w:div w:id="1993437479">
      <w:bodyDiv w:val="1"/>
      <w:marLeft w:val="0"/>
      <w:marRight w:val="0"/>
      <w:marTop w:val="0"/>
      <w:marBottom w:val="0"/>
      <w:divBdr>
        <w:top w:val="none" w:sz="0" w:space="0" w:color="auto"/>
        <w:left w:val="none" w:sz="0" w:space="0" w:color="auto"/>
        <w:bottom w:val="none" w:sz="0" w:space="0" w:color="auto"/>
        <w:right w:val="none" w:sz="0" w:space="0" w:color="auto"/>
      </w:divBdr>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36148891">
      <w:bodyDiv w:val="1"/>
      <w:marLeft w:val="0"/>
      <w:marRight w:val="0"/>
      <w:marTop w:val="0"/>
      <w:marBottom w:val="0"/>
      <w:divBdr>
        <w:top w:val="none" w:sz="0" w:space="0" w:color="auto"/>
        <w:left w:val="none" w:sz="0" w:space="0" w:color="auto"/>
        <w:bottom w:val="none" w:sz="0" w:space="0" w:color="auto"/>
        <w:right w:val="none" w:sz="0" w:space="0" w:color="auto"/>
      </w:divBdr>
    </w:div>
    <w:div w:id="2061971852">
      <w:bodyDiv w:val="1"/>
      <w:marLeft w:val="0"/>
      <w:marRight w:val="0"/>
      <w:marTop w:val="0"/>
      <w:marBottom w:val="0"/>
      <w:divBdr>
        <w:top w:val="none" w:sz="0" w:space="0" w:color="auto"/>
        <w:left w:val="none" w:sz="0" w:space="0" w:color="auto"/>
        <w:bottom w:val="none" w:sz="0" w:space="0" w:color="auto"/>
        <w:right w:val="none" w:sz="0" w:space="0" w:color="auto"/>
      </w:divBdr>
    </w:div>
    <w:div w:id="2096974517">
      <w:bodyDiv w:val="1"/>
      <w:marLeft w:val="0"/>
      <w:marRight w:val="0"/>
      <w:marTop w:val="0"/>
      <w:marBottom w:val="0"/>
      <w:divBdr>
        <w:top w:val="none" w:sz="0" w:space="0" w:color="auto"/>
        <w:left w:val="none" w:sz="0" w:space="0" w:color="auto"/>
        <w:bottom w:val="none" w:sz="0" w:space="0" w:color="auto"/>
        <w:right w:val="none" w:sz="0" w:space="0" w:color="auto"/>
      </w:divBdr>
    </w:div>
    <w:div w:id="2117362830">
      <w:bodyDiv w:val="1"/>
      <w:marLeft w:val="0"/>
      <w:marRight w:val="0"/>
      <w:marTop w:val="0"/>
      <w:marBottom w:val="0"/>
      <w:divBdr>
        <w:top w:val="none" w:sz="0" w:space="0" w:color="auto"/>
        <w:left w:val="none" w:sz="0" w:space="0" w:color="auto"/>
        <w:bottom w:val="none" w:sz="0" w:space="0" w:color="auto"/>
        <w:right w:val="none" w:sz="0" w:space="0" w:color="auto"/>
      </w:divBdr>
      <w:divsChild>
        <w:div w:id="77679508">
          <w:marLeft w:val="0"/>
          <w:marRight w:val="0"/>
          <w:marTop w:val="0"/>
          <w:marBottom w:val="0"/>
          <w:divBdr>
            <w:top w:val="none" w:sz="0" w:space="0" w:color="auto"/>
            <w:left w:val="none" w:sz="0" w:space="0" w:color="auto"/>
            <w:bottom w:val="none" w:sz="0" w:space="0" w:color="auto"/>
            <w:right w:val="none" w:sz="0" w:space="0" w:color="auto"/>
          </w:divBdr>
        </w:div>
      </w:divsChild>
    </w:div>
    <w:div w:id="2143617420">
      <w:bodyDiv w:val="1"/>
      <w:marLeft w:val="0"/>
      <w:marRight w:val="0"/>
      <w:marTop w:val="0"/>
      <w:marBottom w:val="0"/>
      <w:divBdr>
        <w:top w:val="none" w:sz="0" w:space="0" w:color="auto"/>
        <w:left w:val="none" w:sz="0" w:space="0" w:color="auto"/>
        <w:bottom w:val="none" w:sz="0" w:space="0" w:color="auto"/>
        <w:right w:val="none" w:sz="0" w:space="0" w:color="auto"/>
      </w:divBdr>
      <w:divsChild>
        <w:div w:id="59906936">
          <w:marLeft w:val="0"/>
          <w:marRight w:val="0"/>
          <w:marTop w:val="0"/>
          <w:marBottom w:val="0"/>
          <w:divBdr>
            <w:top w:val="single" w:sz="2" w:space="0" w:color="FF0000"/>
            <w:left w:val="single" w:sz="2" w:space="0" w:color="FF0000"/>
            <w:bottom w:val="single" w:sz="2" w:space="0" w:color="FF0000"/>
            <w:right w:val="single" w:sz="2" w:space="0" w:color="FF0000"/>
          </w:divBdr>
        </w:div>
        <w:div w:id="1695613832">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ya\Desktop\&#1061;&#1083;&#1072;&#1084;%203%20&#1082;&#1091;&#1088;&#1089;\smal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8736B-A3FC-404C-82B5-D7C201613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Template>
  <TotalTime>69</TotalTime>
  <Pages>14</Pages>
  <Words>3059</Words>
  <Characters>17439</Characters>
  <Application>Microsoft Office Word</Application>
  <DocSecurity>0</DocSecurity>
  <Lines>145</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BPC</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Говорадло Дар`я Олегівна</dc:creator>
  <cp:keywords/>
  <dc:description/>
  <cp:lastModifiedBy>Maxim</cp:lastModifiedBy>
  <cp:revision>3</cp:revision>
  <cp:lastPrinted>2024-02-09T10:39:00Z</cp:lastPrinted>
  <dcterms:created xsi:type="dcterms:W3CDTF">2024-02-17T11:22:00Z</dcterms:created>
  <dcterms:modified xsi:type="dcterms:W3CDTF">2024-02-28T10:51:00Z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3c933543f28d43a2c70dc2a9003fa1db7a7c6f86756baeb8624bcba8d6b591b3</vt:lpwstr>
  </property>
</Properties>
</file>